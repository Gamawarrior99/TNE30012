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40827" w14:textId="0F5997A0" w:rsidR="004D36D7" w:rsidRPr="00B76E70" w:rsidRDefault="00A261CC" w:rsidP="00FD4A68">
      <w:pPr>
        <w:pStyle w:val="LabTitle"/>
        <w:rPr>
          <w:rStyle w:val="LabTitleInstVersred"/>
          <w:b/>
        </w:rPr>
      </w:pPr>
      <w:r>
        <w:t xml:space="preserve">Packet Tracer - </w:t>
      </w:r>
      <w:r w:rsidR="00C22421" w:rsidRPr="00C22421">
        <w:t>Configuring ASA Basic Settings and Firewall Using CLI</w:t>
      </w:r>
      <w:r w:rsidR="004D36D7" w:rsidRPr="00FD4A68">
        <w:t xml:space="preserve"> </w:t>
      </w:r>
      <w:r w:rsidR="00B76E70" w:rsidRPr="00B76E70">
        <w:rPr>
          <w:color w:val="FF0000"/>
        </w:rPr>
        <w:t>(ASA-5506-X)</w:t>
      </w:r>
    </w:p>
    <w:p w14:paraId="60096FBF" w14:textId="77777777" w:rsidR="00DA5BBC" w:rsidRDefault="00A70F1B">
      <w:pPr>
        <w:pStyle w:val="LabSection"/>
        <w:ind w:left="720" w:hanging="720"/>
      </w:pPr>
      <w:r>
        <w:t>Topology</w:t>
      </w:r>
    </w:p>
    <w:p w14:paraId="6510D956" w14:textId="465F036A" w:rsidR="0054001E" w:rsidRDefault="00B76E70">
      <w:pPr>
        <w:pStyle w:val="Visual"/>
      </w:pPr>
      <w:r w:rsidRPr="00B76E70">
        <w:rPr>
          <w:noProof/>
        </w:rPr>
        <w:drawing>
          <wp:inline distT="0" distB="0" distL="0" distR="0" wp14:anchorId="4612DB4A" wp14:editId="2F25885F">
            <wp:extent cx="6010710" cy="53054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4800" cy="5309035"/>
                    </a:xfrm>
                    <a:prstGeom prst="rect">
                      <a:avLst/>
                    </a:prstGeom>
                  </pic:spPr>
                </pic:pic>
              </a:graphicData>
            </a:graphic>
          </wp:inline>
        </w:drawing>
      </w:r>
    </w:p>
    <w:p w14:paraId="526EA81C" w14:textId="77777777" w:rsidR="00E94FC9" w:rsidRPr="00BB73FF" w:rsidRDefault="00E94FC9" w:rsidP="00E94FC9">
      <w:pPr>
        <w:pStyle w:val="LabSection"/>
      </w:pPr>
      <w:r>
        <w:lastRenderedPageBreak/>
        <w:t xml:space="preserve">IP </w:t>
      </w:r>
      <w:r w:rsidRPr="00BB73FF">
        <w:t>Addressing Table</w:t>
      </w:r>
    </w:p>
    <w:tbl>
      <w:tblPr>
        <w:tblW w:w="101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415"/>
        <w:gridCol w:w="1606"/>
        <w:gridCol w:w="1732"/>
        <w:gridCol w:w="1792"/>
        <w:gridCol w:w="1860"/>
        <w:gridCol w:w="1784"/>
      </w:tblGrid>
      <w:tr w:rsidR="00B76E70" w14:paraId="0D5A6560" w14:textId="667C51EC" w:rsidTr="00B76E70">
        <w:trPr>
          <w:cantSplit/>
          <w:jc w:val="center"/>
        </w:trPr>
        <w:tc>
          <w:tcPr>
            <w:tcW w:w="14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341B47" w14:textId="77777777" w:rsidR="00B76E70" w:rsidRPr="00E87D62" w:rsidRDefault="00B76E70" w:rsidP="00AC5BE4">
            <w:pPr>
              <w:pStyle w:val="TableHeading"/>
            </w:pPr>
            <w:r w:rsidRPr="00E87D62">
              <w:t>Device</w:t>
            </w:r>
          </w:p>
        </w:tc>
        <w:tc>
          <w:tcPr>
            <w:tcW w:w="16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C075C38" w14:textId="77777777" w:rsidR="00B76E70" w:rsidRPr="00E87D62" w:rsidRDefault="00B76E70" w:rsidP="00AC5BE4">
            <w:pPr>
              <w:pStyle w:val="TableHeading"/>
            </w:pPr>
            <w:r w:rsidRPr="00E87D62">
              <w:t>Interface</w:t>
            </w:r>
          </w:p>
        </w:tc>
        <w:tc>
          <w:tcPr>
            <w:tcW w:w="17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6999B4" w14:textId="77777777" w:rsidR="00B76E70" w:rsidRPr="00E87D62" w:rsidRDefault="00B76E70" w:rsidP="00AC5BE4">
            <w:pPr>
              <w:pStyle w:val="TableHeading"/>
            </w:pPr>
            <w:r w:rsidRPr="00E87D62">
              <w:t>IP Address</w:t>
            </w:r>
          </w:p>
        </w:tc>
        <w:tc>
          <w:tcPr>
            <w:tcW w:w="17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3A3B33" w14:textId="77777777" w:rsidR="00B76E70" w:rsidRPr="00E87D62" w:rsidRDefault="00B76E70" w:rsidP="00AC5BE4">
            <w:pPr>
              <w:pStyle w:val="TableHeading"/>
            </w:pPr>
            <w:r w:rsidRPr="00E87D62">
              <w:t>Subnet Mask</w:t>
            </w:r>
          </w:p>
        </w:tc>
        <w:tc>
          <w:tcPr>
            <w:tcW w:w="18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FDDED6" w14:textId="77777777" w:rsidR="00B76E70" w:rsidRPr="00E87D62" w:rsidRDefault="00B76E70" w:rsidP="00AC5BE4">
            <w:pPr>
              <w:pStyle w:val="TableHeading"/>
            </w:pPr>
            <w:r w:rsidRPr="00E87D62">
              <w:t>Default Gateway</w:t>
            </w:r>
          </w:p>
        </w:tc>
        <w:tc>
          <w:tcPr>
            <w:tcW w:w="1784"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A5FA5EC" w14:textId="051DA89B" w:rsidR="00B76E70" w:rsidRPr="00E87D62" w:rsidRDefault="00B76E70" w:rsidP="00AC5BE4">
            <w:pPr>
              <w:pStyle w:val="TableHeading"/>
            </w:pPr>
            <w:r>
              <w:t>Switch Port</w:t>
            </w:r>
          </w:p>
        </w:tc>
      </w:tr>
      <w:tr w:rsidR="00B76E70" w14:paraId="448A74AB" w14:textId="526D2ABF" w:rsidTr="00B76E70">
        <w:trPr>
          <w:cantSplit/>
          <w:jc w:val="center"/>
        </w:trPr>
        <w:tc>
          <w:tcPr>
            <w:tcW w:w="1415" w:type="dxa"/>
            <w:vMerge w:val="restart"/>
            <w:vAlign w:val="center"/>
          </w:tcPr>
          <w:p w14:paraId="5FEFDF1A" w14:textId="77777777" w:rsidR="00B76E70" w:rsidRPr="00E87D62" w:rsidRDefault="00B76E70" w:rsidP="00AC5BE4">
            <w:pPr>
              <w:pStyle w:val="TableText"/>
            </w:pPr>
            <w:r>
              <w:t>R1</w:t>
            </w:r>
          </w:p>
        </w:tc>
        <w:tc>
          <w:tcPr>
            <w:tcW w:w="1606" w:type="dxa"/>
            <w:vAlign w:val="bottom"/>
          </w:tcPr>
          <w:p w14:paraId="104ED060" w14:textId="77777777" w:rsidR="00B76E70" w:rsidRPr="00E87D62" w:rsidRDefault="00B76E70" w:rsidP="00AC5BE4">
            <w:pPr>
              <w:pStyle w:val="TableText"/>
            </w:pPr>
            <w:r>
              <w:t>G</w:t>
            </w:r>
            <w:r w:rsidRPr="00E87D62">
              <w:t>0/</w:t>
            </w:r>
            <w:r>
              <w:t>0</w:t>
            </w:r>
          </w:p>
        </w:tc>
        <w:tc>
          <w:tcPr>
            <w:tcW w:w="1732" w:type="dxa"/>
            <w:vAlign w:val="bottom"/>
          </w:tcPr>
          <w:p w14:paraId="3A9CA3E1" w14:textId="77777777" w:rsidR="00B76E70" w:rsidRPr="00E87D62" w:rsidRDefault="00B76E70" w:rsidP="00AC5BE4">
            <w:pPr>
              <w:pStyle w:val="TableText"/>
            </w:pPr>
            <w:r>
              <w:t>209.165.200.225</w:t>
            </w:r>
          </w:p>
        </w:tc>
        <w:tc>
          <w:tcPr>
            <w:tcW w:w="1792" w:type="dxa"/>
            <w:vAlign w:val="bottom"/>
          </w:tcPr>
          <w:p w14:paraId="2647C0A3" w14:textId="77777777" w:rsidR="00B76E70" w:rsidRPr="00E87D62" w:rsidRDefault="00B76E70" w:rsidP="00AC5BE4">
            <w:pPr>
              <w:pStyle w:val="TableText"/>
            </w:pPr>
            <w:r w:rsidRPr="00E87D62">
              <w:t>255.255.255.</w:t>
            </w:r>
            <w:r>
              <w:t>248</w:t>
            </w:r>
          </w:p>
        </w:tc>
        <w:tc>
          <w:tcPr>
            <w:tcW w:w="1860" w:type="dxa"/>
            <w:vAlign w:val="bottom"/>
          </w:tcPr>
          <w:p w14:paraId="29B5F526" w14:textId="77777777" w:rsidR="00B76E70" w:rsidRPr="00E87D62" w:rsidRDefault="00B76E70" w:rsidP="00AC5BE4">
            <w:pPr>
              <w:pStyle w:val="TableText"/>
            </w:pPr>
            <w:r w:rsidRPr="00E87D62">
              <w:t>N/A</w:t>
            </w:r>
          </w:p>
        </w:tc>
        <w:tc>
          <w:tcPr>
            <w:tcW w:w="1784" w:type="dxa"/>
          </w:tcPr>
          <w:p w14:paraId="410DBD53" w14:textId="20E7FA12" w:rsidR="00B76E70" w:rsidRPr="00E87D62" w:rsidRDefault="00B76E70" w:rsidP="00AC5BE4">
            <w:pPr>
              <w:pStyle w:val="TableText"/>
            </w:pPr>
            <w:r>
              <w:t>ASA G1/1</w:t>
            </w:r>
          </w:p>
        </w:tc>
      </w:tr>
      <w:tr w:rsidR="00B76E70" w14:paraId="236C82CE" w14:textId="4724EE1F" w:rsidTr="00B76E70">
        <w:trPr>
          <w:cantSplit/>
          <w:jc w:val="center"/>
        </w:trPr>
        <w:tc>
          <w:tcPr>
            <w:tcW w:w="1415" w:type="dxa"/>
            <w:vMerge/>
            <w:vAlign w:val="bottom"/>
          </w:tcPr>
          <w:p w14:paraId="0EAA9100" w14:textId="77777777" w:rsidR="00B76E70" w:rsidRPr="00E87D62" w:rsidRDefault="00B76E70" w:rsidP="00AC5BE4">
            <w:pPr>
              <w:pStyle w:val="TableText"/>
            </w:pPr>
          </w:p>
        </w:tc>
        <w:tc>
          <w:tcPr>
            <w:tcW w:w="1606" w:type="dxa"/>
            <w:vAlign w:val="bottom"/>
          </w:tcPr>
          <w:p w14:paraId="40896E6A" w14:textId="582B66E0" w:rsidR="00B76E70" w:rsidRPr="00E87D62" w:rsidRDefault="00B76E70" w:rsidP="00AC5BE4">
            <w:pPr>
              <w:pStyle w:val="TableText"/>
            </w:pPr>
            <w:r w:rsidRPr="00E87D62">
              <w:t>S0/</w:t>
            </w:r>
            <w:r>
              <w:t>1</w:t>
            </w:r>
            <w:r w:rsidRPr="00E87D62">
              <w:t>/0 (DCE)</w:t>
            </w:r>
          </w:p>
        </w:tc>
        <w:tc>
          <w:tcPr>
            <w:tcW w:w="1732" w:type="dxa"/>
            <w:vAlign w:val="bottom"/>
          </w:tcPr>
          <w:p w14:paraId="735DA1EF" w14:textId="77777777" w:rsidR="00B76E70" w:rsidRPr="00E87D62" w:rsidRDefault="00B76E70" w:rsidP="00AC5BE4">
            <w:pPr>
              <w:pStyle w:val="TableText"/>
            </w:pPr>
            <w:r w:rsidRPr="00E87D62">
              <w:t>10.1.1.1</w:t>
            </w:r>
          </w:p>
        </w:tc>
        <w:tc>
          <w:tcPr>
            <w:tcW w:w="1792" w:type="dxa"/>
            <w:vAlign w:val="bottom"/>
          </w:tcPr>
          <w:p w14:paraId="6A1A4E53" w14:textId="77777777" w:rsidR="00B76E70" w:rsidRPr="00E87D62" w:rsidRDefault="00B76E70" w:rsidP="00AC5BE4">
            <w:pPr>
              <w:pStyle w:val="TableText"/>
            </w:pPr>
            <w:r w:rsidRPr="00E87D62">
              <w:t>255.255.255.252</w:t>
            </w:r>
          </w:p>
        </w:tc>
        <w:tc>
          <w:tcPr>
            <w:tcW w:w="1860" w:type="dxa"/>
            <w:vAlign w:val="bottom"/>
          </w:tcPr>
          <w:p w14:paraId="0E3BB3C7" w14:textId="77777777" w:rsidR="00B76E70" w:rsidRPr="00E87D62" w:rsidRDefault="00B76E70" w:rsidP="00AC5BE4">
            <w:pPr>
              <w:pStyle w:val="TableText"/>
            </w:pPr>
            <w:r w:rsidRPr="00E87D62">
              <w:t>N/A</w:t>
            </w:r>
          </w:p>
        </w:tc>
        <w:tc>
          <w:tcPr>
            <w:tcW w:w="1784" w:type="dxa"/>
          </w:tcPr>
          <w:p w14:paraId="6ECFF459" w14:textId="3BF6C0F1" w:rsidR="00B76E70" w:rsidRPr="00E87D62" w:rsidRDefault="00B76E70" w:rsidP="00AC5BE4">
            <w:pPr>
              <w:pStyle w:val="TableText"/>
            </w:pPr>
            <w:r w:rsidRPr="00E87D62">
              <w:t>N/A</w:t>
            </w:r>
          </w:p>
        </w:tc>
      </w:tr>
      <w:tr w:rsidR="00B76E70" w14:paraId="005E02F2" w14:textId="3ADDF969" w:rsidTr="00B76E70">
        <w:trPr>
          <w:cantSplit/>
          <w:jc w:val="center"/>
        </w:trPr>
        <w:tc>
          <w:tcPr>
            <w:tcW w:w="1415" w:type="dxa"/>
            <w:vMerge w:val="restart"/>
            <w:vAlign w:val="center"/>
          </w:tcPr>
          <w:p w14:paraId="14E2E471" w14:textId="77777777" w:rsidR="00B76E70" w:rsidRPr="00E87D62" w:rsidRDefault="00B76E70" w:rsidP="00AC5BE4">
            <w:pPr>
              <w:pStyle w:val="TableText"/>
            </w:pPr>
            <w:r w:rsidRPr="00E87D62">
              <w:t>R2</w:t>
            </w:r>
          </w:p>
        </w:tc>
        <w:tc>
          <w:tcPr>
            <w:tcW w:w="1606" w:type="dxa"/>
            <w:vAlign w:val="bottom"/>
          </w:tcPr>
          <w:p w14:paraId="5F628117" w14:textId="2CD65807" w:rsidR="00B76E70" w:rsidRPr="00E87D62" w:rsidRDefault="00B76E70" w:rsidP="00AC5BE4">
            <w:pPr>
              <w:pStyle w:val="TableText"/>
            </w:pPr>
            <w:r w:rsidRPr="00E87D62">
              <w:t>S0/</w:t>
            </w:r>
            <w:r>
              <w:t>1</w:t>
            </w:r>
            <w:r w:rsidRPr="00E87D62">
              <w:t>/0</w:t>
            </w:r>
          </w:p>
        </w:tc>
        <w:tc>
          <w:tcPr>
            <w:tcW w:w="1732" w:type="dxa"/>
            <w:vAlign w:val="bottom"/>
          </w:tcPr>
          <w:p w14:paraId="60FF387A" w14:textId="77777777" w:rsidR="00B76E70" w:rsidRPr="00E87D62" w:rsidRDefault="00B76E70" w:rsidP="00AC5BE4">
            <w:pPr>
              <w:pStyle w:val="TableText"/>
            </w:pPr>
            <w:r w:rsidRPr="00E87D62">
              <w:t>10.1.1.2</w:t>
            </w:r>
          </w:p>
        </w:tc>
        <w:tc>
          <w:tcPr>
            <w:tcW w:w="1792" w:type="dxa"/>
            <w:vAlign w:val="bottom"/>
          </w:tcPr>
          <w:p w14:paraId="3A269A74" w14:textId="77777777" w:rsidR="00B76E70" w:rsidRPr="00E87D62" w:rsidRDefault="00B76E70" w:rsidP="00AC5BE4">
            <w:pPr>
              <w:pStyle w:val="TableText"/>
            </w:pPr>
            <w:r w:rsidRPr="00E87D62">
              <w:t>255.255.255.252</w:t>
            </w:r>
          </w:p>
        </w:tc>
        <w:tc>
          <w:tcPr>
            <w:tcW w:w="1860" w:type="dxa"/>
            <w:vAlign w:val="bottom"/>
          </w:tcPr>
          <w:p w14:paraId="760030D3" w14:textId="77777777" w:rsidR="00B76E70" w:rsidRPr="00E87D62" w:rsidRDefault="00B76E70" w:rsidP="00AC5BE4">
            <w:pPr>
              <w:pStyle w:val="TableText"/>
            </w:pPr>
            <w:r w:rsidRPr="00E87D62">
              <w:t>N/A</w:t>
            </w:r>
          </w:p>
        </w:tc>
        <w:tc>
          <w:tcPr>
            <w:tcW w:w="1784" w:type="dxa"/>
          </w:tcPr>
          <w:p w14:paraId="70B60D61" w14:textId="1F3C9362" w:rsidR="00B76E70" w:rsidRPr="00E87D62" w:rsidRDefault="00B76E70" w:rsidP="00AC5BE4">
            <w:pPr>
              <w:pStyle w:val="TableText"/>
            </w:pPr>
            <w:r>
              <w:t>N/A</w:t>
            </w:r>
          </w:p>
        </w:tc>
      </w:tr>
      <w:tr w:rsidR="00B76E70" w14:paraId="527AA3E5" w14:textId="132C3315" w:rsidTr="00B76E70">
        <w:trPr>
          <w:cantSplit/>
          <w:jc w:val="center"/>
        </w:trPr>
        <w:tc>
          <w:tcPr>
            <w:tcW w:w="1415" w:type="dxa"/>
            <w:vMerge/>
            <w:vAlign w:val="bottom"/>
          </w:tcPr>
          <w:p w14:paraId="31A3ADCB" w14:textId="77777777" w:rsidR="00B76E70" w:rsidRPr="00E87D62" w:rsidRDefault="00B76E70" w:rsidP="00AC5BE4">
            <w:pPr>
              <w:pStyle w:val="TableText"/>
            </w:pPr>
          </w:p>
        </w:tc>
        <w:tc>
          <w:tcPr>
            <w:tcW w:w="1606" w:type="dxa"/>
            <w:vAlign w:val="bottom"/>
          </w:tcPr>
          <w:p w14:paraId="6F4F2135" w14:textId="73605531" w:rsidR="00B76E70" w:rsidRPr="00E87D62" w:rsidRDefault="00B76E70" w:rsidP="00AC5BE4">
            <w:pPr>
              <w:pStyle w:val="TableText"/>
            </w:pPr>
            <w:r w:rsidRPr="00E87D62">
              <w:t>S0/</w:t>
            </w:r>
            <w:r>
              <w:t>1</w:t>
            </w:r>
            <w:r w:rsidRPr="00E87D62">
              <w:t>/1 (DCE)</w:t>
            </w:r>
          </w:p>
        </w:tc>
        <w:tc>
          <w:tcPr>
            <w:tcW w:w="1732" w:type="dxa"/>
            <w:vAlign w:val="bottom"/>
          </w:tcPr>
          <w:p w14:paraId="49B9DC06" w14:textId="77777777" w:rsidR="00B76E70" w:rsidRPr="00E87D62" w:rsidRDefault="00B76E70" w:rsidP="00AC5BE4">
            <w:pPr>
              <w:pStyle w:val="TableText"/>
            </w:pPr>
            <w:r w:rsidRPr="00E87D62">
              <w:t>10.2.2.2</w:t>
            </w:r>
          </w:p>
        </w:tc>
        <w:tc>
          <w:tcPr>
            <w:tcW w:w="1792" w:type="dxa"/>
            <w:vAlign w:val="bottom"/>
          </w:tcPr>
          <w:p w14:paraId="7A3AB010" w14:textId="77777777" w:rsidR="00B76E70" w:rsidRPr="00E87D62" w:rsidRDefault="00B76E70" w:rsidP="00AC5BE4">
            <w:pPr>
              <w:pStyle w:val="TableText"/>
            </w:pPr>
            <w:r w:rsidRPr="00E87D62">
              <w:t>255.255.255.252</w:t>
            </w:r>
          </w:p>
        </w:tc>
        <w:tc>
          <w:tcPr>
            <w:tcW w:w="1860" w:type="dxa"/>
            <w:vAlign w:val="bottom"/>
          </w:tcPr>
          <w:p w14:paraId="38814681" w14:textId="77777777" w:rsidR="00B76E70" w:rsidRPr="00E87D62" w:rsidRDefault="00B76E70" w:rsidP="00AC5BE4">
            <w:pPr>
              <w:pStyle w:val="TableText"/>
            </w:pPr>
            <w:r w:rsidRPr="00E87D62">
              <w:t>N/A</w:t>
            </w:r>
          </w:p>
        </w:tc>
        <w:tc>
          <w:tcPr>
            <w:tcW w:w="1784" w:type="dxa"/>
          </w:tcPr>
          <w:p w14:paraId="21B07563" w14:textId="3D73B340" w:rsidR="00B76E70" w:rsidRPr="00E87D62" w:rsidRDefault="00B76E70" w:rsidP="00AC5BE4">
            <w:pPr>
              <w:pStyle w:val="TableText"/>
            </w:pPr>
            <w:r>
              <w:t>N/A</w:t>
            </w:r>
          </w:p>
        </w:tc>
      </w:tr>
      <w:tr w:rsidR="00B76E70" w14:paraId="5A6AA4A6" w14:textId="099418C1" w:rsidTr="00B76E70">
        <w:trPr>
          <w:cantSplit/>
          <w:jc w:val="center"/>
        </w:trPr>
        <w:tc>
          <w:tcPr>
            <w:tcW w:w="1415" w:type="dxa"/>
            <w:vMerge w:val="restart"/>
            <w:vAlign w:val="center"/>
          </w:tcPr>
          <w:p w14:paraId="45EE6AA6" w14:textId="77777777" w:rsidR="00B76E70" w:rsidRPr="00E87D62" w:rsidRDefault="00B76E70" w:rsidP="00AC5BE4">
            <w:pPr>
              <w:pStyle w:val="TableText"/>
            </w:pPr>
            <w:r>
              <w:t>R3</w:t>
            </w:r>
          </w:p>
        </w:tc>
        <w:tc>
          <w:tcPr>
            <w:tcW w:w="1606" w:type="dxa"/>
            <w:vAlign w:val="bottom"/>
          </w:tcPr>
          <w:p w14:paraId="667E2FB4" w14:textId="77777777" w:rsidR="00B76E70" w:rsidRPr="00E87D62" w:rsidRDefault="00B76E70" w:rsidP="00AC5BE4">
            <w:pPr>
              <w:pStyle w:val="TableText"/>
            </w:pPr>
            <w:r>
              <w:t>G</w:t>
            </w:r>
            <w:r w:rsidRPr="00E87D62">
              <w:t>0/1</w:t>
            </w:r>
          </w:p>
        </w:tc>
        <w:tc>
          <w:tcPr>
            <w:tcW w:w="1732" w:type="dxa"/>
            <w:vAlign w:val="bottom"/>
          </w:tcPr>
          <w:p w14:paraId="11F8FE96" w14:textId="77777777" w:rsidR="00B76E70" w:rsidRPr="00E87D62" w:rsidRDefault="00B76E70" w:rsidP="00AC5BE4">
            <w:pPr>
              <w:pStyle w:val="TableText"/>
            </w:pPr>
            <w:r>
              <w:t>172.16.3.1</w:t>
            </w:r>
          </w:p>
        </w:tc>
        <w:tc>
          <w:tcPr>
            <w:tcW w:w="1792" w:type="dxa"/>
            <w:vAlign w:val="bottom"/>
          </w:tcPr>
          <w:p w14:paraId="184B6D14" w14:textId="77777777" w:rsidR="00B76E70" w:rsidRPr="00E87D62" w:rsidRDefault="00B76E70" w:rsidP="00AC5BE4">
            <w:pPr>
              <w:pStyle w:val="TableText"/>
            </w:pPr>
            <w:r w:rsidRPr="00E87D62">
              <w:t>255.255.255.0</w:t>
            </w:r>
          </w:p>
        </w:tc>
        <w:tc>
          <w:tcPr>
            <w:tcW w:w="1860" w:type="dxa"/>
            <w:vAlign w:val="bottom"/>
          </w:tcPr>
          <w:p w14:paraId="20A44EAA" w14:textId="77777777" w:rsidR="00B76E70" w:rsidRPr="00E87D62" w:rsidRDefault="00B76E70" w:rsidP="00AC5BE4">
            <w:pPr>
              <w:pStyle w:val="TableText"/>
            </w:pPr>
            <w:r w:rsidRPr="00E87D62">
              <w:t>N/A</w:t>
            </w:r>
          </w:p>
        </w:tc>
        <w:tc>
          <w:tcPr>
            <w:tcW w:w="1784" w:type="dxa"/>
          </w:tcPr>
          <w:p w14:paraId="11866A06" w14:textId="14BEB51B" w:rsidR="00B76E70" w:rsidRPr="00E87D62" w:rsidRDefault="00B76E70" w:rsidP="00AC5BE4">
            <w:pPr>
              <w:pStyle w:val="TableText"/>
            </w:pPr>
            <w:r>
              <w:t>S3 F0/5</w:t>
            </w:r>
          </w:p>
        </w:tc>
      </w:tr>
      <w:tr w:rsidR="00B76E70" w14:paraId="772D5DFD" w14:textId="6C9E2DB6" w:rsidTr="00B76E70">
        <w:trPr>
          <w:cantSplit/>
          <w:jc w:val="center"/>
        </w:trPr>
        <w:tc>
          <w:tcPr>
            <w:tcW w:w="1415" w:type="dxa"/>
            <w:vMerge/>
            <w:vAlign w:val="bottom"/>
          </w:tcPr>
          <w:p w14:paraId="483B6CCA" w14:textId="77777777" w:rsidR="00B76E70" w:rsidRPr="00E87D62" w:rsidRDefault="00B76E70" w:rsidP="00AC5BE4">
            <w:pPr>
              <w:pStyle w:val="TableText"/>
            </w:pPr>
          </w:p>
        </w:tc>
        <w:tc>
          <w:tcPr>
            <w:tcW w:w="1606" w:type="dxa"/>
            <w:vAlign w:val="bottom"/>
          </w:tcPr>
          <w:p w14:paraId="2AC95E38" w14:textId="0DCFF797" w:rsidR="00B76E70" w:rsidRPr="00E87D62" w:rsidRDefault="00B76E70" w:rsidP="00AC5BE4">
            <w:pPr>
              <w:pStyle w:val="TableText"/>
            </w:pPr>
            <w:r>
              <w:t>S0/1/1</w:t>
            </w:r>
          </w:p>
        </w:tc>
        <w:tc>
          <w:tcPr>
            <w:tcW w:w="1732" w:type="dxa"/>
            <w:vAlign w:val="bottom"/>
          </w:tcPr>
          <w:p w14:paraId="0A306636" w14:textId="77777777" w:rsidR="00B76E70" w:rsidRPr="00E87D62" w:rsidRDefault="00B76E70" w:rsidP="00AC5BE4">
            <w:pPr>
              <w:pStyle w:val="TableText"/>
            </w:pPr>
            <w:r w:rsidRPr="00E87D62">
              <w:t>10.2.2.1</w:t>
            </w:r>
          </w:p>
        </w:tc>
        <w:tc>
          <w:tcPr>
            <w:tcW w:w="1792" w:type="dxa"/>
            <w:vAlign w:val="bottom"/>
          </w:tcPr>
          <w:p w14:paraId="7DCDCD40" w14:textId="77777777" w:rsidR="00B76E70" w:rsidRPr="00E87D62" w:rsidRDefault="00B76E70" w:rsidP="00AC5BE4">
            <w:pPr>
              <w:pStyle w:val="TableText"/>
            </w:pPr>
            <w:r w:rsidRPr="00E87D62">
              <w:t>255.255.255.252</w:t>
            </w:r>
          </w:p>
        </w:tc>
        <w:tc>
          <w:tcPr>
            <w:tcW w:w="1860" w:type="dxa"/>
            <w:vAlign w:val="bottom"/>
          </w:tcPr>
          <w:p w14:paraId="5B4813D3" w14:textId="77777777" w:rsidR="00B76E70" w:rsidRPr="00E87D62" w:rsidRDefault="00B76E70" w:rsidP="00AC5BE4">
            <w:pPr>
              <w:pStyle w:val="TableText"/>
            </w:pPr>
            <w:r w:rsidRPr="00E87D62">
              <w:t>N/A</w:t>
            </w:r>
          </w:p>
        </w:tc>
        <w:tc>
          <w:tcPr>
            <w:tcW w:w="1784" w:type="dxa"/>
          </w:tcPr>
          <w:p w14:paraId="0B4C8E8A" w14:textId="1DF4D84C" w:rsidR="00B76E70" w:rsidRPr="00E87D62" w:rsidRDefault="004A0715" w:rsidP="00AC5BE4">
            <w:pPr>
              <w:pStyle w:val="TableText"/>
            </w:pPr>
            <w:r>
              <w:t>N/A</w:t>
            </w:r>
          </w:p>
        </w:tc>
      </w:tr>
      <w:tr w:rsidR="00B76E70" w14:paraId="7D801AD9" w14:textId="1304FB82" w:rsidTr="00B76E70">
        <w:trPr>
          <w:cantSplit/>
          <w:jc w:val="center"/>
        </w:trPr>
        <w:tc>
          <w:tcPr>
            <w:tcW w:w="1415" w:type="dxa"/>
          </w:tcPr>
          <w:p w14:paraId="227BB909" w14:textId="77777777" w:rsidR="00B76E70" w:rsidRPr="009D1903" w:rsidRDefault="00B76E70" w:rsidP="00AC5BE4">
            <w:pPr>
              <w:pStyle w:val="TableText"/>
              <w:rPr>
                <w:lang w:val="pt-BR"/>
              </w:rPr>
            </w:pPr>
            <w:r w:rsidRPr="009D1903">
              <w:rPr>
                <w:lang w:val="pt-BR"/>
              </w:rPr>
              <w:t>ASA</w:t>
            </w:r>
          </w:p>
        </w:tc>
        <w:tc>
          <w:tcPr>
            <w:tcW w:w="1606" w:type="dxa"/>
          </w:tcPr>
          <w:p w14:paraId="7F764723" w14:textId="3478334B" w:rsidR="00B76E70" w:rsidRPr="009D1903" w:rsidRDefault="004A0715" w:rsidP="00AC5BE4">
            <w:pPr>
              <w:pStyle w:val="TableText"/>
              <w:rPr>
                <w:lang w:val="pt-BR"/>
              </w:rPr>
            </w:pPr>
            <w:r>
              <w:rPr>
                <w:lang w:val="pt-BR"/>
              </w:rPr>
              <w:t>G1/2</w:t>
            </w:r>
          </w:p>
        </w:tc>
        <w:tc>
          <w:tcPr>
            <w:tcW w:w="1732" w:type="dxa"/>
          </w:tcPr>
          <w:p w14:paraId="779404BE" w14:textId="77777777" w:rsidR="00B76E70" w:rsidRPr="009D1903" w:rsidRDefault="00B76E70" w:rsidP="00AC5BE4">
            <w:pPr>
              <w:pStyle w:val="TableText"/>
            </w:pPr>
            <w:r w:rsidRPr="009D1903">
              <w:t>192.168.1.1</w:t>
            </w:r>
          </w:p>
        </w:tc>
        <w:tc>
          <w:tcPr>
            <w:tcW w:w="1792" w:type="dxa"/>
          </w:tcPr>
          <w:p w14:paraId="0486F71F" w14:textId="77777777" w:rsidR="00B76E70" w:rsidRPr="009D1903" w:rsidRDefault="00B76E70" w:rsidP="00AC5BE4">
            <w:pPr>
              <w:pStyle w:val="TableText"/>
            </w:pPr>
            <w:r w:rsidRPr="009D1903">
              <w:t>255.255.255.0</w:t>
            </w:r>
          </w:p>
        </w:tc>
        <w:tc>
          <w:tcPr>
            <w:tcW w:w="1860" w:type="dxa"/>
          </w:tcPr>
          <w:p w14:paraId="48C30ABF" w14:textId="77777777" w:rsidR="00B76E70" w:rsidRPr="009D1903" w:rsidRDefault="00B76E70" w:rsidP="00AC5BE4">
            <w:pPr>
              <w:pStyle w:val="TableText"/>
            </w:pPr>
            <w:r w:rsidRPr="009D1903">
              <w:t>NA</w:t>
            </w:r>
          </w:p>
        </w:tc>
        <w:tc>
          <w:tcPr>
            <w:tcW w:w="1784" w:type="dxa"/>
          </w:tcPr>
          <w:p w14:paraId="4131669E" w14:textId="2098850F" w:rsidR="00B76E70" w:rsidRPr="009D1903" w:rsidRDefault="004A0715" w:rsidP="00AC5BE4">
            <w:pPr>
              <w:pStyle w:val="TableText"/>
            </w:pPr>
            <w:r>
              <w:t>S2 F0/24</w:t>
            </w:r>
          </w:p>
        </w:tc>
      </w:tr>
      <w:tr w:rsidR="00B76E70" w14:paraId="7FD2C760" w14:textId="1F3AA4AD" w:rsidTr="00B76E70">
        <w:trPr>
          <w:cantSplit/>
          <w:jc w:val="center"/>
        </w:trPr>
        <w:tc>
          <w:tcPr>
            <w:tcW w:w="1415" w:type="dxa"/>
          </w:tcPr>
          <w:p w14:paraId="3692F264" w14:textId="77777777" w:rsidR="00B76E70" w:rsidRPr="009D1903" w:rsidRDefault="00B76E70" w:rsidP="00AC5BE4">
            <w:pPr>
              <w:pStyle w:val="TableText"/>
              <w:rPr>
                <w:lang w:val="pt-BR"/>
              </w:rPr>
            </w:pPr>
            <w:r w:rsidRPr="009D1903">
              <w:rPr>
                <w:lang w:val="pt-BR"/>
              </w:rPr>
              <w:t>ASA</w:t>
            </w:r>
          </w:p>
        </w:tc>
        <w:tc>
          <w:tcPr>
            <w:tcW w:w="1606" w:type="dxa"/>
          </w:tcPr>
          <w:p w14:paraId="3E69AE09" w14:textId="7970208A" w:rsidR="00B76E70" w:rsidRPr="009D1903" w:rsidRDefault="004A0715" w:rsidP="00AC5BE4">
            <w:pPr>
              <w:pStyle w:val="TableText"/>
              <w:rPr>
                <w:lang w:val="pt-BR"/>
              </w:rPr>
            </w:pPr>
            <w:r>
              <w:rPr>
                <w:lang w:val="pt-BR"/>
              </w:rPr>
              <w:t>G1/1</w:t>
            </w:r>
          </w:p>
        </w:tc>
        <w:tc>
          <w:tcPr>
            <w:tcW w:w="1732" w:type="dxa"/>
          </w:tcPr>
          <w:p w14:paraId="77466296" w14:textId="77777777" w:rsidR="00B76E70" w:rsidRPr="009D1903" w:rsidRDefault="00B76E70" w:rsidP="00AC5BE4">
            <w:pPr>
              <w:pStyle w:val="TableText"/>
            </w:pPr>
            <w:r>
              <w:t>209.165.200.226</w:t>
            </w:r>
          </w:p>
        </w:tc>
        <w:tc>
          <w:tcPr>
            <w:tcW w:w="1792" w:type="dxa"/>
          </w:tcPr>
          <w:p w14:paraId="62411418" w14:textId="77777777" w:rsidR="00B76E70" w:rsidRPr="009D1903" w:rsidRDefault="00B76E70" w:rsidP="00AC5BE4">
            <w:pPr>
              <w:pStyle w:val="TableText"/>
            </w:pPr>
            <w:r w:rsidRPr="009D1903">
              <w:t>255.255.255.248</w:t>
            </w:r>
          </w:p>
        </w:tc>
        <w:tc>
          <w:tcPr>
            <w:tcW w:w="1860" w:type="dxa"/>
          </w:tcPr>
          <w:p w14:paraId="75ACC371" w14:textId="77777777" w:rsidR="00B76E70" w:rsidRPr="009D1903" w:rsidRDefault="00B76E70" w:rsidP="00AC5BE4">
            <w:pPr>
              <w:pStyle w:val="TableText"/>
            </w:pPr>
            <w:r w:rsidRPr="009D1903">
              <w:t>NA</w:t>
            </w:r>
          </w:p>
        </w:tc>
        <w:tc>
          <w:tcPr>
            <w:tcW w:w="1784" w:type="dxa"/>
          </w:tcPr>
          <w:p w14:paraId="27CC3C31" w14:textId="669102F9" w:rsidR="00B76E70" w:rsidRPr="009D1903" w:rsidRDefault="004A0715" w:rsidP="00AC5BE4">
            <w:pPr>
              <w:pStyle w:val="TableText"/>
            </w:pPr>
            <w:r>
              <w:t>R1 G0/0</w:t>
            </w:r>
          </w:p>
        </w:tc>
      </w:tr>
      <w:tr w:rsidR="00B76E70" w14:paraId="5E73BEE0" w14:textId="612DF83E" w:rsidTr="00B76E70">
        <w:trPr>
          <w:cantSplit/>
          <w:jc w:val="center"/>
        </w:trPr>
        <w:tc>
          <w:tcPr>
            <w:tcW w:w="1415" w:type="dxa"/>
          </w:tcPr>
          <w:p w14:paraId="54379B7F" w14:textId="77777777" w:rsidR="00B76E70" w:rsidRPr="009D1903" w:rsidRDefault="00B76E70" w:rsidP="00AC5BE4">
            <w:pPr>
              <w:pStyle w:val="TableText"/>
              <w:rPr>
                <w:lang w:val="pt-BR"/>
              </w:rPr>
            </w:pPr>
            <w:r w:rsidRPr="009D1903">
              <w:rPr>
                <w:lang w:val="pt-BR"/>
              </w:rPr>
              <w:t>ASA</w:t>
            </w:r>
          </w:p>
        </w:tc>
        <w:tc>
          <w:tcPr>
            <w:tcW w:w="1606" w:type="dxa"/>
          </w:tcPr>
          <w:p w14:paraId="74552715" w14:textId="174E2D4E" w:rsidR="00B76E70" w:rsidRPr="009D1903" w:rsidRDefault="004A0715" w:rsidP="00AC5BE4">
            <w:pPr>
              <w:pStyle w:val="TableText"/>
              <w:rPr>
                <w:lang w:val="pt-BR"/>
              </w:rPr>
            </w:pPr>
            <w:r>
              <w:rPr>
                <w:lang w:val="pt-BR"/>
              </w:rPr>
              <w:t>G1/3</w:t>
            </w:r>
          </w:p>
        </w:tc>
        <w:tc>
          <w:tcPr>
            <w:tcW w:w="1732" w:type="dxa"/>
          </w:tcPr>
          <w:p w14:paraId="01C94991" w14:textId="77777777" w:rsidR="00B76E70" w:rsidRPr="009D1903" w:rsidRDefault="00B76E70" w:rsidP="00AC5BE4">
            <w:pPr>
              <w:pStyle w:val="TableText"/>
            </w:pPr>
            <w:r w:rsidRPr="009D1903">
              <w:t>192.168.2.1</w:t>
            </w:r>
          </w:p>
        </w:tc>
        <w:tc>
          <w:tcPr>
            <w:tcW w:w="1792" w:type="dxa"/>
          </w:tcPr>
          <w:p w14:paraId="2217F9BF" w14:textId="77777777" w:rsidR="00B76E70" w:rsidRPr="009D1903" w:rsidRDefault="00B76E70" w:rsidP="00AC5BE4">
            <w:pPr>
              <w:pStyle w:val="TableText"/>
            </w:pPr>
            <w:r w:rsidRPr="009D1903">
              <w:t>255.255.255.0</w:t>
            </w:r>
          </w:p>
        </w:tc>
        <w:tc>
          <w:tcPr>
            <w:tcW w:w="1860" w:type="dxa"/>
          </w:tcPr>
          <w:p w14:paraId="0CD4E577" w14:textId="77777777" w:rsidR="00B76E70" w:rsidRPr="009D1903" w:rsidRDefault="00B76E70" w:rsidP="00AC5BE4">
            <w:pPr>
              <w:pStyle w:val="TableText"/>
            </w:pPr>
            <w:r w:rsidRPr="009D1903">
              <w:t>NA</w:t>
            </w:r>
          </w:p>
        </w:tc>
        <w:tc>
          <w:tcPr>
            <w:tcW w:w="1784" w:type="dxa"/>
          </w:tcPr>
          <w:p w14:paraId="3B995790" w14:textId="08D628A3" w:rsidR="00B76E70" w:rsidRPr="009D1903" w:rsidRDefault="004A0715" w:rsidP="00AC5BE4">
            <w:pPr>
              <w:pStyle w:val="TableText"/>
            </w:pPr>
            <w:r>
              <w:t>S1 F0/24</w:t>
            </w:r>
          </w:p>
        </w:tc>
      </w:tr>
      <w:tr w:rsidR="00B76E70" w14:paraId="4FA40594" w14:textId="04C0FE84" w:rsidTr="00B76E70">
        <w:trPr>
          <w:cantSplit/>
          <w:jc w:val="center"/>
        </w:trPr>
        <w:tc>
          <w:tcPr>
            <w:tcW w:w="1415" w:type="dxa"/>
          </w:tcPr>
          <w:p w14:paraId="196E7D81" w14:textId="77777777" w:rsidR="00B76E70" w:rsidRPr="009D1903" w:rsidRDefault="00B76E70" w:rsidP="00AC5BE4">
            <w:pPr>
              <w:pStyle w:val="TableText"/>
              <w:rPr>
                <w:lang w:val="pt-BR"/>
              </w:rPr>
            </w:pPr>
            <w:r>
              <w:rPr>
                <w:lang w:val="pt-BR"/>
              </w:rPr>
              <w:t>DMZ Server</w:t>
            </w:r>
          </w:p>
        </w:tc>
        <w:tc>
          <w:tcPr>
            <w:tcW w:w="1606" w:type="dxa"/>
          </w:tcPr>
          <w:p w14:paraId="3ED18771" w14:textId="77777777" w:rsidR="00B76E70" w:rsidRPr="009D1903" w:rsidRDefault="00B76E70" w:rsidP="00AC5BE4">
            <w:pPr>
              <w:pStyle w:val="TableText"/>
              <w:rPr>
                <w:lang w:val="pt-BR"/>
              </w:rPr>
            </w:pPr>
            <w:r w:rsidRPr="009D1903">
              <w:rPr>
                <w:lang w:val="pt-BR"/>
              </w:rPr>
              <w:t>NIC</w:t>
            </w:r>
          </w:p>
        </w:tc>
        <w:tc>
          <w:tcPr>
            <w:tcW w:w="1732" w:type="dxa"/>
          </w:tcPr>
          <w:p w14:paraId="0745E221" w14:textId="77777777" w:rsidR="00B76E70" w:rsidRPr="009D1903" w:rsidRDefault="00B76E70" w:rsidP="00AC5BE4">
            <w:pPr>
              <w:pStyle w:val="TableText"/>
            </w:pPr>
            <w:r w:rsidRPr="009D1903">
              <w:t>192.168.2.3</w:t>
            </w:r>
          </w:p>
        </w:tc>
        <w:tc>
          <w:tcPr>
            <w:tcW w:w="1792" w:type="dxa"/>
          </w:tcPr>
          <w:p w14:paraId="1F00CAEE" w14:textId="77777777" w:rsidR="00B76E70" w:rsidRPr="009D1903" w:rsidRDefault="00B76E70" w:rsidP="00AC5BE4">
            <w:pPr>
              <w:pStyle w:val="TableText"/>
            </w:pPr>
            <w:r w:rsidRPr="009D1903">
              <w:t>255.255.255.0</w:t>
            </w:r>
          </w:p>
        </w:tc>
        <w:tc>
          <w:tcPr>
            <w:tcW w:w="1860" w:type="dxa"/>
          </w:tcPr>
          <w:p w14:paraId="7C75D61D" w14:textId="77777777" w:rsidR="00B76E70" w:rsidRPr="009D1903" w:rsidRDefault="00B76E70" w:rsidP="00AC5BE4">
            <w:pPr>
              <w:pStyle w:val="TableText"/>
              <w:rPr>
                <w:lang w:val="pt-BR"/>
              </w:rPr>
            </w:pPr>
            <w:r w:rsidRPr="009D1903">
              <w:t>192.168.2.1</w:t>
            </w:r>
          </w:p>
        </w:tc>
        <w:tc>
          <w:tcPr>
            <w:tcW w:w="1784" w:type="dxa"/>
          </w:tcPr>
          <w:p w14:paraId="7AF0C133" w14:textId="3204828D" w:rsidR="00B76E70" w:rsidRPr="009D1903" w:rsidRDefault="004A0715" w:rsidP="00AC5BE4">
            <w:pPr>
              <w:pStyle w:val="TableText"/>
            </w:pPr>
            <w:r>
              <w:t>S1 F0/6</w:t>
            </w:r>
          </w:p>
        </w:tc>
      </w:tr>
      <w:tr w:rsidR="00B76E70" w14:paraId="28C07326" w14:textId="0130CB06" w:rsidTr="00B76E70">
        <w:trPr>
          <w:cantSplit/>
          <w:jc w:val="center"/>
        </w:trPr>
        <w:tc>
          <w:tcPr>
            <w:tcW w:w="1415" w:type="dxa"/>
          </w:tcPr>
          <w:p w14:paraId="6276E018" w14:textId="77777777" w:rsidR="00B76E70" w:rsidRPr="009D1903" w:rsidRDefault="00B76E70" w:rsidP="00AC5BE4">
            <w:pPr>
              <w:pStyle w:val="TableText"/>
              <w:rPr>
                <w:lang w:val="pt-BR"/>
              </w:rPr>
            </w:pPr>
            <w:r w:rsidRPr="009D1903">
              <w:rPr>
                <w:lang w:val="pt-BR"/>
              </w:rPr>
              <w:t>PC-B</w:t>
            </w:r>
          </w:p>
        </w:tc>
        <w:tc>
          <w:tcPr>
            <w:tcW w:w="1606" w:type="dxa"/>
          </w:tcPr>
          <w:p w14:paraId="057FF70D" w14:textId="77777777" w:rsidR="00B76E70" w:rsidRPr="009D1903" w:rsidRDefault="00B76E70" w:rsidP="00AC5BE4">
            <w:pPr>
              <w:pStyle w:val="TableText"/>
              <w:rPr>
                <w:lang w:val="pt-BR"/>
              </w:rPr>
            </w:pPr>
            <w:r w:rsidRPr="009D1903">
              <w:rPr>
                <w:lang w:val="pt-BR"/>
              </w:rPr>
              <w:t>NIC</w:t>
            </w:r>
          </w:p>
        </w:tc>
        <w:tc>
          <w:tcPr>
            <w:tcW w:w="1732" w:type="dxa"/>
          </w:tcPr>
          <w:p w14:paraId="19356AA4" w14:textId="77777777" w:rsidR="00B76E70" w:rsidRPr="009D1903" w:rsidRDefault="00B76E70" w:rsidP="00AC5BE4">
            <w:pPr>
              <w:pStyle w:val="TableText"/>
            </w:pPr>
            <w:r w:rsidRPr="009D1903">
              <w:t>192.168.1</w:t>
            </w:r>
            <w:r>
              <w:t>.3</w:t>
            </w:r>
          </w:p>
        </w:tc>
        <w:tc>
          <w:tcPr>
            <w:tcW w:w="1792" w:type="dxa"/>
          </w:tcPr>
          <w:p w14:paraId="3148E2E8" w14:textId="77777777" w:rsidR="00B76E70" w:rsidRPr="009D1903" w:rsidRDefault="00B76E70" w:rsidP="00AC5BE4">
            <w:pPr>
              <w:pStyle w:val="TableText"/>
            </w:pPr>
            <w:r w:rsidRPr="009D1903">
              <w:t>255.255.255.0</w:t>
            </w:r>
          </w:p>
        </w:tc>
        <w:tc>
          <w:tcPr>
            <w:tcW w:w="1860" w:type="dxa"/>
          </w:tcPr>
          <w:p w14:paraId="5435A324" w14:textId="77777777" w:rsidR="00B76E70" w:rsidRPr="009D1903" w:rsidRDefault="00B76E70" w:rsidP="00AC5BE4">
            <w:pPr>
              <w:pStyle w:val="TableText"/>
              <w:rPr>
                <w:lang w:val="pt-BR"/>
              </w:rPr>
            </w:pPr>
            <w:r w:rsidRPr="009D1903">
              <w:t>192.168.1.1</w:t>
            </w:r>
          </w:p>
        </w:tc>
        <w:tc>
          <w:tcPr>
            <w:tcW w:w="1784" w:type="dxa"/>
          </w:tcPr>
          <w:p w14:paraId="47E964A5" w14:textId="152688A0" w:rsidR="00B76E70" w:rsidRPr="009D1903" w:rsidRDefault="004A0715" w:rsidP="00AC5BE4">
            <w:pPr>
              <w:pStyle w:val="TableText"/>
            </w:pPr>
            <w:r>
              <w:t>S2 F0/18</w:t>
            </w:r>
          </w:p>
        </w:tc>
      </w:tr>
      <w:tr w:rsidR="00B76E70" w14:paraId="4384B67B" w14:textId="5FC6E203" w:rsidTr="00B76E70">
        <w:trPr>
          <w:cantSplit/>
          <w:jc w:val="center"/>
        </w:trPr>
        <w:tc>
          <w:tcPr>
            <w:tcW w:w="1415" w:type="dxa"/>
          </w:tcPr>
          <w:p w14:paraId="7A0E2ED3" w14:textId="77777777" w:rsidR="00B76E70" w:rsidRPr="009D1903" w:rsidRDefault="00B76E70" w:rsidP="00AC5BE4">
            <w:pPr>
              <w:pStyle w:val="TableText"/>
            </w:pPr>
            <w:r w:rsidRPr="009D1903">
              <w:t>PC-C</w:t>
            </w:r>
          </w:p>
        </w:tc>
        <w:tc>
          <w:tcPr>
            <w:tcW w:w="1606" w:type="dxa"/>
          </w:tcPr>
          <w:p w14:paraId="0D27536F" w14:textId="77777777" w:rsidR="00B76E70" w:rsidRPr="009D1903" w:rsidRDefault="00B76E70" w:rsidP="00AC5BE4">
            <w:pPr>
              <w:pStyle w:val="TableText"/>
            </w:pPr>
            <w:r w:rsidRPr="009D1903">
              <w:t>NIC</w:t>
            </w:r>
          </w:p>
        </w:tc>
        <w:tc>
          <w:tcPr>
            <w:tcW w:w="1732" w:type="dxa"/>
          </w:tcPr>
          <w:p w14:paraId="38B889B0" w14:textId="77777777" w:rsidR="00B76E70" w:rsidRPr="009D1903" w:rsidRDefault="00B76E70" w:rsidP="00AC5BE4">
            <w:pPr>
              <w:pStyle w:val="TableText"/>
            </w:pPr>
            <w:r w:rsidRPr="009D1903">
              <w:t>172.16.3.3</w:t>
            </w:r>
          </w:p>
        </w:tc>
        <w:tc>
          <w:tcPr>
            <w:tcW w:w="1792" w:type="dxa"/>
          </w:tcPr>
          <w:p w14:paraId="1A86FFE7" w14:textId="77777777" w:rsidR="00B76E70" w:rsidRPr="009D1903" w:rsidRDefault="00B76E70" w:rsidP="00AC5BE4">
            <w:pPr>
              <w:pStyle w:val="TableText"/>
            </w:pPr>
            <w:r w:rsidRPr="009D1903">
              <w:t>255.255.255.0</w:t>
            </w:r>
          </w:p>
        </w:tc>
        <w:tc>
          <w:tcPr>
            <w:tcW w:w="1860" w:type="dxa"/>
          </w:tcPr>
          <w:p w14:paraId="48140806" w14:textId="77777777" w:rsidR="00B76E70" w:rsidRPr="009D1903" w:rsidRDefault="00B76E70" w:rsidP="00AC5BE4">
            <w:pPr>
              <w:pStyle w:val="TableText"/>
            </w:pPr>
            <w:r w:rsidRPr="009D1903">
              <w:t>172.16.3.1</w:t>
            </w:r>
          </w:p>
        </w:tc>
        <w:tc>
          <w:tcPr>
            <w:tcW w:w="1784" w:type="dxa"/>
          </w:tcPr>
          <w:p w14:paraId="6BD96ABF" w14:textId="4882A044" w:rsidR="00B76E70" w:rsidRPr="009D1903" w:rsidRDefault="004A0715" w:rsidP="00AC5BE4">
            <w:pPr>
              <w:pStyle w:val="TableText"/>
            </w:pPr>
            <w:r>
              <w:t>S3 F0/18</w:t>
            </w:r>
          </w:p>
        </w:tc>
      </w:tr>
    </w:tbl>
    <w:p w14:paraId="18776281" w14:textId="4DED7BF4" w:rsidR="00B76E70" w:rsidRDefault="00B76E70">
      <w:pPr>
        <w:spacing w:before="0" w:after="0" w:line="240" w:lineRule="auto"/>
        <w:rPr>
          <w:rFonts w:eastAsia="Times New Roman"/>
          <w:b/>
          <w:bCs/>
          <w:iCs/>
          <w:sz w:val="24"/>
        </w:rPr>
      </w:pPr>
    </w:p>
    <w:p w14:paraId="55596087" w14:textId="3C1A426B" w:rsidR="00E94FC9" w:rsidRDefault="00E94FC9" w:rsidP="00E94FC9">
      <w:pPr>
        <w:pStyle w:val="LabSection"/>
      </w:pPr>
      <w:r w:rsidRPr="00BB73FF">
        <w:t>Objective</w:t>
      </w:r>
      <w:r>
        <w:t>s</w:t>
      </w:r>
    </w:p>
    <w:p w14:paraId="3A104256" w14:textId="77777777" w:rsidR="00513647" w:rsidRPr="00ED5E38" w:rsidRDefault="004A0715" w:rsidP="00513647">
      <w:pPr>
        <w:pStyle w:val="BodyTextL25Bold"/>
      </w:pPr>
      <w:r w:rsidRPr="004B4EFE">
        <w:t xml:space="preserve">Part 1: </w:t>
      </w:r>
      <w:r w:rsidR="00513647" w:rsidRPr="00ED5E38">
        <w:t>Basic Router/Switch/PC Configuration</w:t>
      </w:r>
    </w:p>
    <w:p w14:paraId="1CCDB4E9" w14:textId="77777777" w:rsidR="00513647" w:rsidRPr="006A3307" w:rsidRDefault="00513647" w:rsidP="00513647">
      <w:pPr>
        <w:pStyle w:val="Bulletlevel1"/>
        <w:rPr>
          <w:noProof/>
        </w:rPr>
      </w:pPr>
      <w:r w:rsidRPr="00ED5E38">
        <w:t>Configure hostnames</w:t>
      </w:r>
      <w:r>
        <w:t xml:space="preserve"> </w:t>
      </w:r>
      <w:r w:rsidRPr="006A3307">
        <w:rPr>
          <w:noProof/>
        </w:rPr>
        <w:t>and interface IP addresses for routers, switches, and PCs.</w:t>
      </w:r>
    </w:p>
    <w:p w14:paraId="1AA2160E" w14:textId="77777777" w:rsidR="00513647" w:rsidRDefault="00513647" w:rsidP="00513647">
      <w:pPr>
        <w:pStyle w:val="Bulletlevel1"/>
      </w:pPr>
      <w:r w:rsidRPr="006A3307">
        <w:rPr>
          <w:noProof/>
        </w:rPr>
        <w:t>Configure static routing, including default routes, between R1, R2, and R3.</w:t>
      </w:r>
    </w:p>
    <w:p w14:paraId="5734CE88" w14:textId="5EEA18B9" w:rsidR="00513647" w:rsidRDefault="00513647" w:rsidP="00513647">
      <w:pPr>
        <w:pStyle w:val="Bulletlevel1"/>
      </w:pPr>
      <w:r>
        <w:t>Enable SSH</w:t>
      </w:r>
      <w:r w:rsidRPr="00D34D24">
        <w:t xml:space="preserve"> acce</w:t>
      </w:r>
      <w:r>
        <w:t>ss for R1.</w:t>
      </w:r>
    </w:p>
    <w:p w14:paraId="1FE42122" w14:textId="77777777" w:rsidR="00513647" w:rsidRPr="00D34D24" w:rsidRDefault="00513647" w:rsidP="00513647">
      <w:pPr>
        <w:pStyle w:val="Bulletlevel1"/>
      </w:pPr>
      <w:r>
        <w:t>Configure PC host IP settings.</w:t>
      </w:r>
    </w:p>
    <w:p w14:paraId="0DD7D425" w14:textId="77777777" w:rsidR="00513647" w:rsidRDefault="00513647" w:rsidP="00513647">
      <w:pPr>
        <w:pStyle w:val="Bulletlevel1"/>
      </w:pPr>
      <w:r w:rsidRPr="00513EA3">
        <w:t>Verify connectivity between hosts, switches</w:t>
      </w:r>
      <w:r>
        <w:t>,</w:t>
      </w:r>
      <w:r w:rsidRPr="00513EA3">
        <w:t xml:space="preserve"> and routers.</w:t>
      </w:r>
    </w:p>
    <w:p w14:paraId="2BF24B29" w14:textId="77777777" w:rsidR="00513647" w:rsidRPr="00513EA3" w:rsidRDefault="00513647" w:rsidP="00513647">
      <w:pPr>
        <w:pStyle w:val="Bulletlevel1"/>
      </w:pPr>
      <w:r w:rsidRPr="00ED5E38">
        <w:rPr>
          <w:noProof/>
        </w:rPr>
        <w:t>Save the basic running configuration for each router and switch.</w:t>
      </w:r>
    </w:p>
    <w:p w14:paraId="39E00048" w14:textId="3ACE4F2B" w:rsidR="00AE4294" w:rsidRPr="00ED5E38" w:rsidRDefault="004A0715" w:rsidP="00AE4294">
      <w:pPr>
        <w:pStyle w:val="BodyTextL25Bold"/>
        <w:rPr>
          <w:noProof/>
        </w:rPr>
      </w:pPr>
      <w:r w:rsidRPr="004B4EFE">
        <w:t>.</w:t>
      </w:r>
      <w:r w:rsidR="00AE4294" w:rsidRPr="00AE4294">
        <w:rPr>
          <w:noProof/>
        </w:rPr>
        <w:t xml:space="preserve"> </w:t>
      </w:r>
      <w:r w:rsidR="00AE4294" w:rsidRPr="00ED5E38">
        <w:rPr>
          <w:noProof/>
        </w:rPr>
        <w:t>Part 2: Accessing the ASA Console and Using CLI Setup Mode to Configure Basic Settings</w:t>
      </w:r>
    </w:p>
    <w:p w14:paraId="6177AE09" w14:textId="77777777" w:rsidR="00AE4294" w:rsidRPr="003037D6" w:rsidRDefault="00AE4294" w:rsidP="00AE4294">
      <w:pPr>
        <w:pStyle w:val="Bulletlevel1"/>
        <w:rPr>
          <w:rFonts w:cs="Arial"/>
          <w:bCs/>
        </w:rPr>
      </w:pPr>
      <w:r w:rsidRPr="00ED5E38">
        <w:rPr>
          <w:noProof/>
        </w:rPr>
        <w:t>Access the ASA console and view hardware, software, and configuration settings.</w:t>
      </w:r>
    </w:p>
    <w:p w14:paraId="475C6DFB" w14:textId="77777777" w:rsidR="00AE4294" w:rsidRDefault="00AE4294" w:rsidP="00AE4294">
      <w:pPr>
        <w:pStyle w:val="Bulletlevel1"/>
      </w:pPr>
      <w:r>
        <w:t>Determine the ASA version, interfaces, and license.</w:t>
      </w:r>
    </w:p>
    <w:p w14:paraId="3FF40070" w14:textId="77777777" w:rsidR="00AE4294" w:rsidRPr="00513EA3" w:rsidRDefault="00AE4294" w:rsidP="00AE4294">
      <w:pPr>
        <w:pStyle w:val="Bulletlevel1"/>
      </w:pPr>
      <w:r w:rsidRPr="00ED5E38">
        <w:rPr>
          <w:noProof/>
        </w:rPr>
        <w:t>Determine the file system and contents of flash memory.</w:t>
      </w:r>
    </w:p>
    <w:p w14:paraId="358D8654" w14:textId="77777777" w:rsidR="00AE4294" w:rsidRPr="00513EA3" w:rsidRDefault="00AE4294" w:rsidP="00AE4294">
      <w:pPr>
        <w:pStyle w:val="BodyTextL25Bold"/>
      </w:pPr>
      <w:r w:rsidRPr="00ED5E38">
        <w:rPr>
          <w:noProof/>
        </w:rPr>
        <w:t>Part 3: Configuring Basic ASA Settings and Interface Security Levels Using</w:t>
      </w:r>
      <w:r w:rsidRPr="00513EA3">
        <w:t xml:space="preserve"> </w:t>
      </w:r>
      <w:r>
        <w:t xml:space="preserve">the </w:t>
      </w:r>
      <w:r w:rsidRPr="00513EA3">
        <w:t>CLI</w:t>
      </w:r>
      <w:r>
        <w:t>.</w:t>
      </w:r>
    </w:p>
    <w:p w14:paraId="1167118C" w14:textId="77777777" w:rsidR="00AE4294" w:rsidRPr="000065DF" w:rsidRDefault="00AE4294" w:rsidP="00AE4294">
      <w:pPr>
        <w:pStyle w:val="Bulletlevel1"/>
      </w:pPr>
      <w:r w:rsidRPr="000065DF">
        <w:t>Configure the hostname and domain name</w:t>
      </w:r>
      <w:r>
        <w:t>.</w:t>
      </w:r>
    </w:p>
    <w:p w14:paraId="3A18D0D9" w14:textId="77777777" w:rsidR="00AE4294" w:rsidRPr="000065DF" w:rsidRDefault="00AE4294" w:rsidP="00AE4294">
      <w:pPr>
        <w:pStyle w:val="Bulletlevel1"/>
      </w:pPr>
      <w:r w:rsidRPr="000065DF">
        <w:t>Configure the login and enable password</w:t>
      </w:r>
      <w:r>
        <w:t>s.</w:t>
      </w:r>
    </w:p>
    <w:p w14:paraId="6510D605" w14:textId="77777777" w:rsidR="00AE4294" w:rsidRPr="000065DF" w:rsidRDefault="00AE4294" w:rsidP="00AE4294">
      <w:pPr>
        <w:pStyle w:val="Bulletlevel1"/>
      </w:pPr>
      <w:r>
        <w:t xml:space="preserve">Set </w:t>
      </w:r>
      <w:r w:rsidRPr="000065DF">
        <w:t>the date and time</w:t>
      </w:r>
      <w:r>
        <w:t>.</w:t>
      </w:r>
    </w:p>
    <w:p w14:paraId="51EF58B4" w14:textId="77777777" w:rsidR="00AE4294" w:rsidRDefault="00AE4294" w:rsidP="00AE4294">
      <w:pPr>
        <w:pStyle w:val="Bulletlevel1"/>
      </w:pPr>
      <w:r w:rsidRPr="000065DF">
        <w:t>Configure the inside and outside interfaces</w:t>
      </w:r>
      <w:r>
        <w:t>.</w:t>
      </w:r>
    </w:p>
    <w:p w14:paraId="662AD7E4" w14:textId="77777777" w:rsidR="00AE4294" w:rsidRPr="000065DF" w:rsidRDefault="00AE4294" w:rsidP="00AE4294">
      <w:pPr>
        <w:pStyle w:val="Bulletlevel1"/>
      </w:pPr>
      <w:r>
        <w:t>Test connectivity to the ASA.</w:t>
      </w:r>
    </w:p>
    <w:p w14:paraId="14A93241" w14:textId="77777777" w:rsidR="00AE4294" w:rsidRDefault="00AE4294" w:rsidP="00AE4294">
      <w:pPr>
        <w:pStyle w:val="Bulletlevel1"/>
      </w:pPr>
      <w:r w:rsidRPr="000065DF">
        <w:t xml:space="preserve">Configure </w:t>
      </w:r>
      <w:r>
        <w:t>SSH access to the ASA.</w:t>
      </w:r>
    </w:p>
    <w:p w14:paraId="39F994B9" w14:textId="77777777" w:rsidR="00AE4294" w:rsidRPr="000065DF" w:rsidRDefault="00AE4294" w:rsidP="00AE4294">
      <w:pPr>
        <w:pStyle w:val="Bulletlevel1"/>
      </w:pPr>
      <w:r>
        <w:t>Configure HTTPS access on the ASA for ASDM.</w:t>
      </w:r>
    </w:p>
    <w:p w14:paraId="36CB3E05" w14:textId="77777777" w:rsidR="00AE4294" w:rsidRPr="00ED5E38" w:rsidRDefault="00AE4294" w:rsidP="00AE4294">
      <w:pPr>
        <w:pStyle w:val="BodyTextL25Bold"/>
        <w:rPr>
          <w:noProof/>
        </w:rPr>
      </w:pPr>
      <w:r w:rsidRPr="00513EA3">
        <w:t xml:space="preserve">Part 4: </w:t>
      </w:r>
      <w:r>
        <w:t xml:space="preserve">Configuring Routing, Address Translation, and Inspection Policy Using the </w:t>
      </w:r>
      <w:r w:rsidRPr="00ED5E38">
        <w:rPr>
          <w:bCs/>
          <w:noProof/>
          <w:szCs w:val="20"/>
        </w:rPr>
        <w:t>CLI</w:t>
      </w:r>
    </w:p>
    <w:p w14:paraId="2E17243A" w14:textId="77777777" w:rsidR="00AE4294" w:rsidRPr="00ED5E38" w:rsidRDefault="00AE4294" w:rsidP="00AE4294">
      <w:pPr>
        <w:pStyle w:val="Bulletlevel1"/>
        <w:rPr>
          <w:noProof/>
        </w:rPr>
      </w:pPr>
      <w:r w:rsidRPr="00ED5E38">
        <w:rPr>
          <w:noProof/>
        </w:rPr>
        <w:t>Configure a static default route for the ASA.</w:t>
      </w:r>
    </w:p>
    <w:p w14:paraId="48D599D0" w14:textId="77777777" w:rsidR="00AE4294" w:rsidRPr="00B2474F" w:rsidRDefault="00AE4294" w:rsidP="00AE4294">
      <w:pPr>
        <w:pStyle w:val="Bulletlevel1"/>
      </w:pPr>
      <w:r w:rsidRPr="00ED5E38">
        <w:rPr>
          <w:noProof/>
        </w:rPr>
        <w:lastRenderedPageBreak/>
        <w:t>Configure PAT</w:t>
      </w:r>
      <w:r>
        <w:t xml:space="preserve"> and network objects.</w:t>
      </w:r>
    </w:p>
    <w:p w14:paraId="457AAB1C" w14:textId="77777777" w:rsidR="00AE4294" w:rsidRPr="00867F4C" w:rsidRDefault="00AE4294" w:rsidP="00AE4294">
      <w:pPr>
        <w:pStyle w:val="Bulletlevel1"/>
        <w:rPr>
          <w:rFonts w:cs="Arial"/>
        </w:rPr>
      </w:pPr>
      <w:r w:rsidRPr="00867F4C">
        <w:rPr>
          <w:rFonts w:cs="Arial"/>
        </w:rPr>
        <w:t xml:space="preserve">Modify the MPF application inspection </w:t>
      </w:r>
      <w:r>
        <w:rPr>
          <w:rFonts w:cs="Arial"/>
        </w:rPr>
        <w:t xml:space="preserve">global service </w:t>
      </w:r>
      <w:r w:rsidRPr="00867F4C">
        <w:rPr>
          <w:rFonts w:cs="Arial"/>
        </w:rPr>
        <w:t>policy</w:t>
      </w:r>
      <w:r>
        <w:rPr>
          <w:rFonts w:cs="Arial"/>
        </w:rPr>
        <w:t>.</w:t>
      </w:r>
    </w:p>
    <w:p w14:paraId="0E033641" w14:textId="77777777" w:rsidR="00AE4294" w:rsidRPr="00513EA3" w:rsidRDefault="00AE4294" w:rsidP="00AE4294">
      <w:pPr>
        <w:pStyle w:val="Default"/>
        <w:ind w:left="360"/>
        <w:rPr>
          <w:rFonts w:ascii="Arial" w:hAnsi="Arial" w:cs="Arial"/>
          <w:b/>
          <w:bCs/>
          <w:sz w:val="20"/>
          <w:szCs w:val="20"/>
        </w:rPr>
      </w:pPr>
      <w:r w:rsidRPr="00513EA3">
        <w:rPr>
          <w:rFonts w:ascii="Arial" w:hAnsi="Arial" w:cs="Arial"/>
          <w:b/>
          <w:bCs/>
          <w:sz w:val="20"/>
          <w:szCs w:val="20"/>
        </w:rPr>
        <w:t xml:space="preserve">Part 5: Configuring </w:t>
      </w:r>
      <w:r>
        <w:rPr>
          <w:rFonts w:ascii="Arial" w:hAnsi="Arial" w:cs="Arial"/>
          <w:b/>
          <w:bCs/>
          <w:sz w:val="20"/>
          <w:szCs w:val="20"/>
        </w:rPr>
        <w:t>DHCP, AAA, and SSH</w:t>
      </w:r>
    </w:p>
    <w:p w14:paraId="2C45105D" w14:textId="77777777" w:rsidR="00AE4294" w:rsidRPr="00513EA3" w:rsidRDefault="00AE4294" w:rsidP="00AE4294">
      <w:pPr>
        <w:pStyle w:val="Bulletlevel1"/>
      </w:pPr>
      <w:r>
        <w:t xml:space="preserve">Configure the ASA as a </w:t>
      </w:r>
      <w:r w:rsidRPr="00513EA3">
        <w:t xml:space="preserve">DHCP </w:t>
      </w:r>
      <w:r>
        <w:t>s</w:t>
      </w:r>
      <w:r w:rsidRPr="00513EA3">
        <w:t>erver</w:t>
      </w:r>
      <w:r>
        <w:t>/client.</w:t>
      </w:r>
    </w:p>
    <w:p w14:paraId="709194D3" w14:textId="77777777" w:rsidR="00AE4294" w:rsidRPr="00867F4C" w:rsidRDefault="00AE4294" w:rsidP="00AE4294">
      <w:pPr>
        <w:pStyle w:val="Bulletlevel1"/>
      </w:pPr>
      <w:r w:rsidRPr="00867F4C">
        <w:t>Config</w:t>
      </w:r>
      <w:r>
        <w:t>ure</w:t>
      </w:r>
      <w:r w:rsidRPr="00867F4C">
        <w:t xml:space="preserve"> Local AAA</w:t>
      </w:r>
      <w:r>
        <w:t xml:space="preserve"> user authentication.</w:t>
      </w:r>
    </w:p>
    <w:p w14:paraId="1C076914" w14:textId="77777777" w:rsidR="00AE4294" w:rsidRPr="00867F4C" w:rsidRDefault="00AE4294" w:rsidP="00AE4294">
      <w:pPr>
        <w:pStyle w:val="Bulletlevel1"/>
        <w:rPr>
          <w:bCs/>
          <w:szCs w:val="20"/>
        </w:rPr>
      </w:pPr>
      <w:r w:rsidRPr="00867F4C">
        <w:rPr>
          <w:bCs/>
          <w:szCs w:val="20"/>
        </w:rPr>
        <w:t>Config</w:t>
      </w:r>
      <w:r>
        <w:rPr>
          <w:bCs/>
          <w:szCs w:val="20"/>
        </w:rPr>
        <w:t>ure</w:t>
      </w:r>
      <w:r w:rsidRPr="00867F4C">
        <w:rPr>
          <w:bCs/>
          <w:szCs w:val="20"/>
        </w:rPr>
        <w:t xml:space="preserve"> </w:t>
      </w:r>
      <w:r>
        <w:rPr>
          <w:bCs/>
          <w:szCs w:val="20"/>
        </w:rPr>
        <w:t xml:space="preserve">SSH </w:t>
      </w:r>
      <w:r w:rsidRPr="00867F4C">
        <w:rPr>
          <w:bCs/>
          <w:szCs w:val="20"/>
        </w:rPr>
        <w:t xml:space="preserve">remote </w:t>
      </w:r>
      <w:r>
        <w:rPr>
          <w:bCs/>
          <w:szCs w:val="20"/>
        </w:rPr>
        <w:t>access to the AAA.</w:t>
      </w:r>
    </w:p>
    <w:p w14:paraId="6356D2A5" w14:textId="77777777" w:rsidR="00AE4294" w:rsidRPr="00513EA3" w:rsidRDefault="00AE4294" w:rsidP="00AE4294">
      <w:pPr>
        <w:pStyle w:val="BodyTextL25Bold"/>
      </w:pPr>
      <w:r w:rsidRPr="00513EA3">
        <w:t>Part 6: Configuring DMZ</w:t>
      </w:r>
      <w:r>
        <w:t>, Static NAT, and ACLs</w:t>
      </w:r>
    </w:p>
    <w:p w14:paraId="14DBEE7E" w14:textId="77777777" w:rsidR="00AE4294" w:rsidRDefault="00AE4294" w:rsidP="00AE4294">
      <w:pPr>
        <w:pStyle w:val="Bulletlevel1"/>
      </w:pPr>
      <w:r>
        <w:t>Configure the DMZ interface VLAN 3 on the ASA.</w:t>
      </w:r>
    </w:p>
    <w:p w14:paraId="5459167D" w14:textId="77777777" w:rsidR="00AE4294" w:rsidRDefault="00AE4294" w:rsidP="00AE4294">
      <w:pPr>
        <w:pStyle w:val="Bulletlevel1"/>
      </w:pPr>
      <w:r w:rsidRPr="008D5587">
        <w:t>Config</w:t>
      </w:r>
      <w:r>
        <w:t>ure</w:t>
      </w:r>
      <w:r w:rsidRPr="008D5587">
        <w:t xml:space="preserve"> </w:t>
      </w:r>
      <w:r>
        <w:t>static NAT</w:t>
      </w:r>
      <w:r w:rsidRPr="008D5587">
        <w:t xml:space="preserve"> </w:t>
      </w:r>
      <w:r>
        <w:t xml:space="preserve">for the </w:t>
      </w:r>
      <w:r w:rsidRPr="008D5587">
        <w:t>DMZ server</w:t>
      </w:r>
      <w:r>
        <w:t xml:space="preserve"> using a network object.</w:t>
      </w:r>
    </w:p>
    <w:p w14:paraId="78C09485" w14:textId="77777777" w:rsidR="00AE4294" w:rsidRPr="00ED5E38" w:rsidRDefault="00AE4294" w:rsidP="00AE4294">
      <w:pPr>
        <w:pStyle w:val="Bulletlevel1"/>
        <w:rPr>
          <w:noProof/>
        </w:rPr>
      </w:pPr>
      <w:r w:rsidRPr="00083F8F">
        <w:t>Configure a</w:t>
      </w:r>
      <w:r>
        <w:t xml:space="preserve">n </w:t>
      </w:r>
      <w:r w:rsidRPr="00083F8F">
        <w:t xml:space="preserve">ACL </w:t>
      </w:r>
      <w:r w:rsidRPr="00ED5E38">
        <w:rPr>
          <w:noProof/>
        </w:rPr>
        <w:t>to allow access to the DMZ for Internet users.</w:t>
      </w:r>
    </w:p>
    <w:p w14:paraId="0F0EADBA" w14:textId="77777777" w:rsidR="00AE4294" w:rsidRPr="00ED5E38" w:rsidRDefault="00AE4294" w:rsidP="00AE4294">
      <w:pPr>
        <w:pStyle w:val="Bulletlevel1"/>
        <w:rPr>
          <w:noProof/>
        </w:rPr>
      </w:pPr>
      <w:r w:rsidRPr="00ED5E38">
        <w:rPr>
          <w:noProof/>
        </w:rPr>
        <w:t>Verify access to the DMZ server for external and internal users.</w:t>
      </w:r>
    </w:p>
    <w:p w14:paraId="39FCDEFA" w14:textId="77777777" w:rsidR="00E94FC9" w:rsidRPr="008402F2" w:rsidRDefault="00E94FC9" w:rsidP="00E94FC9">
      <w:pPr>
        <w:pStyle w:val="LabSection"/>
        <w:rPr>
          <w:rFonts w:eastAsia="Arial"/>
        </w:rPr>
      </w:pPr>
      <w:r>
        <w:t>Scenario</w:t>
      </w:r>
    </w:p>
    <w:p w14:paraId="3502E68D" w14:textId="77777777" w:rsidR="00E94FC9" w:rsidRDefault="00E94FC9" w:rsidP="00E94FC9">
      <w:pPr>
        <w:pStyle w:val="BodyTextL25"/>
        <w:rPr>
          <w:bCs/>
          <w:color w:val="000000"/>
        </w:rPr>
      </w:pPr>
      <w:r>
        <w:t xml:space="preserve">Your company </w:t>
      </w:r>
      <w:r w:rsidRPr="004A0447">
        <w:t xml:space="preserve">has </w:t>
      </w:r>
      <w:r>
        <w:t xml:space="preserve">one </w:t>
      </w:r>
      <w:r w:rsidRPr="004A0447">
        <w:t xml:space="preserve">location connected </w:t>
      </w:r>
      <w:r>
        <w:t xml:space="preserve">to </w:t>
      </w:r>
      <w:r w:rsidRPr="004A0447">
        <w:t>an ISP.</w:t>
      </w:r>
      <w:r>
        <w:t xml:space="preserve"> R1 represents a CPE device managed by the ISP. R2 represents an intermediate Internet router. R3 represents an ISP that connects an administrator from a network management company, who has been hired to </w:t>
      </w:r>
      <w:r w:rsidR="00AD0788">
        <w:t xml:space="preserve">remotely </w:t>
      </w:r>
      <w:r>
        <w:t xml:space="preserve">manage your network. The ASA is an edge CPE security device that connects the internal corporate network and DMZ to the ISP while providing NAT and DHCP services to inside hosts. The ASA will be configured for management by an administrator on the internal network </w:t>
      </w:r>
      <w:r w:rsidR="00674E02">
        <w:t>and</w:t>
      </w:r>
      <w:r>
        <w:t xml:space="preserve"> by the remote administrator. </w:t>
      </w:r>
      <w:r>
        <w:rPr>
          <w:bCs/>
          <w:color w:val="000000"/>
        </w:rPr>
        <w:t>Layer 3 VLAN interfaces provide access to the three areas created in the activity: Inside, Outside</w:t>
      </w:r>
      <w:r w:rsidR="00674E02">
        <w:rPr>
          <w:bCs/>
          <w:color w:val="000000"/>
        </w:rPr>
        <w:t>,</w:t>
      </w:r>
      <w:r>
        <w:rPr>
          <w:bCs/>
          <w:color w:val="000000"/>
        </w:rPr>
        <w:t xml:space="preserve"> and DMZ. The ISP assigned the public IP address space of 209.165.200.224/29, which will be used for address translation on the ASA.</w:t>
      </w:r>
    </w:p>
    <w:p w14:paraId="603A3A93" w14:textId="0324F6BC" w:rsidR="00E94FC9" w:rsidRDefault="00E94FC9" w:rsidP="00E94FC9">
      <w:pPr>
        <w:pStyle w:val="BodyTextL25"/>
        <w:rPr>
          <w:bCs/>
          <w:color w:val="000000"/>
        </w:rPr>
      </w:pPr>
      <w:r w:rsidRPr="002B54C6">
        <w:rPr>
          <w:b/>
          <w:bCs/>
          <w:color w:val="000000"/>
        </w:rPr>
        <w:t>Note</w:t>
      </w:r>
      <w:r w:rsidR="00083F72" w:rsidRPr="00083F72">
        <w:rPr>
          <w:bCs/>
          <w:color w:val="000000"/>
        </w:rPr>
        <w:t>:</w:t>
      </w:r>
      <w:r>
        <w:rPr>
          <w:bCs/>
          <w:color w:val="000000"/>
        </w:rPr>
        <w:t xml:space="preserve"> This Packet Tracer activity is not a substitute for the ASA labs. This activity provides additional practice and simulates most of the ASA 550</w:t>
      </w:r>
      <w:r w:rsidR="004A0715">
        <w:rPr>
          <w:bCs/>
          <w:color w:val="000000"/>
        </w:rPr>
        <w:t>6</w:t>
      </w:r>
      <w:r>
        <w:rPr>
          <w:bCs/>
          <w:color w:val="000000"/>
        </w:rPr>
        <w:t xml:space="preserve"> configurations. When compared to a real ASA 550</w:t>
      </w:r>
      <w:r w:rsidR="004A0715">
        <w:rPr>
          <w:bCs/>
          <w:color w:val="000000"/>
        </w:rPr>
        <w:t>6</w:t>
      </w:r>
      <w:r>
        <w:rPr>
          <w:bCs/>
          <w:color w:val="000000"/>
        </w:rPr>
        <w:t>, there may be slight difference</w:t>
      </w:r>
      <w:r w:rsidR="00674E02">
        <w:rPr>
          <w:bCs/>
          <w:color w:val="000000"/>
        </w:rPr>
        <w:t>s</w:t>
      </w:r>
      <w:r>
        <w:rPr>
          <w:bCs/>
          <w:color w:val="000000"/>
        </w:rPr>
        <w:t xml:space="preserve"> in command output or commands that are not yet support</w:t>
      </w:r>
      <w:r w:rsidR="00674E02">
        <w:rPr>
          <w:bCs/>
          <w:color w:val="000000"/>
        </w:rPr>
        <w:t>ed</w:t>
      </w:r>
      <w:r>
        <w:rPr>
          <w:bCs/>
          <w:color w:val="000000"/>
        </w:rPr>
        <w:t xml:space="preserve"> in Packet Tracer.</w:t>
      </w:r>
    </w:p>
    <w:p w14:paraId="523965B1" w14:textId="77777777" w:rsidR="004A0715" w:rsidRPr="00BE7B60" w:rsidRDefault="004A0715" w:rsidP="004A0715">
      <w:pPr>
        <w:pStyle w:val="PartHead"/>
        <w:keepLines w:val="0"/>
        <w:spacing w:after="60"/>
      </w:pPr>
      <w:r w:rsidRPr="00BE7B60">
        <w:t>Configure Basic Device Settings</w:t>
      </w:r>
    </w:p>
    <w:p w14:paraId="7EFF1CC0" w14:textId="77777777" w:rsidR="004A0715" w:rsidRDefault="004A0715" w:rsidP="004A0715">
      <w:pPr>
        <w:pStyle w:val="BodyTextL25"/>
      </w:pPr>
      <w:r>
        <w:t>In Part 1, you will set up the network topology and configure basic settings on the routers, such as interface IP addresses and static routing.</w:t>
      </w:r>
    </w:p>
    <w:p w14:paraId="1BFEEFB5" w14:textId="77777777" w:rsidR="004A0715" w:rsidRPr="002E0562" w:rsidRDefault="004A0715" w:rsidP="004A0715">
      <w:pPr>
        <w:pStyle w:val="BodyTextL25"/>
      </w:pPr>
      <w:r w:rsidRPr="00935001">
        <w:rPr>
          <w:b/>
        </w:rPr>
        <w:t>Note</w:t>
      </w:r>
      <w:r w:rsidRPr="00A96597">
        <w:t>:</w:t>
      </w:r>
      <w:r>
        <w:t xml:space="preserve"> Do not configure ASA settings at this time.</w:t>
      </w:r>
    </w:p>
    <w:p w14:paraId="1E3EB345" w14:textId="77777777" w:rsidR="004A0715" w:rsidRPr="001F4F1B" w:rsidRDefault="004A0715" w:rsidP="004A0715">
      <w:pPr>
        <w:pStyle w:val="StepHead"/>
      </w:pPr>
      <w:r>
        <w:t xml:space="preserve"> C</w:t>
      </w:r>
      <w:r w:rsidRPr="001F4F1B">
        <w:t>onfigure basic settings for router</w:t>
      </w:r>
      <w:r>
        <w:t>s and switches.</w:t>
      </w:r>
    </w:p>
    <w:p w14:paraId="6670209A" w14:textId="77777777" w:rsidR="004A0715" w:rsidRPr="00605B4B" w:rsidRDefault="004A0715" w:rsidP="004A0715">
      <w:pPr>
        <w:pStyle w:val="SubStepAlpha"/>
      </w:pPr>
      <w:r w:rsidRPr="00605B4B">
        <w:t>Configure hostnames</w:t>
      </w:r>
      <w:r>
        <w:t>,</w:t>
      </w:r>
      <w:r w:rsidRPr="00605B4B">
        <w:t xml:space="preserve"> as shown in the topology</w:t>
      </w:r>
      <w:r>
        <w:t>, for each router</w:t>
      </w:r>
      <w:r w:rsidRPr="00605B4B">
        <w:t>.</w:t>
      </w:r>
    </w:p>
    <w:p w14:paraId="769F992C" w14:textId="77777777" w:rsidR="004A0715" w:rsidRPr="00605B4B" w:rsidRDefault="004A0715" w:rsidP="004A0715">
      <w:pPr>
        <w:pStyle w:val="SubStepAlpha"/>
      </w:pPr>
      <w:r w:rsidRPr="00605B4B">
        <w:t xml:space="preserve">Configure </w:t>
      </w:r>
      <w:r>
        <w:t xml:space="preserve">router </w:t>
      </w:r>
      <w:r w:rsidRPr="00605B4B">
        <w:t>interface IP addresses</w:t>
      </w:r>
      <w:r>
        <w:t>,</w:t>
      </w:r>
      <w:r w:rsidRPr="00605B4B">
        <w:t xml:space="preserve"> as shown in the </w:t>
      </w:r>
      <w:r>
        <w:t>IP Addressing t</w:t>
      </w:r>
      <w:r w:rsidRPr="00605B4B">
        <w:t>able</w:t>
      </w:r>
      <w:r>
        <w:t>.</w:t>
      </w:r>
    </w:p>
    <w:p w14:paraId="63C41608" w14:textId="77777777" w:rsidR="004A0715" w:rsidRDefault="004A0715" w:rsidP="004A0715">
      <w:pPr>
        <w:pStyle w:val="SubStepAlpha"/>
      </w:pPr>
      <w:r>
        <w:t>C</w:t>
      </w:r>
      <w:r w:rsidRPr="008D0F8A">
        <w:t xml:space="preserve">onfigure a clock rate for routers with </w:t>
      </w:r>
      <w:r>
        <w:t xml:space="preserve">a </w:t>
      </w:r>
      <w:r w:rsidRPr="008D0F8A">
        <w:t xml:space="preserve">DCE serial cable attached to the serial interface. </w:t>
      </w:r>
      <w:r>
        <w:t>R1 is shown here as an example.</w:t>
      </w:r>
    </w:p>
    <w:p w14:paraId="748E2438" w14:textId="77777777" w:rsidR="004A0715" w:rsidRPr="00E030FE" w:rsidRDefault="004A0715" w:rsidP="004A0715">
      <w:pPr>
        <w:pStyle w:val="CMD"/>
      </w:pPr>
      <w:r>
        <w:t>R1(config)#</w:t>
      </w:r>
      <w:r w:rsidRPr="00571C19">
        <w:t xml:space="preserve"> </w:t>
      </w:r>
      <w:r w:rsidRPr="00F54365">
        <w:rPr>
          <w:b/>
        </w:rPr>
        <w:t xml:space="preserve">interface </w:t>
      </w:r>
      <w:r>
        <w:rPr>
          <w:b/>
        </w:rPr>
        <w:t>S0/1/0</w:t>
      </w:r>
    </w:p>
    <w:p w14:paraId="0C106717" w14:textId="77777777" w:rsidR="004A0715" w:rsidRDefault="004A0715" w:rsidP="004A0715">
      <w:pPr>
        <w:pStyle w:val="CMD"/>
      </w:pPr>
      <w:r>
        <w:t>R1(config-</w:t>
      </w:r>
      <w:proofErr w:type="gramStart"/>
      <w:r>
        <w:t>if)#</w:t>
      </w:r>
      <w:proofErr w:type="gramEnd"/>
      <w:r w:rsidRPr="00571C19">
        <w:t xml:space="preserve"> </w:t>
      </w:r>
      <w:r w:rsidRPr="00F54365">
        <w:rPr>
          <w:b/>
        </w:rPr>
        <w:t xml:space="preserve">clock rate </w:t>
      </w:r>
      <w:r>
        <w:rPr>
          <w:b/>
        </w:rPr>
        <w:t>128000</w:t>
      </w:r>
    </w:p>
    <w:p w14:paraId="6C4FA2D0" w14:textId="77777777" w:rsidR="004A0715" w:rsidRPr="00E030FE" w:rsidRDefault="004A0715" w:rsidP="004A0715">
      <w:pPr>
        <w:pStyle w:val="SubStepAlpha"/>
      </w:pPr>
      <w:r>
        <w:t xml:space="preserve">Configure </w:t>
      </w:r>
      <w:r w:rsidRPr="00E93435">
        <w:t>the hostname</w:t>
      </w:r>
      <w:r>
        <w:t xml:space="preserve"> for the switches. With the exception of the hostname, </w:t>
      </w:r>
      <w:r w:rsidRPr="00E93435">
        <w:t>the switches can be left in their default configuration state</w:t>
      </w:r>
      <w:r w:rsidRPr="00E32D44">
        <w:t>. Configuring the VLAN management IP address for the switches</w:t>
      </w:r>
      <w:r>
        <w:t xml:space="preserve"> is optional.</w:t>
      </w:r>
    </w:p>
    <w:p w14:paraId="4625EE03" w14:textId="77777777" w:rsidR="004A0715" w:rsidRPr="001F4F1B" w:rsidRDefault="004A0715" w:rsidP="004A0715">
      <w:pPr>
        <w:pStyle w:val="StepHead"/>
      </w:pPr>
      <w:r>
        <w:t>C</w:t>
      </w:r>
      <w:r w:rsidRPr="001F4F1B">
        <w:t xml:space="preserve">onfigure </w:t>
      </w:r>
      <w:r>
        <w:t>static routing on the routers.</w:t>
      </w:r>
    </w:p>
    <w:p w14:paraId="3828CB06" w14:textId="77777777" w:rsidR="004A0715" w:rsidRDefault="004A0715" w:rsidP="004A0715">
      <w:pPr>
        <w:pStyle w:val="SubStepAlpha"/>
      </w:pPr>
      <w:r w:rsidRPr="00605B4B">
        <w:t>Configure a static default route from R1 to R2 and from R3 to R2.</w:t>
      </w:r>
    </w:p>
    <w:p w14:paraId="1001682B" w14:textId="77777777" w:rsidR="004A0715" w:rsidRDefault="004A0715" w:rsidP="004A0715">
      <w:pPr>
        <w:pStyle w:val="CMD"/>
      </w:pPr>
      <w:r w:rsidRPr="000C005E">
        <w:t xml:space="preserve">R1(config)# </w:t>
      </w:r>
      <w:r w:rsidRPr="003757D1">
        <w:rPr>
          <w:b/>
        </w:rPr>
        <w:t xml:space="preserve">ip route 0.0.0.0 0.0.0.0 </w:t>
      </w:r>
      <w:r>
        <w:rPr>
          <w:b/>
        </w:rPr>
        <w:t>10.1.1.2</w:t>
      </w:r>
    </w:p>
    <w:p w14:paraId="7D9ED025" w14:textId="77777777" w:rsidR="004A0715" w:rsidRPr="000C005E" w:rsidRDefault="004A0715" w:rsidP="004A0715">
      <w:pPr>
        <w:pStyle w:val="CMD"/>
      </w:pPr>
      <w:r w:rsidRPr="000C005E">
        <w:t>R</w:t>
      </w:r>
      <w:r>
        <w:t>3</w:t>
      </w:r>
      <w:r w:rsidRPr="000C005E">
        <w:t xml:space="preserve">(config)# </w:t>
      </w:r>
      <w:r w:rsidRPr="003757D1">
        <w:rPr>
          <w:b/>
        </w:rPr>
        <w:t xml:space="preserve">ip route 0.0.0.0 0.0.0.0 </w:t>
      </w:r>
      <w:r>
        <w:rPr>
          <w:b/>
        </w:rPr>
        <w:t>10.2.2.2</w:t>
      </w:r>
    </w:p>
    <w:p w14:paraId="50A410DA" w14:textId="77777777" w:rsidR="004A0715" w:rsidRDefault="004A0715" w:rsidP="004A0715">
      <w:pPr>
        <w:pStyle w:val="SubStepAlpha"/>
      </w:pPr>
      <w:r w:rsidRPr="00605B4B">
        <w:t xml:space="preserve">Configure a static route from R2 to </w:t>
      </w:r>
      <w:r>
        <w:t xml:space="preserve">the </w:t>
      </w:r>
      <w:r w:rsidRPr="00605B4B">
        <w:t xml:space="preserve">R1 </w:t>
      </w:r>
      <w:r>
        <w:t xml:space="preserve">G0/0/1 subnet (connected to ASA interface G1/5) </w:t>
      </w:r>
      <w:r w:rsidRPr="00605B4B">
        <w:t xml:space="preserve">and </w:t>
      </w:r>
      <w:r>
        <w:t xml:space="preserve">a static route </w:t>
      </w:r>
      <w:r w:rsidRPr="00605B4B">
        <w:t xml:space="preserve">from R2 to </w:t>
      </w:r>
      <w:r>
        <w:t xml:space="preserve">the </w:t>
      </w:r>
      <w:r w:rsidRPr="00605B4B">
        <w:t>R3</w:t>
      </w:r>
      <w:r>
        <w:t xml:space="preserve"> LAN</w:t>
      </w:r>
      <w:r w:rsidRPr="00605B4B">
        <w:t>.</w:t>
      </w:r>
    </w:p>
    <w:p w14:paraId="41276D50" w14:textId="77777777" w:rsidR="004A0715" w:rsidRDefault="004A0715" w:rsidP="004A0715">
      <w:pPr>
        <w:pStyle w:val="CMD"/>
      </w:pPr>
      <w:r w:rsidRPr="000C005E">
        <w:lastRenderedPageBreak/>
        <w:t>R</w:t>
      </w:r>
      <w:r>
        <w:t>2</w:t>
      </w:r>
      <w:r w:rsidRPr="000C005E">
        <w:t xml:space="preserve">(config)# </w:t>
      </w:r>
      <w:r w:rsidRPr="00235154">
        <w:rPr>
          <w:b/>
        </w:rPr>
        <w:t xml:space="preserve">ip route 209.165.200.224 255.255.255.248 </w:t>
      </w:r>
      <w:r>
        <w:rPr>
          <w:b/>
        </w:rPr>
        <w:t>10.1.1.1</w:t>
      </w:r>
    </w:p>
    <w:p w14:paraId="2099620B" w14:textId="77777777" w:rsidR="004A0715" w:rsidRDefault="004A0715" w:rsidP="004A0715">
      <w:pPr>
        <w:pStyle w:val="CMD"/>
      </w:pPr>
      <w:r w:rsidRPr="000C005E">
        <w:t>R</w:t>
      </w:r>
      <w:r>
        <w:t>2</w:t>
      </w:r>
      <w:r w:rsidRPr="000C005E">
        <w:t>(config)#</w:t>
      </w:r>
      <w:r>
        <w:t xml:space="preserve"> </w:t>
      </w:r>
      <w:r w:rsidRPr="00235154">
        <w:rPr>
          <w:b/>
        </w:rPr>
        <w:t xml:space="preserve">ip route 172.16.3.0 255.255.255.0 </w:t>
      </w:r>
      <w:r>
        <w:rPr>
          <w:b/>
        </w:rPr>
        <w:t>10.2.2.1</w:t>
      </w:r>
    </w:p>
    <w:p w14:paraId="3747A7A9" w14:textId="77777777" w:rsidR="006018AD" w:rsidRDefault="006018AD" w:rsidP="006018AD">
      <w:pPr>
        <w:pStyle w:val="StepHead"/>
        <w:numPr>
          <w:ilvl w:val="2"/>
          <w:numId w:val="6"/>
        </w:numPr>
      </w:pPr>
      <w:r>
        <w:t xml:space="preserve">Enable the HTTP server and configure a user account, encrypted </w:t>
      </w:r>
      <w:r w:rsidRPr="00ED5E38">
        <w:rPr>
          <w:noProof/>
        </w:rPr>
        <w:t>passwords,</w:t>
      </w:r>
      <w:r>
        <w:t xml:space="preserve"> and crypto keys for SSH</w:t>
      </w:r>
      <w:r w:rsidRPr="0087310F">
        <w:t>.</w:t>
      </w:r>
    </w:p>
    <w:p w14:paraId="52F7C62D" w14:textId="77777777" w:rsidR="006018AD" w:rsidRDefault="006018AD" w:rsidP="006018AD">
      <w:pPr>
        <w:pStyle w:val="BodyTextL25"/>
      </w:pPr>
      <w:r w:rsidRPr="00ED5E38">
        <w:rPr>
          <w:b/>
          <w:noProof/>
        </w:rPr>
        <w:t>Note</w:t>
      </w:r>
      <w:r w:rsidRPr="00ED5E38">
        <w:rPr>
          <w:noProof/>
        </w:rPr>
        <w:t>: Passwords in this task are set to a minimum of 10 characters but are relatively simple for the</w:t>
      </w:r>
      <w:r w:rsidRPr="00D830E8">
        <w:t xml:space="preserve"> </w:t>
      </w:r>
      <w:r>
        <w:t>purposes</w:t>
      </w:r>
      <w:r w:rsidRPr="00D830E8">
        <w:t xml:space="preserve"> of </w:t>
      </w:r>
      <w:r>
        <w:t>this</w:t>
      </w:r>
      <w:r w:rsidRPr="00D830E8">
        <w:t xml:space="preserve"> lab. More complex passwords are recommended in a production network.</w:t>
      </w:r>
    </w:p>
    <w:p w14:paraId="067A86A4" w14:textId="77777777" w:rsidR="006018AD" w:rsidRDefault="006018AD" w:rsidP="006018AD">
      <w:pPr>
        <w:pStyle w:val="SubStepAlpha"/>
        <w:numPr>
          <w:ilvl w:val="3"/>
          <w:numId w:val="6"/>
        </w:numPr>
      </w:pPr>
      <w:r w:rsidRPr="00ED5E38">
        <w:rPr>
          <w:noProof/>
        </w:rPr>
        <w:t xml:space="preserve">Enable HTTP access to R1 using the </w:t>
      </w:r>
      <w:r w:rsidRPr="00ED5E38">
        <w:rPr>
          <w:b/>
          <w:noProof/>
        </w:rPr>
        <w:t>ip http server</w:t>
      </w:r>
      <w:r w:rsidRPr="00ED5E38">
        <w:rPr>
          <w:noProof/>
        </w:rPr>
        <w:t xml:space="preserve"> command in global config mode. </w:t>
      </w:r>
      <w:r>
        <w:t xml:space="preserve">Set the console and VTY passwords to </w:t>
      </w:r>
      <w:r w:rsidRPr="006A3307">
        <w:t>cisco</w:t>
      </w:r>
      <w:r>
        <w:t>. This will provide web and SSH targets for testing later in the lab.</w:t>
      </w:r>
    </w:p>
    <w:p w14:paraId="258BF056" w14:textId="24DD068A" w:rsidR="006018AD" w:rsidRPr="006018AD" w:rsidRDefault="006018AD" w:rsidP="006018AD">
      <w:pPr>
        <w:pStyle w:val="CMD"/>
        <w:rPr>
          <w:color w:val="FF0000"/>
        </w:rPr>
      </w:pPr>
      <w:r w:rsidRPr="00F80AE4">
        <w:t xml:space="preserve">R1(config)# </w:t>
      </w:r>
      <w:r w:rsidRPr="002C3A5D">
        <w:rPr>
          <w:b/>
        </w:rPr>
        <w:t>ip http server</w:t>
      </w:r>
      <w:r>
        <w:rPr>
          <w:b/>
        </w:rPr>
        <w:t xml:space="preserve"> </w:t>
      </w:r>
      <w:r w:rsidRPr="006018AD">
        <w:rPr>
          <w:b/>
          <w:color w:val="FF0000"/>
        </w:rPr>
        <w:t>(Cannot do this in PT)</w:t>
      </w:r>
    </w:p>
    <w:p w14:paraId="048FD3E9" w14:textId="00F07C4B" w:rsidR="006018AD" w:rsidRDefault="006018AD" w:rsidP="006018AD">
      <w:pPr>
        <w:pStyle w:val="SubStepAlpha"/>
        <w:numPr>
          <w:ilvl w:val="0"/>
          <w:numId w:val="0"/>
        </w:numPr>
        <w:ind w:left="360"/>
      </w:pPr>
      <w:r w:rsidRPr="00ED5E38">
        <w:rPr>
          <w:noProof/>
        </w:rPr>
        <w:t>Configure a minimum password length of 10 characters</w:t>
      </w:r>
      <w:r>
        <w:t xml:space="preserve"> using the </w:t>
      </w:r>
      <w:r w:rsidRPr="00443E7A">
        <w:rPr>
          <w:b/>
        </w:rPr>
        <w:t>security passwords</w:t>
      </w:r>
      <w:r w:rsidRPr="003B3367">
        <w:t xml:space="preserve"> command</w:t>
      </w:r>
      <w:r>
        <w:t>.</w:t>
      </w:r>
    </w:p>
    <w:p w14:paraId="1CC13BC2" w14:textId="77777777" w:rsidR="006018AD" w:rsidRDefault="006018AD" w:rsidP="006018AD">
      <w:pPr>
        <w:pStyle w:val="CMD"/>
        <w:rPr>
          <w:b/>
        </w:rPr>
      </w:pPr>
      <w:r w:rsidRPr="0057529C">
        <w:t>R1(config)#</w:t>
      </w:r>
      <w:r>
        <w:t xml:space="preserve"> </w:t>
      </w:r>
      <w:r w:rsidRPr="0089299B">
        <w:rPr>
          <w:b/>
        </w:rPr>
        <w:t>security passwords min-length 10</w:t>
      </w:r>
    </w:p>
    <w:p w14:paraId="3C1E381A" w14:textId="77777777" w:rsidR="006018AD" w:rsidRDefault="006018AD" w:rsidP="006018AD">
      <w:pPr>
        <w:pStyle w:val="SubStepAlpha"/>
        <w:numPr>
          <w:ilvl w:val="3"/>
          <w:numId w:val="6"/>
        </w:numPr>
        <w:tabs>
          <w:tab w:val="clear" w:pos="720"/>
          <w:tab w:val="num" w:pos="360"/>
        </w:tabs>
      </w:pPr>
      <w:r w:rsidRPr="00D830E8">
        <w:t>Con</w:t>
      </w:r>
      <w:r>
        <w:t>figure a domain name.</w:t>
      </w:r>
    </w:p>
    <w:p w14:paraId="6E5B00E1" w14:textId="77777777" w:rsidR="006018AD" w:rsidRDefault="006018AD" w:rsidP="006018AD">
      <w:pPr>
        <w:pStyle w:val="CMD"/>
        <w:rPr>
          <w:b/>
        </w:rPr>
      </w:pPr>
      <w:r w:rsidRPr="0057529C">
        <w:t>R1(config)#</w:t>
      </w:r>
      <w:r>
        <w:t xml:space="preserve"> </w:t>
      </w:r>
      <w:r>
        <w:rPr>
          <w:b/>
        </w:rPr>
        <w:t>ip domain-name ccnasecurity.com</w:t>
      </w:r>
    </w:p>
    <w:p w14:paraId="343DA3DC" w14:textId="77777777" w:rsidR="006018AD" w:rsidRDefault="006018AD" w:rsidP="006018AD">
      <w:pPr>
        <w:pStyle w:val="SubStepAlpha"/>
        <w:numPr>
          <w:ilvl w:val="3"/>
          <w:numId w:val="6"/>
        </w:numPr>
        <w:tabs>
          <w:tab w:val="clear" w:pos="720"/>
          <w:tab w:val="num" w:pos="360"/>
        </w:tabs>
      </w:pPr>
      <w:r w:rsidRPr="00D830E8">
        <w:t>Con</w:t>
      </w:r>
      <w:r>
        <w:t>figure crypto keys for SSH.</w:t>
      </w:r>
    </w:p>
    <w:p w14:paraId="3BC40CF5" w14:textId="77777777" w:rsidR="006018AD" w:rsidRDefault="006018AD" w:rsidP="006018AD">
      <w:pPr>
        <w:pStyle w:val="CMD"/>
        <w:rPr>
          <w:b/>
        </w:rPr>
      </w:pPr>
      <w:r w:rsidRPr="00ED5E38">
        <w:rPr>
          <w:noProof/>
        </w:rPr>
        <w:t xml:space="preserve">R1(config)# </w:t>
      </w:r>
      <w:r w:rsidRPr="00ED5E38">
        <w:rPr>
          <w:b/>
          <w:noProof/>
        </w:rPr>
        <w:t>crypto key generate rsa general-keys modulus 1024</w:t>
      </w:r>
    </w:p>
    <w:p w14:paraId="6B31EB44" w14:textId="77777777" w:rsidR="006018AD" w:rsidRDefault="006018AD" w:rsidP="006018AD">
      <w:pPr>
        <w:pStyle w:val="SubStepAlpha"/>
        <w:numPr>
          <w:ilvl w:val="3"/>
          <w:numId w:val="6"/>
        </w:numPr>
        <w:tabs>
          <w:tab w:val="clear" w:pos="720"/>
          <w:tab w:val="num" w:pos="360"/>
        </w:tabs>
      </w:pPr>
      <w:r w:rsidRPr="00D830E8">
        <w:t>Con</w:t>
      </w:r>
      <w:r>
        <w:t xml:space="preserve">figure an admin01 user account using </w:t>
      </w:r>
      <w:r w:rsidRPr="006A3307">
        <w:t>algorithm-type scrypt</w:t>
      </w:r>
      <w:r>
        <w:t xml:space="preserve"> for encryption and a password of </w:t>
      </w:r>
      <w:r w:rsidRPr="00D968FA">
        <w:t>admin01pass</w:t>
      </w:r>
      <w:r>
        <w:t>.</w:t>
      </w:r>
    </w:p>
    <w:p w14:paraId="751B8EDB" w14:textId="77777777" w:rsidR="006018AD" w:rsidRPr="009215AE" w:rsidRDefault="006018AD" w:rsidP="006018AD">
      <w:pPr>
        <w:pStyle w:val="CMD"/>
        <w:rPr>
          <w:b/>
        </w:rPr>
      </w:pPr>
      <w:r w:rsidRPr="0057529C">
        <w:t>R1(config)#</w:t>
      </w:r>
      <w:r>
        <w:t xml:space="preserve"> </w:t>
      </w:r>
      <w:r>
        <w:rPr>
          <w:b/>
        </w:rPr>
        <w:t>username admin01 algorithm-type scrypt secret admin01pass</w:t>
      </w:r>
    </w:p>
    <w:p w14:paraId="3D444AD7" w14:textId="77777777" w:rsidR="006018AD" w:rsidRPr="00ED5E38" w:rsidRDefault="006018AD" w:rsidP="006018AD">
      <w:pPr>
        <w:pStyle w:val="SubStepAlpha"/>
        <w:numPr>
          <w:ilvl w:val="3"/>
          <w:numId w:val="6"/>
        </w:numPr>
        <w:tabs>
          <w:tab w:val="clear" w:pos="720"/>
          <w:tab w:val="num" w:pos="360"/>
        </w:tabs>
        <w:rPr>
          <w:noProof/>
        </w:rPr>
      </w:pPr>
      <w:r>
        <w:t>Configure line console 0 to use the local user database for logins</w:t>
      </w:r>
      <w:r w:rsidRPr="00E13E3F">
        <w:t xml:space="preserve">. </w:t>
      </w:r>
      <w:r w:rsidRPr="00ED5E38">
        <w:rPr>
          <w:noProof/>
        </w:rPr>
        <w:t xml:space="preserve">For additional security, the </w:t>
      </w:r>
      <w:r w:rsidRPr="00ED5E38">
        <w:rPr>
          <w:b/>
          <w:noProof/>
        </w:rPr>
        <w:t>exec-timeout</w:t>
      </w:r>
      <w:r w:rsidRPr="00ED5E38">
        <w:rPr>
          <w:rFonts w:ascii="Courier New" w:hAnsi="Courier New"/>
          <w:noProof/>
        </w:rPr>
        <w:t xml:space="preserve"> </w:t>
      </w:r>
      <w:r w:rsidRPr="00ED5E38">
        <w:rPr>
          <w:noProof/>
        </w:rPr>
        <w:t>command causes the line to log out after</w:t>
      </w:r>
      <w:r w:rsidRPr="00E13E3F">
        <w:t xml:space="preserve"> </w:t>
      </w:r>
      <w:r>
        <w:t>five</w:t>
      </w:r>
      <w:r w:rsidRPr="00E13E3F">
        <w:t xml:space="preserve"> </w:t>
      </w:r>
      <w:r w:rsidRPr="00ED5E38">
        <w:rPr>
          <w:noProof/>
        </w:rPr>
        <w:t xml:space="preserve">minutes of inactivity. The </w:t>
      </w:r>
      <w:r w:rsidRPr="00ED5E38">
        <w:rPr>
          <w:b/>
          <w:noProof/>
        </w:rPr>
        <w:t>logging synchronous</w:t>
      </w:r>
      <w:r w:rsidRPr="00ED5E38">
        <w:rPr>
          <w:noProof/>
        </w:rPr>
        <w:t xml:space="preserve"> command prevents console messages from interrupting command entry.</w:t>
      </w:r>
    </w:p>
    <w:p w14:paraId="7FF7E781" w14:textId="77777777" w:rsidR="006018AD" w:rsidRDefault="006018AD" w:rsidP="006018AD">
      <w:pPr>
        <w:pStyle w:val="BodyTextL50"/>
      </w:pPr>
      <w:r w:rsidRPr="00ED5E38">
        <w:rPr>
          <w:b/>
          <w:noProof/>
        </w:rPr>
        <w:t>Note</w:t>
      </w:r>
      <w:r w:rsidRPr="00ED5E38">
        <w:rPr>
          <w:noProof/>
        </w:rPr>
        <w:t xml:space="preserve">: To avoid repetitive logins during this lab, the </w:t>
      </w:r>
      <w:r w:rsidRPr="00ED5E38">
        <w:rPr>
          <w:b/>
          <w:noProof/>
        </w:rPr>
        <w:t>exec-timeout</w:t>
      </w:r>
      <w:r w:rsidRPr="00ED5E38">
        <w:rPr>
          <w:noProof/>
        </w:rPr>
        <w:t xml:space="preserve"> command can be set to </w:t>
      </w:r>
      <w:r w:rsidRPr="006A3307">
        <w:rPr>
          <w:noProof/>
        </w:rPr>
        <w:t>0 0</w:t>
      </w:r>
      <w:r w:rsidRPr="00ED5E38">
        <w:rPr>
          <w:noProof/>
        </w:rPr>
        <w:t>, which prevents it from expiring.</w:t>
      </w:r>
      <w:r>
        <w:t xml:space="preserve"> However, this is not considered to be a good security practice.</w:t>
      </w:r>
    </w:p>
    <w:p w14:paraId="6479320D" w14:textId="77777777" w:rsidR="006018AD" w:rsidRPr="0057529C" w:rsidRDefault="006018AD" w:rsidP="006018AD">
      <w:pPr>
        <w:pStyle w:val="CMD"/>
      </w:pPr>
      <w:r w:rsidRPr="0057529C">
        <w:t>R1(config)#</w:t>
      </w:r>
      <w:r>
        <w:t xml:space="preserve"> </w:t>
      </w:r>
      <w:r w:rsidRPr="0089299B">
        <w:rPr>
          <w:b/>
        </w:rPr>
        <w:t>line console 0</w:t>
      </w:r>
    </w:p>
    <w:p w14:paraId="18821609" w14:textId="77777777" w:rsidR="006018AD" w:rsidRPr="0057529C" w:rsidRDefault="006018AD" w:rsidP="006018AD">
      <w:pPr>
        <w:pStyle w:val="CMD"/>
      </w:pPr>
      <w:r w:rsidRPr="0057529C">
        <w:t>R1(config-</w:t>
      </w:r>
      <w:proofErr w:type="gramStart"/>
      <w:r w:rsidRPr="0057529C">
        <w:t>line)#</w:t>
      </w:r>
      <w:proofErr w:type="gramEnd"/>
      <w:r>
        <w:t xml:space="preserve"> </w:t>
      </w:r>
      <w:r>
        <w:rPr>
          <w:b/>
        </w:rPr>
        <w:t>login local</w:t>
      </w:r>
    </w:p>
    <w:p w14:paraId="51940DAB" w14:textId="77777777" w:rsidR="006018AD" w:rsidRPr="009215AE" w:rsidRDefault="006018AD" w:rsidP="006018AD">
      <w:pPr>
        <w:pStyle w:val="CMD"/>
      </w:pPr>
      <w:r w:rsidRPr="0057529C">
        <w:t>R1(config-</w:t>
      </w:r>
      <w:proofErr w:type="gramStart"/>
      <w:r w:rsidRPr="0057529C">
        <w:t>line)#</w:t>
      </w:r>
      <w:proofErr w:type="gramEnd"/>
      <w:r>
        <w:t xml:space="preserve"> </w:t>
      </w:r>
      <w:r w:rsidRPr="00EE237F">
        <w:rPr>
          <w:b/>
        </w:rPr>
        <w:t>exec-timeout 5 0</w:t>
      </w:r>
    </w:p>
    <w:p w14:paraId="37DD2E04" w14:textId="77777777" w:rsidR="006018AD" w:rsidRPr="00B3524E" w:rsidRDefault="006018AD" w:rsidP="006018AD">
      <w:pPr>
        <w:pStyle w:val="CMD"/>
      </w:pPr>
      <w:r w:rsidRPr="0057529C">
        <w:t>R1(config-</w:t>
      </w:r>
      <w:proofErr w:type="gramStart"/>
      <w:r w:rsidRPr="0057529C">
        <w:t>line)#</w:t>
      </w:r>
      <w:proofErr w:type="gramEnd"/>
      <w:r>
        <w:t xml:space="preserve"> </w:t>
      </w:r>
      <w:r w:rsidRPr="0089299B">
        <w:rPr>
          <w:b/>
        </w:rPr>
        <w:t>logging synchronous</w:t>
      </w:r>
    </w:p>
    <w:p w14:paraId="3B3B2193" w14:textId="77777777" w:rsidR="006018AD" w:rsidRPr="00B3524E" w:rsidRDefault="006018AD" w:rsidP="006018AD">
      <w:pPr>
        <w:pStyle w:val="SubStepAlpha"/>
        <w:numPr>
          <w:ilvl w:val="3"/>
          <w:numId w:val="6"/>
        </w:numPr>
        <w:tabs>
          <w:tab w:val="clear" w:pos="720"/>
          <w:tab w:val="num" w:pos="360"/>
        </w:tabs>
      </w:pPr>
      <w:r w:rsidRPr="00B3524E">
        <w:t>C</w:t>
      </w:r>
      <w:r>
        <w:t>onfigure line vty 0 4 to use the local user database for logins and restrict access to only SSH connections</w:t>
      </w:r>
      <w:r w:rsidRPr="00B3524E">
        <w:t>.</w:t>
      </w:r>
    </w:p>
    <w:p w14:paraId="6683E13D" w14:textId="77777777" w:rsidR="006018AD" w:rsidRPr="00E44752" w:rsidRDefault="006018AD" w:rsidP="006018AD">
      <w:pPr>
        <w:pStyle w:val="CMD"/>
      </w:pPr>
      <w:r w:rsidRPr="00EE237F">
        <w:t xml:space="preserve">R1(config)# </w:t>
      </w:r>
      <w:r w:rsidRPr="00E44752">
        <w:rPr>
          <w:b/>
        </w:rPr>
        <w:t>line vty 0 4</w:t>
      </w:r>
    </w:p>
    <w:p w14:paraId="6C64BD05" w14:textId="77777777" w:rsidR="006018AD" w:rsidRDefault="006018AD" w:rsidP="006018AD">
      <w:pPr>
        <w:pStyle w:val="CMD"/>
        <w:rPr>
          <w:b/>
        </w:rPr>
      </w:pPr>
      <w:r w:rsidRPr="00EE237F">
        <w:t>R1(config-</w:t>
      </w:r>
      <w:proofErr w:type="gramStart"/>
      <w:r w:rsidRPr="00EE237F">
        <w:t>line)#</w:t>
      </w:r>
      <w:proofErr w:type="gramEnd"/>
      <w:r w:rsidRPr="00EE237F">
        <w:t xml:space="preserve"> </w:t>
      </w:r>
      <w:r>
        <w:rPr>
          <w:b/>
        </w:rPr>
        <w:t>login local</w:t>
      </w:r>
    </w:p>
    <w:p w14:paraId="6FB45D2D" w14:textId="77777777" w:rsidR="006018AD" w:rsidRPr="00E44752" w:rsidRDefault="006018AD" w:rsidP="006018AD">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75678AFE" w14:textId="77777777" w:rsidR="006018AD" w:rsidRPr="00D61813" w:rsidRDefault="006018AD" w:rsidP="006018AD">
      <w:pPr>
        <w:pStyle w:val="CMD"/>
      </w:pPr>
      <w:r w:rsidRPr="0057529C">
        <w:t>R1(config-</w:t>
      </w:r>
      <w:proofErr w:type="gramStart"/>
      <w:r w:rsidRPr="0057529C">
        <w:t>line)#</w:t>
      </w:r>
      <w:proofErr w:type="gramEnd"/>
      <w:r>
        <w:t xml:space="preserve"> </w:t>
      </w:r>
      <w:r w:rsidRPr="00EE237F">
        <w:rPr>
          <w:b/>
        </w:rPr>
        <w:t>exec-timeout 5 0</w:t>
      </w:r>
    </w:p>
    <w:p w14:paraId="204C3806" w14:textId="77777777" w:rsidR="006018AD" w:rsidRDefault="006018AD" w:rsidP="006018AD">
      <w:pPr>
        <w:pStyle w:val="SubStepAlpha"/>
        <w:numPr>
          <w:ilvl w:val="3"/>
          <w:numId w:val="6"/>
        </w:numPr>
        <w:tabs>
          <w:tab w:val="clear" w:pos="720"/>
          <w:tab w:val="num" w:pos="360"/>
        </w:tabs>
      </w:pPr>
      <w:r>
        <w:t>Configure the enable password with strong encryption.</w:t>
      </w:r>
    </w:p>
    <w:p w14:paraId="270DFA80" w14:textId="77777777" w:rsidR="006018AD" w:rsidRPr="00A27B37" w:rsidRDefault="006018AD" w:rsidP="006018AD">
      <w:pPr>
        <w:pStyle w:val="CMD"/>
        <w:ind w:left="360"/>
      </w:pPr>
      <w:r w:rsidRPr="0089299B">
        <w:t xml:space="preserve">R1(config)# </w:t>
      </w:r>
      <w:r w:rsidRPr="00D9608B">
        <w:rPr>
          <w:b/>
        </w:rPr>
        <w:t xml:space="preserve">enable algorithm-type scrypt secret </w:t>
      </w:r>
      <w:r>
        <w:rPr>
          <w:b/>
        </w:rPr>
        <w:t>admin01pass</w:t>
      </w:r>
    </w:p>
    <w:p w14:paraId="74D15C84" w14:textId="77777777" w:rsidR="004A0715" w:rsidRPr="003D3CF3" w:rsidRDefault="004A0715" w:rsidP="004A0715">
      <w:pPr>
        <w:pStyle w:val="StepHead"/>
        <w:rPr>
          <w:noProof/>
        </w:rPr>
      </w:pPr>
      <w:r w:rsidRPr="003D3CF3">
        <w:rPr>
          <w:noProof/>
        </w:rPr>
        <w:t>Configure PC host IP settings.</w:t>
      </w:r>
    </w:p>
    <w:p w14:paraId="1ED72373" w14:textId="00598F6E" w:rsidR="004A0715" w:rsidRPr="003D3CF3" w:rsidRDefault="004A0715" w:rsidP="004A0715">
      <w:pPr>
        <w:pStyle w:val="BodyTextL25"/>
        <w:rPr>
          <w:noProof/>
        </w:rPr>
      </w:pPr>
      <w:r w:rsidRPr="003D3CF3">
        <w:rPr>
          <w:noProof/>
        </w:rPr>
        <w:t xml:space="preserve">Configure a static IP address, subnet mask, and default gateway for </w:t>
      </w:r>
      <w:r w:rsidR="00006C36">
        <w:rPr>
          <w:noProof/>
        </w:rPr>
        <w:t>DMZ Server</w:t>
      </w:r>
      <w:r w:rsidRPr="003D3CF3">
        <w:rPr>
          <w:noProof/>
        </w:rPr>
        <w:t>, PC-B, and PC-C as shown in the IP Addressing table.</w:t>
      </w:r>
    </w:p>
    <w:p w14:paraId="3E77B10B" w14:textId="77777777" w:rsidR="004A0715" w:rsidRPr="003D3CF3" w:rsidRDefault="004A0715" w:rsidP="004A0715">
      <w:pPr>
        <w:pStyle w:val="StepHead"/>
        <w:rPr>
          <w:noProof/>
        </w:rPr>
      </w:pPr>
      <w:r w:rsidRPr="003D3CF3">
        <w:rPr>
          <w:noProof/>
        </w:rPr>
        <w:t>Verify connectivity.</w:t>
      </w:r>
    </w:p>
    <w:p w14:paraId="10CFCAAA" w14:textId="130CCF18" w:rsidR="004A0715" w:rsidRPr="007E4125" w:rsidRDefault="004A0715" w:rsidP="004A0715">
      <w:pPr>
        <w:pStyle w:val="BodyTextL25"/>
      </w:pPr>
      <w:r>
        <w:t xml:space="preserve">There will be no connectivity between devices that are connected to the ASA </w:t>
      </w:r>
      <w:r w:rsidRPr="003D3CF3">
        <w:rPr>
          <w:noProof/>
        </w:rPr>
        <w:t>because the ASA is the focal point for the network zones and it has not</w:t>
      </w:r>
      <w:r>
        <w:t xml:space="preserve"> been configured. </w:t>
      </w:r>
      <w:r w:rsidRPr="003D3CF3">
        <w:rPr>
          <w:noProof/>
        </w:rPr>
        <w:t>However, PC-C should be able to ping the R1 interface</w:t>
      </w:r>
      <w:r>
        <w:t xml:space="preserve"> G0/0. From PC-C, </w:t>
      </w:r>
      <w:r w:rsidRPr="00391EAE">
        <w:t>ping</w:t>
      </w:r>
      <w:r>
        <w:t xml:space="preserve"> the R1</w:t>
      </w:r>
      <w:r w:rsidRPr="00D74A7A">
        <w:t xml:space="preserve"> </w:t>
      </w:r>
      <w:r>
        <w:t>G0/0 IP address (</w:t>
      </w:r>
      <w:r w:rsidRPr="00391EAE">
        <w:rPr>
          <w:b/>
        </w:rPr>
        <w:t>209.165.200.225</w:t>
      </w:r>
      <w:r>
        <w:t>). If these pings are unsuccessful, troubleshoot the basic device configurations before continuing.</w:t>
      </w:r>
    </w:p>
    <w:p w14:paraId="0E9EA32B" w14:textId="70B55A6A" w:rsidR="004A0715" w:rsidRDefault="004A0715" w:rsidP="004A0715">
      <w:pPr>
        <w:pStyle w:val="BodyTextL25"/>
      </w:pPr>
      <w:r w:rsidRPr="0036318F">
        <w:rPr>
          <w:b/>
        </w:rPr>
        <w:lastRenderedPageBreak/>
        <w:t>Note</w:t>
      </w:r>
      <w:r w:rsidRPr="007A5ADA">
        <w:t>:</w:t>
      </w:r>
      <w:r>
        <w:t xml:space="preserve"> If you can ping from PC-C to R1 G0/0 and S0/1/0, you have demonstrated that addressing has been configured </w:t>
      </w:r>
      <w:r w:rsidRPr="003D3CF3">
        <w:rPr>
          <w:noProof/>
        </w:rPr>
        <w:t>properly</w:t>
      </w:r>
      <w:r>
        <w:rPr>
          <w:noProof/>
        </w:rPr>
        <w:t>,</w:t>
      </w:r>
      <w:r>
        <w:t xml:space="preserve"> and static routing is configured and functioning correctly.</w:t>
      </w:r>
    </w:p>
    <w:p w14:paraId="76E66011" w14:textId="77777777" w:rsidR="004A0715" w:rsidRPr="007A5ADA" w:rsidRDefault="004A0715" w:rsidP="004A0715">
      <w:pPr>
        <w:pStyle w:val="StepHead"/>
      </w:pPr>
      <w:r w:rsidRPr="003D3CF3">
        <w:rPr>
          <w:noProof/>
        </w:rPr>
        <w:t>Save the basic running configuration for each router and switch.</w:t>
      </w:r>
    </w:p>
    <w:p w14:paraId="4B01CAD9" w14:textId="77777777" w:rsidR="00136DFC" w:rsidRPr="00D95BA5" w:rsidRDefault="00136DFC" w:rsidP="00136DFC">
      <w:pPr>
        <w:pStyle w:val="PartHead"/>
        <w:keepLines w:val="0"/>
        <w:numPr>
          <w:ilvl w:val="0"/>
          <w:numId w:val="6"/>
        </w:numPr>
        <w:spacing w:after="60"/>
      </w:pPr>
      <w:r w:rsidRPr="00D95BA5">
        <w:t>Accessing the ASA Console and Using CLI Setup to Configure Basic Settings</w:t>
      </w:r>
    </w:p>
    <w:p w14:paraId="1ECFC58B" w14:textId="77777777" w:rsidR="00136DFC" w:rsidRDefault="00136DFC" w:rsidP="00136DFC">
      <w:pPr>
        <w:pStyle w:val="BodyTextL25"/>
      </w:pPr>
      <w:bookmarkStart w:id="0" w:name="_Hlk38905099"/>
      <w:r>
        <w:t xml:space="preserve">In Part 2 of this lab, you will access the ASA via the console and use various </w:t>
      </w:r>
      <w:r w:rsidRPr="00CE0769">
        <w:rPr>
          <w:b/>
        </w:rPr>
        <w:t>show</w:t>
      </w:r>
      <w:r>
        <w:t xml:space="preserve"> commands to determine hardware, software, and configuration settings. You will clear the current configuration and use the CLI interactive setup utility to configure basic ASA settings.</w:t>
      </w:r>
    </w:p>
    <w:p w14:paraId="23DA2FC1" w14:textId="77777777" w:rsidR="00136DFC" w:rsidRDefault="00136DFC" w:rsidP="00136DFC">
      <w:pPr>
        <w:pStyle w:val="BodyTextL25"/>
      </w:pPr>
      <w:r w:rsidRPr="00D34226">
        <w:rPr>
          <w:b/>
        </w:rPr>
        <w:t>Note</w:t>
      </w:r>
      <w:r w:rsidRPr="00CC7F68">
        <w:t>:</w:t>
      </w:r>
      <w:r>
        <w:t xml:space="preserve"> Do not configure ASA settings at this time.</w:t>
      </w:r>
    </w:p>
    <w:bookmarkEnd w:id="0"/>
    <w:p w14:paraId="0466B2D1" w14:textId="77777777" w:rsidR="00136DFC" w:rsidRPr="001F4F1B" w:rsidRDefault="00136DFC" w:rsidP="00136DFC">
      <w:pPr>
        <w:pStyle w:val="StepHead"/>
        <w:numPr>
          <w:ilvl w:val="2"/>
          <w:numId w:val="6"/>
        </w:numPr>
      </w:pPr>
      <w:r>
        <w:t>Access the ASA console.</w:t>
      </w:r>
    </w:p>
    <w:p w14:paraId="72E6BC23" w14:textId="77777777" w:rsidR="00136DFC" w:rsidRPr="002920EE" w:rsidRDefault="00136DFC" w:rsidP="00136DFC">
      <w:pPr>
        <w:pStyle w:val="SubStepAlpha"/>
        <w:numPr>
          <w:ilvl w:val="3"/>
          <w:numId w:val="6"/>
        </w:numPr>
      </w:pPr>
      <w:r w:rsidRPr="002920EE">
        <w:t xml:space="preserve">Enter privileged mode with the </w:t>
      </w:r>
      <w:r w:rsidRPr="00CC7F68">
        <w:rPr>
          <w:b/>
        </w:rPr>
        <w:t>enable</w:t>
      </w:r>
      <w:r w:rsidRPr="002920EE">
        <w:t xml:space="preserve"> command and password (if </w:t>
      </w:r>
      <w:r>
        <w:t xml:space="preserve">a password has been </w:t>
      </w:r>
      <w:r w:rsidRPr="002920EE">
        <w:t xml:space="preserve">set). </w:t>
      </w:r>
      <w:r>
        <w:t>The password is blank b</w:t>
      </w:r>
      <w:r w:rsidRPr="002920EE">
        <w:t xml:space="preserve">y </w:t>
      </w:r>
      <w:r w:rsidRPr="00ED5E38">
        <w:rPr>
          <w:noProof/>
        </w:rPr>
        <w:t>default.</w:t>
      </w:r>
      <w:r w:rsidRPr="002920EE">
        <w:t xml:space="preserve"> </w:t>
      </w:r>
      <w:r>
        <w:t>P</w:t>
      </w:r>
      <w:r w:rsidRPr="002920EE">
        <w:t xml:space="preserve">ress </w:t>
      </w:r>
      <w:r w:rsidRPr="00253544">
        <w:rPr>
          <w:b/>
        </w:rPr>
        <w:t>Enter</w:t>
      </w:r>
      <w:r w:rsidRPr="002920EE">
        <w:t xml:space="preserve">. If the password has been changed to </w:t>
      </w:r>
      <w:r>
        <w:t xml:space="preserve">what is </w:t>
      </w:r>
      <w:r w:rsidRPr="002920EE">
        <w:t xml:space="preserve">specified in this lab, enter </w:t>
      </w:r>
      <w:r>
        <w:t xml:space="preserve">the word </w:t>
      </w:r>
      <w:r w:rsidRPr="00B62783">
        <w:rPr>
          <w:b/>
        </w:rPr>
        <w:t>class</w:t>
      </w:r>
      <w:r w:rsidRPr="002920EE">
        <w:t>.</w:t>
      </w:r>
      <w:r>
        <w:t xml:space="preserve"> The default ASA hostname and prompt is </w:t>
      </w:r>
      <w:proofErr w:type="spellStart"/>
      <w:r w:rsidRPr="00D95BA5">
        <w:rPr>
          <w:i/>
        </w:rPr>
        <w:t>ciscoasa</w:t>
      </w:r>
      <w:proofErr w:type="spellEnd"/>
      <w:r w:rsidRPr="00D95BA5">
        <w:rPr>
          <w:i/>
        </w:rPr>
        <w:t>&gt;</w:t>
      </w:r>
      <w:r w:rsidRPr="00C319DC">
        <w:t>.</w:t>
      </w:r>
    </w:p>
    <w:p w14:paraId="18CC7E1B" w14:textId="77777777" w:rsidR="00136DFC" w:rsidRPr="00C33DA0" w:rsidRDefault="00136DFC" w:rsidP="00136DFC">
      <w:pPr>
        <w:pStyle w:val="CMD"/>
      </w:pPr>
      <w:proofErr w:type="spellStart"/>
      <w:r w:rsidRPr="00C33DA0">
        <w:t>ciscoasa</w:t>
      </w:r>
      <w:proofErr w:type="spellEnd"/>
      <w:r w:rsidRPr="00C33DA0">
        <w:t xml:space="preserve">&gt; </w:t>
      </w:r>
      <w:r w:rsidRPr="00CC7F68">
        <w:rPr>
          <w:b/>
        </w:rPr>
        <w:t>enable</w:t>
      </w:r>
    </w:p>
    <w:p w14:paraId="780EA128" w14:textId="77777777" w:rsidR="00136DFC" w:rsidRPr="00C33DA0" w:rsidRDefault="00136DFC" w:rsidP="00136DFC">
      <w:pPr>
        <w:pStyle w:val="CMD"/>
      </w:pPr>
      <w:r>
        <w:t xml:space="preserve">Password: </w:t>
      </w:r>
      <w:r>
        <w:rPr>
          <w:b/>
        </w:rPr>
        <w:t>class</w:t>
      </w:r>
      <w:r w:rsidRPr="00CC7F68">
        <w:t xml:space="preserve"> </w:t>
      </w:r>
      <w:r w:rsidRPr="00253544">
        <w:t xml:space="preserve">(or press </w:t>
      </w:r>
      <w:r w:rsidRPr="00253544">
        <w:rPr>
          <w:b/>
        </w:rPr>
        <w:t>Enter</w:t>
      </w:r>
      <w:r w:rsidRPr="00253544">
        <w:t xml:space="preserve"> if </w:t>
      </w:r>
      <w:r w:rsidRPr="00FE6751">
        <w:t xml:space="preserve">none </w:t>
      </w:r>
      <w:r w:rsidRPr="00253544">
        <w:t>set)</w:t>
      </w:r>
    </w:p>
    <w:p w14:paraId="64496315" w14:textId="77777777" w:rsidR="00136DFC" w:rsidRPr="001F4F1B" w:rsidRDefault="00136DFC" w:rsidP="00136DFC">
      <w:pPr>
        <w:pStyle w:val="StepHead"/>
        <w:numPr>
          <w:ilvl w:val="2"/>
          <w:numId w:val="6"/>
        </w:numPr>
      </w:pPr>
      <w:r>
        <w:t>Determine the ASA version, interfaces, and license.</w:t>
      </w:r>
    </w:p>
    <w:p w14:paraId="6E6AF7AA" w14:textId="77777777" w:rsidR="00136DFC" w:rsidRDefault="00136DFC" w:rsidP="00136DFC">
      <w:pPr>
        <w:pStyle w:val="BodyTextL25"/>
      </w:pPr>
      <w:r w:rsidRPr="00420E28">
        <w:t xml:space="preserve">The </w:t>
      </w:r>
      <w:r>
        <w:t xml:space="preserve">ASA 5506 comes with eight Gigabit Ethernet ports. </w:t>
      </w:r>
    </w:p>
    <w:p w14:paraId="18AC2933" w14:textId="77777777" w:rsidR="00136DFC" w:rsidRDefault="00136DFC" w:rsidP="00136DFC">
      <w:pPr>
        <w:pStyle w:val="BodyTextL25"/>
      </w:pPr>
      <w:r>
        <w:t xml:space="preserve">Use the </w:t>
      </w:r>
      <w:r w:rsidRPr="00CC7F68">
        <w:rPr>
          <w:b/>
        </w:rPr>
        <w:t>show version</w:t>
      </w:r>
      <w:r>
        <w:t xml:space="preserve"> command to determine various aspects of this ASA device.</w:t>
      </w:r>
    </w:p>
    <w:p w14:paraId="1FB5477F" w14:textId="77777777" w:rsidR="00136DFC" w:rsidRPr="00C62E26" w:rsidRDefault="00136DFC" w:rsidP="00136DFC">
      <w:pPr>
        <w:pStyle w:val="CMDOutput"/>
        <w:rPr>
          <w:sz w:val="20"/>
        </w:rPr>
      </w:pPr>
      <w:proofErr w:type="spellStart"/>
      <w:r w:rsidRPr="00C62E26">
        <w:rPr>
          <w:sz w:val="20"/>
        </w:rPr>
        <w:t>ciscoasa</w:t>
      </w:r>
      <w:proofErr w:type="spellEnd"/>
      <w:r w:rsidRPr="00C62E26">
        <w:rPr>
          <w:sz w:val="20"/>
        </w:rPr>
        <w:t xml:space="preserve"># </w:t>
      </w:r>
      <w:r w:rsidRPr="00C62E26">
        <w:rPr>
          <w:b/>
          <w:sz w:val="20"/>
        </w:rPr>
        <w:t>show version</w:t>
      </w:r>
    </w:p>
    <w:p w14:paraId="08848EEF" w14:textId="77777777" w:rsidR="00136DFC" w:rsidRPr="00C62E26" w:rsidRDefault="00136DFC" w:rsidP="00136DFC">
      <w:pPr>
        <w:pStyle w:val="CMDOutput"/>
        <w:rPr>
          <w:sz w:val="20"/>
        </w:rPr>
      </w:pPr>
    </w:p>
    <w:p w14:paraId="606C185A" w14:textId="77777777" w:rsidR="00136DFC" w:rsidRPr="00C62E26" w:rsidRDefault="00136DFC" w:rsidP="00136DFC">
      <w:pPr>
        <w:pStyle w:val="CMDOutput"/>
        <w:rPr>
          <w:sz w:val="20"/>
        </w:rPr>
      </w:pPr>
      <w:r w:rsidRPr="00C62E26">
        <w:rPr>
          <w:sz w:val="20"/>
        </w:rPr>
        <w:t xml:space="preserve">Cisco Adaptive Security Appliance Software Version 9.8(2) </w:t>
      </w:r>
    </w:p>
    <w:p w14:paraId="2DEF1102" w14:textId="77777777" w:rsidR="00136DFC" w:rsidRPr="00C62E26" w:rsidRDefault="00136DFC" w:rsidP="00136DFC">
      <w:pPr>
        <w:pStyle w:val="CMDOutput"/>
        <w:rPr>
          <w:sz w:val="20"/>
        </w:rPr>
      </w:pPr>
      <w:r w:rsidRPr="00C62E26">
        <w:rPr>
          <w:sz w:val="20"/>
        </w:rPr>
        <w:t>Firepower Extensible Operating System Version 2.2(2.52)</w:t>
      </w:r>
    </w:p>
    <w:p w14:paraId="476C4B2C" w14:textId="77777777" w:rsidR="00136DFC" w:rsidRPr="00C62E26" w:rsidRDefault="00136DFC" w:rsidP="00136DFC">
      <w:pPr>
        <w:pStyle w:val="CMDOutput"/>
        <w:rPr>
          <w:sz w:val="20"/>
        </w:rPr>
      </w:pPr>
      <w:r w:rsidRPr="00C62E26">
        <w:rPr>
          <w:sz w:val="20"/>
        </w:rPr>
        <w:t>Device Manager Version 7.8(1)</w:t>
      </w:r>
    </w:p>
    <w:p w14:paraId="208CC1D6" w14:textId="77777777" w:rsidR="00136DFC" w:rsidRPr="00C62E26" w:rsidRDefault="00136DFC" w:rsidP="00136DFC">
      <w:pPr>
        <w:pStyle w:val="CMDOutput"/>
        <w:rPr>
          <w:sz w:val="20"/>
        </w:rPr>
      </w:pPr>
    </w:p>
    <w:p w14:paraId="52F4E2F7" w14:textId="77777777" w:rsidR="00136DFC" w:rsidRPr="00C62E26" w:rsidRDefault="00136DFC" w:rsidP="00136DFC">
      <w:pPr>
        <w:pStyle w:val="CMDOutput"/>
        <w:rPr>
          <w:sz w:val="20"/>
        </w:rPr>
      </w:pPr>
      <w:r w:rsidRPr="00C62E26">
        <w:rPr>
          <w:sz w:val="20"/>
        </w:rPr>
        <w:t>Compiled on Sun 27-Aug-17 13:06 PDT by builders</w:t>
      </w:r>
    </w:p>
    <w:p w14:paraId="17B40EBA" w14:textId="77777777" w:rsidR="00136DFC" w:rsidRPr="00C62E26" w:rsidRDefault="00136DFC" w:rsidP="00136DFC">
      <w:pPr>
        <w:pStyle w:val="CMDOutput"/>
        <w:rPr>
          <w:sz w:val="20"/>
        </w:rPr>
      </w:pPr>
      <w:r w:rsidRPr="00C62E26">
        <w:rPr>
          <w:sz w:val="20"/>
        </w:rPr>
        <w:t>System image file is "disk0:/asa982-lfbff-k8.SPA"</w:t>
      </w:r>
    </w:p>
    <w:p w14:paraId="71A5A5BF" w14:textId="77777777" w:rsidR="00136DFC" w:rsidRPr="00C62E26" w:rsidRDefault="00136DFC" w:rsidP="00136DFC">
      <w:pPr>
        <w:pStyle w:val="CMDOutput"/>
        <w:rPr>
          <w:sz w:val="20"/>
        </w:rPr>
      </w:pPr>
      <w:r w:rsidRPr="00C62E26">
        <w:rPr>
          <w:sz w:val="20"/>
        </w:rPr>
        <w:t>Config file at boot was "startup-config"</w:t>
      </w:r>
    </w:p>
    <w:p w14:paraId="7AD488B8" w14:textId="77777777" w:rsidR="00136DFC" w:rsidRPr="00C62E26" w:rsidRDefault="00136DFC" w:rsidP="00136DFC">
      <w:pPr>
        <w:pStyle w:val="CMDOutput"/>
        <w:rPr>
          <w:sz w:val="20"/>
        </w:rPr>
      </w:pPr>
    </w:p>
    <w:p w14:paraId="468DF042" w14:textId="77777777" w:rsidR="00136DFC" w:rsidRPr="00C62E26" w:rsidRDefault="00136DFC" w:rsidP="00136DFC">
      <w:pPr>
        <w:pStyle w:val="CMDOutput"/>
        <w:rPr>
          <w:sz w:val="20"/>
        </w:rPr>
      </w:pPr>
      <w:proofErr w:type="spellStart"/>
      <w:r w:rsidRPr="00C62E26">
        <w:rPr>
          <w:sz w:val="20"/>
        </w:rPr>
        <w:t>ciscoasa</w:t>
      </w:r>
      <w:proofErr w:type="spellEnd"/>
      <w:r w:rsidRPr="00C62E26">
        <w:rPr>
          <w:sz w:val="20"/>
        </w:rPr>
        <w:t xml:space="preserve"> up 10 mins 59 secs</w:t>
      </w:r>
    </w:p>
    <w:p w14:paraId="4E46DFBB" w14:textId="77777777" w:rsidR="00136DFC" w:rsidRPr="00C62E26" w:rsidRDefault="00136DFC" w:rsidP="00136DFC">
      <w:pPr>
        <w:pStyle w:val="CMDOutput"/>
        <w:rPr>
          <w:sz w:val="20"/>
        </w:rPr>
      </w:pPr>
    </w:p>
    <w:p w14:paraId="1001D4EA" w14:textId="77777777" w:rsidR="00136DFC" w:rsidRPr="00C62E26" w:rsidRDefault="00136DFC" w:rsidP="00136DFC">
      <w:pPr>
        <w:pStyle w:val="CMDOutput"/>
        <w:rPr>
          <w:sz w:val="20"/>
        </w:rPr>
      </w:pPr>
      <w:r w:rsidRPr="00C62E26">
        <w:rPr>
          <w:sz w:val="20"/>
        </w:rPr>
        <w:t>Hardware:   ASA5506, 4096 MB RAM, CPU Atom C2000 series 1250 MHz, 1 CPU (4 cores)</w:t>
      </w:r>
    </w:p>
    <w:p w14:paraId="3151CF87" w14:textId="77777777" w:rsidR="00136DFC" w:rsidRPr="00C62E26" w:rsidRDefault="00136DFC" w:rsidP="00136DFC">
      <w:pPr>
        <w:pStyle w:val="CMDOutput"/>
        <w:rPr>
          <w:sz w:val="20"/>
        </w:rPr>
      </w:pPr>
      <w:r w:rsidRPr="00C62E26">
        <w:rPr>
          <w:sz w:val="20"/>
        </w:rPr>
        <w:t>Internal ATA Compact Flash, 8000MB</w:t>
      </w:r>
    </w:p>
    <w:p w14:paraId="2A934290" w14:textId="77777777" w:rsidR="00136DFC" w:rsidRPr="00C62E26" w:rsidRDefault="00136DFC" w:rsidP="00136DFC">
      <w:pPr>
        <w:pStyle w:val="CMDOutput"/>
        <w:rPr>
          <w:sz w:val="20"/>
        </w:rPr>
      </w:pPr>
      <w:r w:rsidRPr="00C62E26">
        <w:rPr>
          <w:sz w:val="20"/>
        </w:rPr>
        <w:t>BIOS Flash M25P64 @ 0xfed01000, 16384KB</w:t>
      </w:r>
    </w:p>
    <w:p w14:paraId="6E6D63F4" w14:textId="77777777" w:rsidR="00136DFC" w:rsidRPr="00C62E26" w:rsidRDefault="00136DFC" w:rsidP="00136DFC">
      <w:pPr>
        <w:pStyle w:val="CMDOutput"/>
        <w:rPr>
          <w:sz w:val="20"/>
        </w:rPr>
      </w:pPr>
    </w:p>
    <w:p w14:paraId="75A07914" w14:textId="77777777" w:rsidR="00136DFC" w:rsidRPr="00C62E26" w:rsidRDefault="00136DFC" w:rsidP="00136DFC">
      <w:pPr>
        <w:pStyle w:val="CMDOutput"/>
        <w:rPr>
          <w:sz w:val="20"/>
        </w:rPr>
      </w:pPr>
      <w:r w:rsidRPr="00C62E26">
        <w:rPr>
          <w:sz w:val="20"/>
        </w:rPr>
        <w:t xml:space="preserve">Encryption hardware </w:t>
      </w:r>
      <w:proofErr w:type="gramStart"/>
      <w:r w:rsidRPr="00C62E26">
        <w:rPr>
          <w:sz w:val="20"/>
        </w:rPr>
        <w:t>device :</w:t>
      </w:r>
      <w:proofErr w:type="gramEnd"/>
      <w:r w:rsidRPr="00C62E26">
        <w:rPr>
          <w:sz w:val="20"/>
        </w:rPr>
        <w:t xml:space="preserve"> Cisco ASA Crypto on-board accelerator (revision 0x1)</w:t>
      </w:r>
    </w:p>
    <w:p w14:paraId="2851F4C5" w14:textId="77777777" w:rsidR="00136DFC" w:rsidRPr="00C62E26" w:rsidRDefault="00136DFC" w:rsidP="00136DFC">
      <w:pPr>
        <w:pStyle w:val="CMDOutput"/>
        <w:rPr>
          <w:sz w:val="20"/>
        </w:rPr>
      </w:pPr>
      <w:r w:rsidRPr="00C62E26">
        <w:rPr>
          <w:sz w:val="20"/>
        </w:rPr>
        <w:t xml:space="preserve">                             Number of accelerators: 1</w:t>
      </w:r>
    </w:p>
    <w:p w14:paraId="6B27F0D2" w14:textId="77777777" w:rsidR="00136DFC" w:rsidRPr="00C62E26" w:rsidRDefault="00136DFC" w:rsidP="00136DFC">
      <w:pPr>
        <w:pStyle w:val="CMDOutput"/>
        <w:rPr>
          <w:sz w:val="20"/>
        </w:rPr>
      </w:pPr>
    </w:p>
    <w:p w14:paraId="764E9E86" w14:textId="77777777" w:rsidR="00136DFC" w:rsidRPr="00C62E26" w:rsidRDefault="00136DFC" w:rsidP="00136DFC">
      <w:pPr>
        <w:pStyle w:val="CMDOutput"/>
        <w:rPr>
          <w:sz w:val="20"/>
        </w:rPr>
      </w:pPr>
      <w:r w:rsidRPr="00C62E26">
        <w:rPr>
          <w:sz w:val="20"/>
        </w:rPr>
        <w:t xml:space="preserve"> 1: Ext: GigabitEthernet1/</w:t>
      </w:r>
      <w:proofErr w:type="gramStart"/>
      <w:r w:rsidRPr="00C62E26">
        <w:rPr>
          <w:sz w:val="20"/>
        </w:rPr>
        <w:t>1  :</w:t>
      </w:r>
      <w:proofErr w:type="gramEnd"/>
      <w:r w:rsidRPr="00C62E26">
        <w:rPr>
          <w:sz w:val="20"/>
        </w:rPr>
        <w:t xml:space="preserve"> address is 00f2.8b8e.69ef, </w:t>
      </w:r>
      <w:proofErr w:type="spellStart"/>
      <w:r w:rsidRPr="00C62E26">
        <w:rPr>
          <w:sz w:val="20"/>
        </w:rPr>
        <w:t>irq</w:t>
      </w:r>
      <w:proofErr w:type="spellEnd"/>
      <w:r w:rsidRPr="00C62E26">
        <w:rPr>
          <w:sz w:val="20"/>
        </w:rPr>
        <w:t xml:space="preserve"> 255</w:t>
      </w:r>
    </w:p>
    <w:p w14:paraId="41246CCC" w14:textId="77777777" w:rsidR="00136DFC" w:rsidRPr="00C62E26" w:rsidRDefault="00136DFC" w:rsidP="00136DFC">
      <w:pPr>
        <w:pStyle w:val="CMDOutput"/>
        <w:rPr>
          <w:sz w:val="20"/>
        </w:rPr>
      </w:pPr>
      <w:r w:rsidRPr="00C62E26">
        <w:rPr>
          <w:sz w:val="20"/>
        </w:rPr>
        <w:t xml:space="preserve"> 2: Ext: GigabitEthernet1/</w:t>
      </w:r>
      <w:proofErr w:type="gramStart"/>
      <w:r w:rsidRPr="00C62E26">
        <w:rPr>
          <w:sz w:val="20"/>
        </w:rPr>
        <w:t>2  :</w:t>
      </w:r>
      <w:proofErr w:type="gramEnd"/>
      <w:r w:rsidRPr="00C62E26">
        <w:rPr>
          <w:sz w:val="20"/>
        </w:rPr>
        <w:t xml:space="preserve"> address is 00f2.8b8e.69f0, </w:t>
      </w:r>
      <w:proofErr w:type="spellStart"/>
      <w:r w:rsidRPr="00C62E26">
        <w:rPr>
          <w:sz w:val="20"/>
        </w:rPr>
        <w:t>irq</w:t>
      </w:r>
      <w:proofErr w:type="spellEnd"/>
      <w:r w:rsidRPr="00C62E26">
        <w:rPr>
          <w:sz w:val="20"/>
        </w:rPr>
        <w:t xml:space="preserve"> 255</w:t>
      </w:r>
    </w:p>
    <w:p w14:paraId="2D6E9A2A" w14:textId="77777777" w:rsidR="00136DFC" w:rsidRPr="00C62E26" w:rsidRDefault="00136DFC" w:rsidP="00136DFC">
      <w:pPr>
        <w:pStyle w:val="CMDOutput"/>
        <w:rPr>
          <w:sz w:val="20"/>
        </w:rPr>
      </w:pPr>
      <w:r w:rsidRPr="00C62E26">
        <w:rPr>
          <w:sz w:val="20"/>
        </w:rPr>
        <w:t xml:space="preserve"> 3: Ext: GigabitEthernet1/</w:t>
      </w:r>
      <w:proofErr w:type="gramStart"/>
      <w:r w:rsidRPr="00C62E26">
        <w:rPr>
          <w:sz w:val="20"/>
        </w:rPr>
        <w:t>3  :</w:t>
      </w:r>
      <w:proofErr w:type="gramEnd"/>
      <w:r w:rsidRPr="00C62E26">
        <w:rPr>
          <w:sz w:val="20"/>
        </w:rPr>
        <w:t xml:space="preserve"> address is 00f2.8b8e.69f1, </w:t>
      </w:r>
      <w:proofErr w:type="spellStart"/>
      <w:r w:rsidRPr="00C62E26">
        <w:rPr>
          <w:sz w:val="20"/>
        </w:rPr>
        <w:t>irq</w:t>
      </w:r>
      <w:proofErr w:type="spellEnd"/>
      <w:r w:rsidRPr="00C62E26">
        <w:rPr>
          <w:sz w:val="20"/>
        </w:rPr>
        <w:t xml:space="preserve"> 255</w:t>
      </w:r>
    </w:p>
    <w:p w14:paraId="071CFEC0" w14:textId="77777777" w:rsidR="00136DFC" w:rsidRPr="00C62E26" w:rsidRDefault="00136DFC" w:rsidP="00136DFC">
      <w:pPr>
        <w:pStyle w:val="CMDOutput"/>
        <w:rPr>
          <w:sz w:val="20"/>
        </w:rPr>
      </w:pPr>
      <w:r w:rsidRPr="00C62E26">
        <w:rPr>
          <w:sz w:val="20"/>
        </w:rPr>
        <w:t xml:space="preserve"> 4: Ext: GigabitEthernet1/</w:t>
      </w:r>
      <w:proofErr w:type="gramStart"/>
      <w:r w:rsidRPr="00C62E26">
        <w:rPr>
          <w:sz w:val="20"/>
        </w:rPr>
        <w:t>4  :</w:t>
      </w:r>
      <w:proofErr w:type="gramEnd"/>
      <w:r w:rsidRPr="00C62E26">
        <w:rPr>
          <w:sz w:val="20"/>
        </w:rPr>
        <w:t xml:space="preserve"> address is 00f2.8b8e.69f2, </w:t>
      </w:r>
      <w:proofErr w:type="spellStart"/>
      <w:r w:rsidRPr="00C62E26">
        <w:rPr>
          <w:sz w:val="20"/>
        </w:rPr>
        <w:t>irq</w:t>
      </w:r>
      <w:proofErr w:type="spellEnd"/>
      <w:r w:rsidRPr="00C62E26">
        <w:rPr>
          <w:sz w:val="20"/>
        </w:rPr>
        <w:t xml:space="preserve"> 255</w:t>
      </w:r>
    </w:p>
    <w:p w14:paraId="7E65B5C8" w14:textId="77777777" w:rsidR="00136DFC" w:rsidRPr="00C62E26" w:rsidRDefault="00136DFC" w:rsidP="00136DFC">
      <w:pPr>
        <w:pStyle w:val="CMDOutput"/>
        <w:rPr>
          <w:sz w:val="20"/>
        </w:rPr>
      </w:pPr>
      <w:r w:rsidRPr="00C62E26">
        <w:rPr>
          <w:sz w:val="20"/>
        </w:rPr>
        <w:t xml:space="preserve"> 5: Ext: GigabitEthernet1/</w:t>
      </w:r>
      <w:proofErr w:type="gramStart"/>
      <w:r w:rsidRPr="00C62E26">
        <w:rPr>
          <w:sz w:val="20"/>
        </w:rPr>
        <w:t>5  :</w:t>
      </w:r>
      <w:proofErr w:type="gramEnd"/>
      <w:r w:rsidRPr="00C62E26">
        <w:rPr>
          <w:sz w:val="20"/>
        </w:rPr>
        <w:t xml:space="preserve"> address is 00f2.8b8e.69f3, </w:t>
      </w:r>
      <w:proofErr w:type="spellStart"/>
      <w:r w:rsidRPr="00C62E26">
        <w:rPr>
          <w:sz w:val="20"/>
        </w:rPr>
        <w:t>irq</w:t>
      </w:r>
      <w:proofErr w:type="spellEnd"/>
      <w:r w:rsidRPr="00C62E26">
        <w:rPr>
          <w:sz w:val="20"/>
        </w:rPr>
        <w:t xml:space="preserve"> 255</w:t>
      </w:r>
    </w:p>
    <w:p w14:paraId="1EFBB60A" w14:textId="77777777" w:rsidR="00136DFC" w:rsidRPr="00C62E26" w:rsidRDefault="00136DFC" w:rsidP="00136DFC">
      <w:pPr>
        <w:pStyle w:val="CMDOutput"/>
        <w:rPr>
          <w:sz w:val="20"/>
        </w:rPr>
      </w:pPr>
      <w:r w:rsidRPr="00C62E26">
        <w:rPr>
          <w:sz w:val="20"/>
        </w:rPr>
        <w:t xml:space="preserve"> 6: Ext: GigabitEthernet1/</w:t>
      </w:r>
      <w:proofErr w:type="gramStart"/>
      <w:r w:rsidRPr="00C62E26">
        <w:rPr>
          <w:sz w:val="20"/>
        </w:rPr>
        <w:t>6  :</w:t>
      </w:r>
      <w:proofErr w:type="gramEnd"/>
      <w:r w:rsidRPr="00C62E26">
        <w:rPr>
          <w:sz w:val="20"/>
        </w:rPr>
        <w:t xml:space="preserve"> address is 00f2.8b8e.69f4, </w:t>
      </w:r>
      <w:proofErr w:type="spellStart"/>
      <w:r w:rsidRPr="00C62E26">
        <w:rPr>
          <w:sz w:val="20"/>
        </w:rPr>
        <w:t>irq</w:t>
      </w:r>
      <w:proofErr w:type="spellEnd"/>
      <w:r w:rsidRPr="00C62E26">
        <w:rPr>
          <w:sz w:val="20"/>
        </w:rPr>
        <w:t xml:space="preserve"> 255</w:t>
      </w:r>
    </w:p>
    <w:p w14:paraId="39836531" w14:textId="77777777" w:rsidR="00136DFC" w:rsidRPr="00C62E26" w:rsidRDefault="00136DFC" w:rsidP="00136DFC">
      <w:pPr>
        <w:pStyle w:val="CMDOutput"/>
        <w:rPr>
          <w:sz w:val="20"/>
        </w:rPr>
      </w:pPr>
      <w:r w:rsidRPr="00C62E26">
        <w:rPr>
          <w:sz w:val="20"/>
        </w:rPr>
        <w:lastRenderedPageBreak/>
        <w:t xml:space="preserve"> 7: Ext: GigabitEthernet1/</w:t>
      </w:r>
      <w:proofErr w:type="gramStart"/>
      <w:r w:rsidRPr="00C62E26">
        <w:rPr>
          <w:sz w:val="20"/>
        </w:rPr>
        <w:t>7  :</w:t>
      </w:r>
      <w:proofErr w:type="gramEnd"/>
      <w:r w:rsidRPr="00C62E26">
        <w:rPr>
          <w:sz w:val="20"/>
        </w:rPr>
        <w:t xml:space="preserve"> address is 00f2.8b8e.69f5, </w:t>
      </w:r>
      <w:proofErr w:type="spellStart"/>
      <w:r w:rsidRPr="00C62E26">
        <w:rPr>
          <w:sz w:val="20"/>
        </w:rPr>
        <w:t>irq</w:t>
      </w:r>
      <w:proofErr w:type="spellEnd"/>
      <w:r w:rsidRPr="00C62E26">
        <w:rPr>
          <w:sz w:val="20"/>
        </w:rPr>
        <w:t xml:space="preserve"> 255</w:t>
      </w:r>
    </w:p>
    <w:p w14:paraId="00CDCE30" w14:textId="77777777" w:rsidR="00136DFC" w:rsidRPr="00DB3008" w:rsidRDefault="00136DFC" w:rsidP="00136DFC">
      <w:pPr>
        <w:pStyle w:val="CMDOutput"/>
        <w:rPr>
          <w:sz w:val="20"/>
        </w:rPr>
      </w:pPr>
      <w:r w:rsidRPr="00C62E26">
        <w:rPr>
          <w:sz w:val="20"/>
        </w:rPr>
        <w:t xml:space="preserve"> 8: Ext: GigabitEthernet1/</w:t>
      </w:r>
      <w:proofErr w:type="gramStart"/>
      <w:r w:rsidRPr="00C62E26">
        <w:rPr>
          <w:sz w:val="20"/>
        </w:rPr>
        <w:t>8  :</w:t>
      </w:r>
      <w:proofErr w:type="gramEnd"/>
      <w:r w:rsidRPr="00C62E26">
        <w:rPr>
          <w:sz w:val="20"/>
        </w:rPr>
        <w:t xml:space="preserve"> address is 00f2.8b8e.69f6, </w:t>
      </w:r>
      <w:proofErr w:type="spellStart"/>
      <w:r w:rsidRPr="00C62E26">
        <w:rPr>
          <w:sz w:val="20"/>
        </w:rPr>
        <w:t>irq</w:t>
      </w:r>
      <w:proofErr w:type="spellEnd"/>
      <w:r w:rsidRPr="00C62E26">
        <w:rPr>
          <w:sz w:val="20"/>
        </w:rPr>
        <w:t xml:space="preserve"> 255</w:t>
      </w:r>
      <w:r>
        <w:br/>
      </w:r>
      <w:r w:rsidRPr="006F34B1">
        <w:t>&lt;output omitted&gt;</w:t>
      </w:r>
    </w:p>
    <w:p w14:paraId="726BC28E" w14:textId="77777777" w:rsidR="00136DFC" w:rsidRPr="006F34B1" w:rsidRDefault="00136DFC" w:rsidP="00136DFC">
      <w:pPr>
        <w:pStyle w:val="CMDOutput"/>
      </w:pPr>
    </w:p>
    <w:p w14:paraId="2B13A77E" w14:textId="77777777" w:rsidR="00136DFC" w:rsidRDefault="00136DFC" w:rsidP="00136DFC">
      <w:pPr>
        <w:pStyle w:val="BodyTextL25"/>
      </w:pPr>
      <w:r w:rsidRPr="001E7490">
        <w:t xml:space="preserve">What </w:t>
      </w:r>
      <w:r>
        <w:t>s</w:t>
      </w:r>
      <w:r w:rsidRPr="001E7490">
        <w:t>oftwa</w:t>
      </w:r>
      <w:r>
        <w:t>re version is this ASA running?</w:t>
      </w:r>
    </w:p>
    <w:p w14:paraId="2C0D4CFD" w14:textId="0E12B441" w:rsidR="00136DFC" w:rsidRPr="003266B4" w:rsidRDefault="00136DFC" w:rsidP="00136DFC">
      <w:pPr>
        <w:pStyle w:val="BodyTextL25"/>
        <w:rPr>
          <w:color w:val="4F81BD" w:themeColor="accent1"/>
          <w:u w:val="single"/>
        </w:rPr>
      </w:pPr>
      <w:r w:rsidRPr="003266B4">
        <w:rPr>
          <w:color w:val="4F81BD" w:themeColor="accent1"/>
          <w:u w:val="single"/>
        </w:rPr>
        <w:t>_</w:t>
      </w:r>
      <w:r w:rsidR="003266B4" w:rsidRPr="003266B4">
        <w:rPr>
          <w:color w:val="4F81BD" w:themeColor="accent1"/>
          <w:u w:val="single"/>
        </w:rPr>
        <w:t xml:space="preserve"> </w:t>
      </w:r>
      <w:r w:rsidR="003266B4" w:rsidRPr="003266B4">
        <w:rPr>
          <w:color w:val="4F81BD" w:themeColor="accent1"/>
          <w:u w:val="single"/>
        </w:rPr>
        <w:t>Cisco Adaptive Security Appliance Software Version 9.6(1</w:t>
      </w:r>
      <w:r w:rsidR="003266B4" w:rsidRPr="003266B4">
        <w:rPr>
          <w:color w:val="4F81BD" w:themeColor="accent1"/>
          <w:u w:val="single"/>
        </w:rPr>
        <w:t xml:space="preserve"> </w:t>
      </w:r>
      <w:r w:rsidRPr="003266B4">
        <w:rPr>
          <w:color w:val="4F81BD" w:themeColor="accent1"/>
          <w:u w:val="single"/>
        </w:rPr>
        <w:t>______________________________</w:t>
      </w:r>
    </w:p>
    <w:p w14:paraId="57F7ECC3" w14:textId="7CC43C0F" w:rsidR="00634529" w:rsidRPr="00DC38BE" w:rsidRDefault="00136DFC" w:rsidP="00DC38BE">
      <w:pPr>
        <w:pStyle w:val="BodyTextL25"/>
      </w:pPr>
      <w:r w:rsidRPr="00600CE5">
        <w:t xml:space="preserve">What is the name of the </w:t>
      </w:r>
      <w:r>
        <w:t>s</w:t>
      </w:r>
      <w:r w:rsidRPr="00600CE5">
        <w:t>ystem image fil</w:t>
      </w:r>
      <w:r>
        <w:t>e and from where was it loaded?</w:t>
      </w:r>
    </w:p>
    <w:p w14:paraId="70BBCAEE" w14:textId="77777777" w:rsidR="00DC38BE" w:rsidRPr="00DC38BE" w:rsidRDefault="00DC38BE" w:rsidP="00DC38BE">
      <w:pPr>
        <w:spacing w:before="0" w:after="0" w:line="240" w:lineRule="auto"/>
        <w:ind w:firstLine="360"/>
        <w:rPr>
          <w:rFonts w:ascii="Times New Roman" w:eastAsia="Times New Roman" w:hAnsi="Times New Roman"/>
          <w:color w:val="4F81BD" w:themeColor="accent1"/>
          <w:sz w:val="24"/>
          <w:szCs w:val="24"/>
          <w:u w:val="single"/>
          <w:lang w:val="en-AU" w:eastAsia="en-AU"/>
        </w:rPr>
      </w:pPr>
      <w:r w:rsidRPr="00DC38BE">
        <w:rPr>
          <w:rFonts w:ascii="Times New Roman" w:eastAsia="Times New Roman" w:hAnsi="Times New Roman"/>
          <w:color w:val="4F81BD" w:themeColor="accent1"/>
          <w:sz w:val="24"/>
          <w:szCs w:val="24"/>
          <w:u w:val="single"/>
          <w:lang w:val="en-AU" w:eastAsia="en-AU"/>
        </w:rPr>
        <w:t>System image file is "disk0:/asa961-lfbff-k8.SPA"</w:t>
      </w:r>
    </w:p>
    <w:p w14:paraId="7ACE87AC" w14:textId="6F6503E5" w:rsidR="00136DFC" w:rsidRDefault="00DC38BE" w:rsidP="00DC38BE">
      <w:pPr>
        <w:pStyle w:val="BodyTextL25"/>
      </w:pPr>
      <w:r w:rsidRPr="00DC38BE">
        <w:rPr>
          <w:rFonts w:ascii="Times New Roman" w:eastAsia="Times New Roman" w:hAnsi="Times New Roman"/>
          <w:color w:val="4F81BD" w:themeColor="accent1"/>
          <w:sz w:val="24"/>
          <w:szCs w:val="24"/>
          <w:u w:val="single"/>
          <w:lang w:val="en-AU" w:eastAsia="en-AU"/>
        </w:rPr>
        <w:t>Config file at boot was "</w:t>
      </w:r>
      <w:proofErr w:type="spellStart"/>
      <w:r w:rsidRPr="00DC38BE">
        <w:rPr>
          <w:rFonts w:ascii="Times New Roman" w:eastAsia="Times New Roman" w:hAnsi="Times New Roman"/>
          <w:color w:val="4F81BD" w:themeColor="accent1"/>
          <w:sz w:val="24"/>
          <w:szCs w:val="24"/>
          <w:u w:val="single"/>
          <w:lang w:val="en-AU" w:eastAsia="en-AU"/>
        </w:rPr>
        <w:t>startup</w:t>
      </w:r>
      <w:proofErr w:type="spellEnd"/>
      <w:r w:rsidRPr="00DC38BE">
        <w:rPr>
          <w:rFonts w:ascii="Times New Roman" w:eastAsia="Times New Roman" w:hAnsi="Times New Roman"/>
          <w:color w:val="4F81BD" w:themeColor="accent1"/>
          <w:sz w:val="24"/>
          <w:szCs w:val="24"/>
          <w:u w:val="single"/>
          <w:lang w:val="en-AU" w:eastAsia="en-AU"/>
        </w:rPr>
        <w:t>-config"</w:t>
      </w:r>
      <w:r w:rsidR="00136DFC">
        <w:br/>
      </w:r>
    </w:p>
    <w:p w14:paraId="6037DE59" w14:textId="0C7F76B8" w:rsidR="00136DFC" w:rsidRDefault="00136DFC" w:rsidP="00136DFC">
      <w:pPr>
        <w:pStyle w:val="BodyTextL25"/>
      </w:pPr>
      <w:r w:rsidRPr="00600CE5">
        <w:t xml:space="preserve">The ASA can be managed using a built-in GUI known as ASDM. What version of </w:t>
      </w:r>
      <w:r>
        <w:t xml:space="preserve">ASDM </w:t>
      </w:r>
      <w:r w:rsidRPr="00600CE5">
        <w:t>is this ASA running?</w:t>
      </w:r>
    </w:p>
    <w:p w14:paraId="5A59E8C1" w14:textId="1E1DE896" w:rsidR="00136DFC" w:rsidRPr="00AB756D" w:rsidRDefault="00136DFC" w:rsidP="00136DFC">
      <w:pPr>
        <w:pStyle w:val="BodyTextL25"/>
        <w:rPr>
          <w:color w:val="4F81BD" w:themeColor="accent1"/>
          <w:u w:val="single"/>
        </w:rPr>
      </w:pPr>
      <w:r w:rsidRPr="00AB756D">
        <w:rPr>
          <w:color w:val="4F81BD" w:themeColor="accent1"/>
          <w:u w:val="single"/>
        </w:rPr>
        <w:t>____</w:t>
      </w:r>
      <w:r w:rsidR="00AB756D" w:rsidRPr="00AB756D">
        <w:rPr>
          <w:color w:val="4F81BD" w:themeColor="accent1"/>
          <w:u w:val="single"/>
        </w:rPr>
        <w:t>Not available on Packet tracer</w:t>
      </w:r>
      <w:r w:rsidRPr="00AB756D">
        <w:rPr>
          <w:color w:val="4F81BD" w:themeColor="accent1"/>
          <w:u w:val="single"/>
        </w:rPr>
        <w:t>_________________________________</w:t>
      </w:r>
      <w:r w:rsidR="00AB756D">
        <w:rPr>
          <w:color w:val="4F81BD" w:themeColor="accent1"/>
          <w:u w:val="single"/>
        </w:rPr>
        <w:t>________</w:t>
      </w:r>
      <w:r w:rsidRPr="00AB756D">
        <w:rPr>
          <w:color w:val="4F81BD" w:themeColor="accent1"/>
          <w:u w:val="single"/>
        </w:rPr>
        <w:t>______________</w:t>
      </w:r>
    </w:p>
    <w:p w14:paraId="46430795" w14:textId="77777777" w:rsidR="00136DFC" w:rsidRDefault="00136DFC" w:rsidP="00136DFC">
      <w:pPr>
        <w:pStyle w:val="BodyTextL25"/>
      </w:pPr>
      <w:r>
        <w:br/>
      </w:r>
      <w:r w:rsidRPr="00600CE5">
        <w:t>H</w:t>
      </w:r>
      <w:r>
        <w:t>ow much RAM does this ASA have?</w:t>
      </w:r>
    </w:p>
    <w:p w14:paraId="1486C64F" w14:textId="1E7096E3" w:rsidR="00136DFC" w:rsidRPr="007D2894" w:rsidRDefault="00136DFC" w:rsidP="00136DFC">
      <w:pPr>
        <w:pStyle w:val="BodyTextL25"/>
        <w:rPr>
          <w:color w:val="4F81BD" w:themeColor="accent1"/>
          <w:u w:val="single"/>
        </w:rPr>
      </w:pPr>
      <w:r w:rsidRPr="007D2894">
        <w:rPr>
          <w:color w:val="4F81BD" w:themeColor="accent1"/>
          <w:u w:val="single"/>
        </w:rPr>
        <w:t>________</w:t>
      </w:r>
      <w:r w:rsidR="007D2894" w:rsidRPr="007D2894">
        <w:rPr>
          <w:color w:val="4F81BD" w:themeColor="accent1"/>
          <w:u w:val="single"/>
        </w:rPr>
        <w:t xml:space="preserve"> </w:t>
      </w:r>
      <w:r w:rsidR="007D2894" w:rsidRPr="007D2894">
        <w:rPr>
          <w:color w:val="4F81BD" w:themeColor="accent1"/>
          <w:u w:val="single"/>
        </w:rPr>
        <w:t>4096</w:t>
      </w:r>
      <w:r w:rsidR="007D2894" w:rsidRPr="007D2894">
        <w:rPr>
          <w:color w:val="4F81BD" w:themeColor="accent1"/>
          <w:u w:val="single"/>
        </w:rPr>
        <w:t xml:space="preserve"> </w:t>
      </w:r>
      <w:r w:rsidR="00BE15CC">
        <w:rPr>
          <w:color w:val="4F81BD" w:themeColor="accent1"/>
          <w:u w:val="single"/>
        </w:rPr>
        <w:t>MB</w:t>
      </w:r>
      <w:r w:rsidRPr="007D2894">
        <w:rPr>
          <w:color w:val="4F81BD" w:themeColor="accent1"/>
          <w:u w:val="single"/>
        </w:rPr>
        <w:t>____________________________________________________________________</w:t>
      </w:r>
    </w:p>
    <w:p w14:paraId="11727CC0" w14:textId="23FF1B8C" w:rsidR="00136DFC" w:rsidRDefault="00136DFC" w:rsidP="00136DFC">
      <w:pPr>
        <w:pStyle w:val="BodyTextL25"/>
      </w:pPr>
      <w:r>
        <w:br/>
      </w:r>
      <w:r w:rsidRPr="00600CE5">
        <w:t>How much flash memory does this ASA have?</w:t>
      </w:r>
    </w:p>
    <w:p w14:paraId="70288021" w14:textId="5C099753" w:rsidR="00136DFC" w:rsidRPr="00BE15CC" w:rsidRDefault="00136DFC" w:rsidP="00136DFC">
      <w:pPr>
        <w:pStyle w:val="BodyTextL25"/>
        <w:rPr>
          <w:color w:val="4F81BD" w:themeColor="accent1"/>
          <w:u w:val="single"/>
        </w:rPr>
      </w:pPr>
      <w:r w:rsidRPr="00BE15CC">
        <w:rPr>
          <w:color w:val="4F81BD" w:themeColor="accent1"/>
          <w:u w:val="single"/>
        </w:rPr>
        <w:t>______</w:t>
      </w:r>
      <w:r w:rsidR="00BE15CC" w:rsidRPr="00BE15CC">
        <w:rPr>
          <w:color w:val="4F81BD" w:themeColor="accent1"/>
          <w:u w:val="single"/>
        </w:rPr>
        <w:t xml:space="preserve"> </w:t>
      </w:r>
      <w:r w:rsidR="00BE15CC" w:rsidRPr="00BE15CC">
        <w:rPr>
          <w:color w:val="4F81BD" w:themeColor="accent1"/>
          <w:u w:val="single"/>
        </w:rPr>
        <w:t>16384KB</w:t>
      </w:r>
      <w:r w:rsidR="00BE15CC" w:rsidRPr="00BE15CC">
        <w:rPr>
          <w:color w:val="4F81BD" w:themeColor="accent1"/>
          <w:u w:val="single"/>
        </w:rPr>
        <w:t xml:space="preserve"> </w:t>
      </w:r>
      <w:r w:rsidRPr="00BE15CC">
        <w:rPr>
          <w:color w:val="4F81BD" w:themeColor="accent1"/>
          <w:u w:val="single"/>
        </w:rPr>
        <w:t>____________________________________________________________________</w:t>
      </w:r>
    </w:p>
    <w:p w14:paraId="5CC85C89" w14:textId="5D3F7E67" w:rsidR="00136DFC" w:rsidRDefault="00136DFC" w:rsidP="00136DFC">
      <w:pPr>
        <w:pStyle w:val="BodyTextL25"/>
      </w:pPr>
      <w:r>
        <w:br/>
      </w:r>
      <w:r w:rsidRPr="00600CE5">
        <w:t xml:space="preserve">How many </w:t>
      </w:r>
      <w:r>
        <w:t>network</w:t>
      </w:r>
      <w:r w:rsidRPr="00600CE5">
        <w:t xml:space="preserve"> ports does this ASA have?</w:t>
      </w:r>
    </w:p>
    <w:p w14:paraId="0D92D900" w14:textId="46FDB3C0" w:rsidR="00136DFC" w:rsidRPr="00DE7033" w:rsidRDefault="00136DFC" w:rsidP="00136DFC">
      <w:pPr>
        <w:pStyle w:val="BodyTextL25"/>
        <w:rPr>
          <w:color w:val="4F81BD" w:themeColor="accent1"/>
          <w:u w:val="single"/>
        </w:rPr>
      </w:pPr>
      <w:r w:rsidRPr="00DE7033">
        <w:rPr>
          <w:color w:val="4F81BD" w:themeColor="accent1"/>
          <w:u w:val="single"/>
        </w:rPr>
        <w:t>_______</w:t>
      </w:r>
      <w:r w:rsidR="00DE7033" w:rsidRPr="00DE7033">
        <w:rPr>
          <w:color w:val="4F81BD" w:themeColor="accent1"/>
          <w:u w:val="single"/>
        </w:rPr>
        <w:t>8</w:t>
      </w:r>
      <w:r w:rsidRPr="00DE7033">
        <w:rPr>
          <w:color w:val="4F81BD" w:themeColor="accent1"/>
          <w:u w:val="single"/>
        </w:rPr>
        <w:t>____________________________________________________________________________</w:t>
      </w:r>
    </w:p>
    <w:p w14:paraId="559B97AF" w14:textId="5232BC0D" w:rsidR="00136DFC" w:rsidRDefault="00136DFC" w:rsidP="00136DFC">
      <w:pPr>
        <w:pStyle w:val="BodyTextL25"/>
      </w:pPr>
      <w:r>
        <w:br/>
      </w:r>
      <w:r w:rsidRPr="00600CE5">
        <w:t>What type of license does this ASA have?</w:t>
      </w:r>
    </w:p>
    <w:p w14:paraId="4D1707BD" w14:textId="133645DE" w:rsidR="00136DFC" w:rsidRPr="00F84326" w:rsidRDefault="00136DFC" w:rsidP="00136DFC">
      <w:pPr>
        <w:pStyle w:val="BodyTextL25"/>
        <w:rPr>
          <w:color w:val="4F81BD" w:themeColor="accent1"/>
          <w:u w:val="single"/>
        </w:rPr>
      </w:pPr>
      <w:r w:rsidRPr="00F84326">
        <w:rPr>
          <w:color w:val="4F81BD" w:themeColor="accent1"/>
          <w:u w:val="single"/>
        </w:rPr>
        <w:t>____</w:t>
      </w:r>
      <w:r w:rsidR="00F84326" w:rsidRPr="00F84326">
        <w:rPr>
          <w:color w:val="4F81BD" w:themeColor="accent1"/>
          <w:u w:val="single"/>
        </w:rPr>
        <w:t xml:space="preserve"> </w:t>
      </w:r>
      <w:r w:rsidR="00F84326" w:rsidRPr="00F84326">
        <w:rPr>
          <w:color w:val="4F81BD" w:themeColor="accent1"/>
          <w:u w:val="single"/>
        </w:rPr>
        <w:t>ASA 5506 Security Plus license</w:t>
      </w:r>
      <w:r w:rsidR="00F84326" w:rsidRPr="00F84326">
        <w:rPr>
          <w:color w:val="4F81BD" w:themeColor="accent1"/>
          <w:u w:val="single"/>
        </w:rPr>
        <w:t xml:space="preserve"> </w:t>
      </w:r>
      <w:r w:rsidRPr="00F84326">
        <w:rPr>
          <w:color w:val="4F81BD" w:themeColor="accent1"/>
          <w:u w:val="single"/>
        </w:rPr>
        <w:t>______________________________________________________</w:t>
      </w:r>
    </w:p>
    <w:p w14:paraId="0790BE79" w14:textId="0146B81D" w:rsidR="00136DFC" w:rsidRDefault="00136DFC" w:rsidP="00136DFC">
      <w:pPr>
        <w:pStyle w:val="BodyTextL25"/>
      </w:pPr>
      <w:r>
        <w:br/>
      </w:r>
      <w:r w:rsidRPr="00600CE5">
        <w:t>How many VLANs can be created with this license?</w:t>
      </w:r>
    </w:p>
    <w:p w14:paraId="56E7CF25" w14:textId="17A5365F" w:rsidR="00136DFC" w:rsidRPr="00BC7640" w:rsidRDefault="00136DFC" w:rsidP="00136DFC">
      <w:pPr>
        <w:pStyle w:val="BodyTextL25"/>
        <w:rPr>
          <w:color w:val="4F81BD" w:themeColor="accent1"/>
          <w:u w:val="single"/>
        </w:rPr>
      </w:pPr>
      <w:r w:rsidRPr="00BC7640">
        <w:rPr>
          <w:color w:val="4F81BD" w:themeColor="accent1"/>
          <w:u w:val="single"/>
        </w:rPr>
        <w:t>___</w:t>
      </w:r>
      <w:r w:rsidR="00BC7640" w:rsidRPr="00BC7640">
        <w:rPr>
          <w:color w:val="4F81BD" w:themeColor="accent1"/>
          <w:u w:val="single"/>
        </w:rPr>
        <w:t>30</w:t>
      </w:r>
      <w:r w:rsidRPr="00BC7640">
        <w:rPr>
          <w:color w:val="4F81BD" w:themeColor="accent1"/>
          <w:u w:val="single"/>
        </w:rPr>
        <w:t>_______________________________________________________________________________</w:t>
      </w:r>
    </w:p>
    <w:p w14:paraId="16029835" w14:textId="77777777" w:rsidR="00136DFC" w:rsidRPr="006A3307" w:rsidRDefault="00136DFC" w:rsidP="00136DFC">
      <w:pPr>
        <w:pStyle w:val="BodyTextL25"/>
        <w:rPr>
          <w:color w:val="FF0000"/>
        </w:rPr>
      </w:pPr>
    </w:p>
    <w:p w14:paraId="7C95F3F4" w14:textId="77777777" w:rsidR="00136DFC" w:rsidRPr="001F4F1B" w:rsidRDefault="00136DFC" w:rsidP="00136DFC">
      <w:pPr>
        <w:pStyle w:val="StepHead"/>
        <w:numPr>
          <w:ilvl w:val="2"/>
          <w:numId w:val="6"/>
        </w:numPr>
      </w:pPr>
      <w:r>
        <w:t>Determine the file system and contents of flash memory.</w:t>
      </w:r>
    </w:p>
    <w:p w14:paraId="1FBCDB84" w14:textId="77777777" w:rsidR="00136DFC" w:rsidRDefault="00136DFC" w:rsidP="00136DFC">
      <w:pPr>
        <w:pStyle w:val="SubStepAlpha"/>
        <w:numPr>
          <w:ilvl w:val="3"/>
          <w:numId w:val="6"/>
        </w:numPr>
      </w:pPr>
      <w:r>
        <w:t xml:space="preserve">Display the ASA file system using the </w:t>
      </w:r>
      <w:r w:rsidRPr="00535F89">
        <w:rPr>
          <w:b/>
        </w:rPr>
        <w:t>show file system</w:t>
      </w:r>
      <w:r>
        <w:t xml:space="preserve"> command. Determine what prefixes are supported.</w:t>
      </w:r>
    </w:p>
    <w:p w14:paraId="2B3E24CE" w14:textId="77777777" w:rsidR="00136DFC" w:rsidRPr="00C62E26" w:rsidRDefault="00136DFC" w:rsidP="00136DFC">
      <w:pPr>
        <w:pStyle w:val="BodyTextL50"/>
        <w:rPr>
          <w:rFonts w:ascii="Courier New" w:hAnsi="Courier New"/>
        </w:rPr>
      </w:pPr>
      <w:proofErr w:type="spellStart"/>
      <w:r w:rsidRPr="00C62E26">
        <w:rPr>
          <w:rFonts w:ascii="Courier New" w:hAnsi="Courier New"/>
        </w:rPr>
        <w:t>ciscoasa</w:t>
      </w:r>
      <w:proofErr w:type="spellEnd"/>
      <w:r w:rsidRPr="00C62E26">
        <w:rPr>
          <w:rFonts w:ascii="Courier New" w:hAnsi="Courier New"/>
        </w:rPr>
        <w:t xml:space="preserve"># </w:t>
      </w:r>
      <w:r w:rsidRPr="00121DD7">
        <w:rPr>
          <w:rFonts w:ascii="Courier New" w:hAnsi="Courier New"/>
          <w:b/>
        </w:rPr>
        <w:t>show file system</w:t>
      </w:r>
      <w:r w:rsidRPr="00C62E26">
        <w:rPr>
          <w:rFonts w:ascii="Courier New" w:hAnsi="Courier New"/>
        </w:rPr>
        <w:t xml:space="preserve">  </w:t>
      </w:r>
    </w:p>
    <w:p w14:paraId="0A16C21D" w14:textId="77777777" w:rsidR="00136DFC" w:rsidRPr="00C62E26" w:rsidRDefault="00136DFC" w:rsidP="00136DFC">
      <w:pPr>
        <w:pStyle w:val="BodyTextL50"/>
        <w:rPr>
          <w:rFonts w:ascii="Courier New" w:hAnsi="Courier New"/>
        </w:rPr>
      </w:pPr>
      <w:r w:rsidRPr="00C62E26">
        <w:rPr>
          <w:rFonts w:ascii="Courier New" w:hAnsi="Courier New"/>
        </w:rPr>
        <w:t>File Systems:</w:t>
      </w:r>
    </w:p>
    <w:p w14:paraId="26218CC2" w14:textId="77777777" w:rsidR="00136DFC" w:rsidRPr="00C62E26" w:rsidRDefault="00136DFC" w:rsidP="00136DFC">
      <w:pPr>
        <w:pStyle w:val="BodyTextL50"/>
        <w:rPr>
          <w:rFonts w:ascii="Courier New" w:hAnsi="Courier New"/>
        </w:rPr>
      </w:pPr>
      <w:r w:rsidRPr="00C62E26">
        <w:rPr>
          <w:rFonts w:ascii="Courier New" w:hAnsi="Courier New"/>
        </w:rPr>
        <w:t xml:space="preserve">     Size(</w:t>
      </w:r>
      <w:proofErr w:type="gramStart"/>
      <w:r w:rsidRPr="00C62E26">
        <w:rPr>
          <w:rFonts w:ascii="Courier New" w:hAnsi="Courier New"/>
        </w:rPr>
        <w:t xml:space="preserve">b)   </w:t>
      </w:r>
      <w:proofErr w:type="gramEnd"/>
      <w:r w:rsidRPr="00C62E26">
        <w:rPr>
          <w:rFonts w:ascii="Courier New" w:hAnsi="Courier New"/>
        </w:rPr>
        <w:t xml:space="preserve">  Free(b)      Type      Flags  Prefixes</w:t>
      </w:r>
    </w:p>
    <w:p w14:paraId="7021A71F" w14:textId="77777777" w:rsidR="00136DFC" w:rsidRPr="00C62E26" w:rsidRDefault="00136DFC" w:rsidP="00136DFC">
      <w:pPr>
        <w:pStyle w:val="BodyTextL50"/>
        <w:rPr>
          <w:rFonts w:ascii="Courier New" w:hAnsi="Courier New"/>
        </w:rPr>
      </w:pPr>
      <w:r w:rsidRPr="00C62E26">
        <w:rPr>
          <w:rFonts w:ascii="Courier New" w:hAnsi="Courier New"/>
        </w:rPr>
        <w:t xml:space="preserve">* 7859437568    4465147904    disk      </w:t>
      </w:r>
      <w:proofErr w:type="spellStart"/>
      <w:r w:rsidRPr="00C62E26">
        <w:rPr>
          <w:rFonts w:ascii="Courier New" w:hAnsi="Courier New"/>
        </w:rPr>
        <w:t>rw</w:t>
      </w:r>
      <w:proofErr w:type="spellEnd"/>
      <w:r w:rsidRPr="00C62E26">
        <w:rPr>
          <w:rFonts w:ascii="Courier New" w:hAnsi="Courier New"/>
        </w:rPr>
        <w:t xml:space="preserve">      disk0: flash:</w:t>
      </w:r>
    </w:p>
    <w:p w14:paraId="56153663"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disk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disk1:</w:t>
      </w:r>
    </w:p>
    <w:p w14:paraId="06D463FD"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tftp:</w:t>
      </w:r>
    </w:p>
    <w:p w14:paraId="1D0C833B"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opaque</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system:</w:t>
      </w:r>
    </w:p>
    <w:p w14:paraId="04132942"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ro</w:t>
      </w:r>
      <w:proofErr w:type="spellEnd"/>
      <w:r w:rsidRPr="00C62E26">
        <w:rPr>
          <w:rFonts w:ascii="Courier New" w:hAnsi="Courier New"/>
        </w:rPr>
        <w:t xml:space="preserve">      http:</w:t>
      </w:r>
    </w:p>
    <w:p w14:paraId="6E226CA4"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ro</w:t>
      </w:r>
      <w:proofErr w:type="spellEnd"/>
      <w:r w:rsidRPr="00C62E26">
        <w:rPr>
          <w:rFonts w:ascii="Courier New" w:hAnsi="Courier New"/>
        </w:rPr>
        <w:t xml:space="preserve">      https:</w:t>
      </w:r>
    </w:p>
    <w:p w14:paraId="39AEBB1A"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scp:</w:t>
      </w:r>
    </w:p>
    <w:p w14:paraId="7F4CA118" w14:textId="77777777" w:rsidR="00136DFC" w:rsidRPr="00C62E26" w:rsidRDefault="00136DFC" w:rsidP="00136DFC">
      <w:pPr>
        <w:pStyle w:val="BodyTextL50"/>
        <w:rPr>
          <w:rFonts w:ascii="Courier New" w:hAnsi="Courier New"/>
        </w:rPr>
      </w:pPr>
      <w:r w:rsidRPr="00C62E26">
        <w:rPr>
          <w:rFonts w:ascii="Courier New" w:hAnsi="Courier New"/>
        </w:rPr>
        <w:t xml:space="preserve">             -             </w:t>
      </w:r>
      <w:proofErr w:type="gramStart"/>
      <w:r w:rsidRPr="00C62E26">
        <w:rPr>
          <w:rFonts w:ascii="Courier New" w:hAnsi="Courier New"/>
        </w:rPr>
        <w:t>-  network</w:t>
      </w:r>
      <w:proofErr w:type="gramEnd"/>
      <w:r w:rsidRPr="00C62E26">
        <w:rPr>
          <w:rFonts w:ascii="Courier New" w:hAnsi="Courier New"/>
        </w:rPr>
        <w:t xml:space="preserve">   </w:t>
      </w:r>
      <w:proofErr w:type="spellStart"/>
      <w:r w:rsidRPr="00C62E26">
        <w:rPr>
          <w:rFonts w:ascii="Courier New" w:hAnsi="Courier New"/>
        </w:rPr>
        <w:t>rw</w:t>
      </w:r>
      <w:proofErr w:type="spellEnd"/>
      <w:r w:rsidRPr="00C62E26">
        <w:rPr>
          <w:rFonts w:ascii="Courier New" w:hAnsi="Courier New"/>
        </w:rPr>
        <w:t xml:space="preserve">      ftp:</w:t>
      </w:r>
    </w:p>
    <w:p w14:paraId="39CD0EF4" w14:textId="77777777" w:rsidR="00136DFC" w:rsidRDefault="00136DFC" w:rsidP="00136DFC">
      <w:pPr>
        <w:pStyle w:val="BodyTextL50"/>
        <w:rPr>
          <w:rFonts w:ascii="Courier New" w:hAnsi="Courier New"/>
        </w:rPr>
      </w:pPr>
      <w:r w:rsidRPr="00C62E26">
        <w:rPr>
          <w:rFonts w:ascii="Courier New" w:hAnsi="Courier New"/>
        </w:rPr>
        <w:lastRenderedPageBreak/>
        <w:t xml:space="preserve">             -             </w:t>
      </w:r>
      <w:proofErr w:type="gramStart"/>
      <w:r w:rsidRPr="00C62E26">
        <w:rPr>
          <w:rFonts w:ascii="Courier New" w:hAnsi="Courier New"/>
        </w:rPr>
        <w:t>-  network</w:t>
      </w:r>
      <w:proofErr w:type="gramEnd"/>
      <w:r w:rsidRPr="00C62E26">
        <w:rPr>
          <w:rFonts w:ascii="Courier New" w:hAnsi="Courier New"/>
        </w:rPr>
        <w:t xml:space="preserve">   wo  </w:t>
      </w:r>
    </w:p>
    <w:p w14:paraId="376D9273" w14:textId="2B4DA0C9" w:rsidR="00E9223C" w:rsidRDefault="00136DFC" w:rsidP="00136DFC">
      <w:pPr>
        <w:pStyle w:val="BodyTextL50"/>
      </w:pPr>
      <w:r w:rsidRPr="0060031D">
        <w:t>W</w:t>
      </w:r>
      <w:r>
        <w:t xml:space="preserve">hat is </w:t>
      </w:r>
      <w:r w:rsidRPr="00CC7F68">
        <w:t>another name for flash:?</w:t>
      </w:r>
      <w:r w:rsidRPr="00212825">
        <w:rPr>
          <w:color w:val="4F81BD" w:themeColor="accent1"/>
          <w:u w:val="single"/>
        </w:rPr>
        <w:t>__</w:t>
      </w:r>
      <w:r w:rsidR="00E9223C" w:rsidRPr="00212825">
        <w:rPr>
          <w:color w:val="4F81BD" w:themeColor="accent1"/>
          <w:u w:val="single"/>
        </w:rPr>
        <w:t xml:space="preserve"> </w:t>
      </w:r>
      <w:r w:rsidRPr="00212825">
        <w:rPr>
          <w:color w:val="4F81BD" w:themeColor="accent1"/>
          <w:u w:val="single"/>
        </w:rPr>
        <w:t>_</w:t>
      </w:r>
      <w:r w:rsidR="00212825" w:rsidRPr="00212825">
        <w:rPr>
          <w:color w:val="4F81BD" w:themeColor="accent1"/>
          <w:u w:val="single"/>
        </w:rPr>
        <w:t>Disk0</w:t>
      </w:r>
      <w:r w:rsidRPr="00212825">
        <w:rPr>
          <w:color w:val="4F81BD" w:themeColor="accent1"/>
          <w:u w:val="single"/>
        </w:rPr>
        <w:t>______________________________________________</w:t>
      </w:r>
    </w:p>
    <w:p w14:paraId="0AC37C96" w14:textId="3548E566" w:rsidR="00136DFC" w:rsidRDefault="00136DFC" w:rsidP="00136DFC">
      <w:pPr>
        <w:pStyle w:val="BodyTextL50"/>
      </w:pPr>
      <w:r>
        <w:br/>
      </w:r>
    </w:p>
    <w:p w14:paraId="088F4716" w14:textId="77777777" w:rsidR="00136DFC" w:rsidRDefault="00136DFC" w:rsidP="00136DFC">
      <w:pPr>
        <w:pStyle w:val="SubStepAlpha"/>
        <w:numPr>
          <w:ilvl w:val="3"/>
          <w:numId w:val="6"/>
        </w:numPr>
      </w:pPr>
      <w:r>
        <w:t xml:space="preserve">Display the contents of flash memory using one of these commands: </w:t>
      </w:r>
      <w:r w:rsidRPr="00CC7F68">
        <w:rPr>
          <w:b/>
        </w:rPr>
        <w:t>show flash</w:t>
      </w:r>
      <w:r w:rsidRPr="00CC7F68">
        <w:t xml:space="preserve">, </w:t>
      </w:r>
      <w:r w:rsidRPr="00CC7F68">
        <w:rPr>
          <w:b/>
        </w:rPr>
        <w:t>show disk0</w:t>
      </w:r>
      <w:r w:rsidRPr="00CC7F68">
        <w:t xml:space="preserve">, </w:t>
      </w:r>
      <w:r w:rsidRPr="00CC7F68">
        <w:rPr>
          <w:b/>
        </w:rPr>
        <w:t xml:space="preserve">dir </w:t>
      </w:r>
      <w:r w:rsidRPr="00ED5E38">
        <w:rPr>
          <w:b/>
          <w:noProof/>
        </w:rPr>
        <w:t>flash:</w:t>
      </w:r>
      <w:r w:rsidRPr="00ED5E38">
        <w:rPr>
          <w:noProof/>
        </w:rPr>
        <w:t>,</w:t>
      </w:r>
      <w:r>
        <w:t xml:space="preserve"> </w:t>
      </w:r>
      <w:r w:rsidRPr="00CC7F68">
        <w:t xml:space="preserve">or </w:t>
      </w:r>
      <w:r w:rsidRPr="00CC7F68">
        <w:rPr>
          <w:b/>
        </w:rPr>
        <w:t xml:space="preserve">dir </w:t>
      </w:r>
      <w:r w:rsidRPr="00ED5E38">
        <w:rPr>
          <w:b/>
          <w:noProof/>
        </w:rPr>
        <w:t>disk0:</w:t>
      </w:r>
      <w:r w:rsidRPr="00ED5E38">
        <w:rPr>
          <w:noProof/>
        </w:rPr>
        <w:t>.</w:t>
      </w:r>
    </w:p>
    <w:p w14:paraId="7BA6BA21" w14:textId="77777777" w:rsidR="00136DFC" w:rsidRPr="00307692" w:rsidRDefault="00136DFC" w:rsidP="00136DFC">
      <w:pPr>
        <w:pStyle w:val="SubStepAlpha"/>
        <w:numPr>
          <w:ilvl w:val="3"/>
          <w:numId w:val="6"/>
        </w:numPr>
        <w:rPr>
          <w:rFonts w:ascii="Courier New" w:hAnsi="Courier New"/>
        </w:rPr>
      </w:pPr>
      <w:proofErr w:type="spellStart"/>
      <w:r w:rsidRPr="00307692">
        <w:rPr>
          <w:rFonts w:ascii="Courier New" w:hAnsi="Courier New"/>
        </w:rPr>
        <w:t>ciscoasa</w:t>
      </w:r>
      <w:proofErr w:type="spellEnd"/>
      <w:r w:rsidRPr="00307692">
        <w:rPr>
          <w:rFonts w:ascii="Courier New" w:hAnsi="Courier New"/>
        </w:rPr>
        <w:t xml:space="preserve"># </w:t>
      </w:r>
      <w:r w:rsidRPr="00307692">
        <w:rPr>
          <w:rFonts w:ascii="Courier New" w:hAnsi="Courier New"/>
          <w:b/>
        </w:rPr>
        <w:t>show flash</w:t>
      </w:r>
    </w:p>
    <w:p w14:paraId="463F8B75" w14:textId="77777777" w:rsidR="00136DFC" w:rsidRPr="00307692" w:rsidRDefault="00136DFC" w:rsidP="00136DFC">
      <w:pPr>
        <w:pStyle w:val="SubStepAlpha"/>
        <w:numPr>
          <w:ilvl w:val="0"/>
          <w:numId w:val="0"/>
        </w:numPr>
        <w:ind w:left="720"/>
        <w:rPr>
          <w:rFonts w:ascii="Courier New" w:hAnsi="Courier New"/>
        </w:rPr>
      </w:pPr>
      <w:r w:rsidRPr="00307692">
        <w:rPr>
          <w:rFonts w:ascii="Courier New" w:hAnsi="Courier New"/>
        </w:rPr>
        <w:t>--#</w:t>
      </w:r>
      <w:proofErr w:type="gramStart"/>
      <w:r w:rsidRPr="00307692">
        <w:rPr>
          <w:rFonts w:ascii="Courier New" w:hAnsi="Courier New"/>
        </w:rPr>
        <w:t>--  --</w:t>
      </w:r>
      <w:proofErr w:type="gramEnd"/>
      <w:r w:rsidRPr="00307692">
        <w:rPr>
          <w:rFonts w:ascii="Courier New" w:hAnsi="Courier New"/>
        </w:rPr>
        <w:t>length--  -----date/time------  path</w:t>
      </w:r>
    </w:p>
    <w:p w14:paraId="0ED5F0EE" w14:textId="77777777" w:rsidR="00136DFC" w:rsidRPr="00307692" w:rsidRDefault="00136DFC" w:rsidP="00136DFC">
      <w:pPr>
        <w:pStyle w:val="SubStepAlpha"/>
        <w:numPr>
          <w:ilvl w:val="0"/>
          <w:numId w:val="9"/>
        </w:numPr>
        <w:rPr>
          <w:rFonts w:ascii="Courier New" w:hAnsi="Courier New"/>
        </w:rPr>
      </w:pPr>
      <w:r>
        <w:rPr>
          <w:rFonts w:ascii="Courier New" w:hAnsi="Courier New"/>
        </w:rPr>
        <w:t xml:space="preserve">     3</w:t>
      </w:r>
      <w:r w:rsidRPr="00307692">
        <w:rPr>
          <w:rFonts w:ascii="Courier New" w:hAnsi="Courier New"/>
        </w:rPr>
        <w:t xml:space="preserve">3        Nov 29 2017 </w:t>
      </w:r>
      <w:proofErr w:type="gramStart"/>
      <w:r w:rsidRPr="00307692">
        <w:rPr>
          <w:rFonts w:ascii="Courier New" w:hAnsi="Courier New"/>
        </w:rPr>
        <w:t>10:34:52  .</w:t>
      </w:r>
      <w:proofErr w:type="spellStart"/>
      <w:proofErr w:type="gramEnd"/>
      <w:r w:rsidRPr="00307692">
        <w:rPr>
          <w:rFonts w:ascii="Courier New" w:hAnsi="Courier New"/>
        </w:rPr>
        <w:t>boot_string</w:t>
      </w:r>
      <w:proofErr w:type="spellEnd"/>
    </w:p>
    <w:p w14:paraId="4088A3BE" w14:textId="77777777" w:rsidR="00136DFC" w:rsidRPr="00307692" w:rsidRDefault="00136DFC" w:rsidP="00136DFC">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11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19:43:02  log</w:t>
      </w:r>
      <w:proofErr w:type="gramEnd"/>
    </w:p>
    <w:p w14:paraId="54FE7C39" w14:textId="77777777" w:rsidR="00136DFC" w:rsidRPr="00307692" w:rsidRDefault="00136DFC" w:rsidP="00136DFC">
      <w:pPr>
        <w:pStyle w:val="SubStepAlpha"/>
        <w:numPr>
          <w:ilvl w:val="0"/>
          <w:numId w:val="10"/>
        </w:numPr>
        <w:rPr>
          <w:rFonts w:ascii="Courier New" w:hAnsi="Courier New"/>
        </w:rPr>
      </w:pPr>
      <w:r>
        <w:rPr>
          <w:rFonts w:ascii="Courier New" w:hAnsi="Courier New"/>
        </w:rPr>
        <w:t xml:space="preserve">   </w:t>
      </w:r>
      <w:r w:rsidRPr="00307692">
        <w:rPr>
          <w:rFonts w:ascii="Courier New" w:hAnsi="Courier New"/>
        </w:rPr>
        <w:t xml:space="preserve">65486       Nov 29 2017 </w:t>
      </w:r>
      <w:proofErr w:type="gramStart"/>
      <w:r w:rsidRPr="00307692">
        <w:rPr>
          <w:rFonts w:ascii="Courier New" w:hAnsi="Courier New"/>
        </w:rPr>
        <w:t>11:28:45  log/asa-appagent.log</w:t>
      </w:r>
      <w:proofErr w:type="gramEnd"/>
    </w:p>
    <w:p w14:paraId="41F08C7F" w14:textId="77777777" w:rsidR="00136DFC" w:rsidRPr="00307692" w:rsidRDefault="00136DFC" w:rsidP="00136DFC">
      <w:pPr>
        <w:pStyle w:val="SubStepAlpha"/>
        <w:numPr>
          <w:ilvl w:val="0"/>
          <w:numId w:val="0"/>
        </w:numPr>
        <w:ind w:left="720"/>
        <w:rPr>
          <w:rFonts w:ascii="Courier New" w:hAnsi="Courier New"/>
        </w:rPr>
      </w:pPr>
      <w:r>
        <w:rPr>
          <w:rFonts w:ascii="Courier New" w:hAnsi="Courier New"/>
        </w:rPr>
        <w:t xml:space="preserve">  </w:t>
      </w:r>
      <w:r w:rsidRPr="00307692">
        <w:rPr>
          <w:rFonts w:ascii="Courier New" w:hAnsi="Courier New"/>
        </w:rPr>
        <w:t xml:space="preserve"> 20  </w:t>
      </w: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19:43:52  </w:t>
      </w:r>
      <w:proofErr w:type="spellStart"/>
      <w:r w:rsidRPr="00307692">
        <w:rPr>
          <w:rFonts w:ascii="Courier New" w:hAnsi="Courier New"/>
        </w:rPr>
        <w:t>crypto</w:t>
      </w:r>
      <w:proofErr w:type="gramEnd"/>
      <w:r w:rsidRPr="00307692">
        <w:rPr>
          <w:rFonts w:ascii="Courier New" w:hAnsi="Courier New"/>
        </w:rPr>
        <w:t>_archive</w:t>
      </w:r>
      <w:proofErr w:type="spellEnd"/>
    </w:p>
    <w:p w14:paraId="444AAC4B" w14:textId="77777777" w:rsidR="00136DFC" w:rsidRPr="00307692" w:rsidRDefault="00136DFC" w:rsidP="00136DFC">
      <w:pPr>
        <w:pStyle w:val="SubStepAlpha"/>
        <w:numPr>
          <w:ilvl w:val="0"/>
          <w:numId w:val="11"/>
        </w:numPr>
        <w:rPr>
          <w:rFonts w:ascii="Courier New" w:hAnsi="Courier New"/>
        </w:rPr>
      </w:pPr>
      <w:r>
        <w:rPr>
          <w:rFonts w:ascii="Courier New" w:hAnsi="Courier New"/>
        </w:rPr>
        <w:t xml:space="preserve">   </w:t>
      </w:r>
      <w:r w:rsidRPr="00307692">
        <w:rPr>
          <w:rFonts w:ascii="Courier New" w:hAnsi="Courier New"/>
        </w:rPr>
        <w:t xml:space="preserve">4096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proofErr w:type="gramEnd"/>
    </w:p>
    <w:p w14:paraId="7FC09002" w14:textId="77777777" w:rsidR="00136DFC" w:rsidRPr="00307692" w:rsidRDefault="00136DFC" w:rsidP="00136DFC">
      <w:pPr>
        <w:pStyle w:val="SubStepAlpha"/>
        <w:numPr>
          <w:ilvl w:val="0"/>
          <w:numId w:val="11"/>
        </w:numPr>
        <w:rPr>
          <w:rFonts w:ascii="Courier New" w:hAnsi="Courier New"/>
        </w:rPr>
      </w:pPr>
      <w:r>
        <w:rPr>
          <w:rFonts w:ascii="Courier New" w:hAnsi="Courier New"/>
        </w:rPr>
        <w:t xml:space="preserve">   </w:t>
      </w:r>
      <w:r w:rsidRPr="00307692">
        <w:rPr>
          <w:rFonts w:ascii="Courier New" w:hAnsi="Courier New"/>
        </w:rPr>
        <w:t xml:space="preserve">59          Jan 09 2016 </w:t>
      </w:r>
      <w:proofErr w:type="gramStart"/>
      <w:r w:rsidRPr="00307692">
        <w:rPr>
          <w:rFonts w:ascii="Courier New" w:hAnsi="Courier New"/>
        </w:rPr>
        <w:t xml:space="preserve">19:43:56  </w:t>
      </w:r>
      <w:proofErr w:type="spellStart"/>
      <w:r w:rsidRPr="00307692">
        <w:rPr>
          <w:rFonts w:ascii="Courier New" w:hAnsi="Courier New"/>
        </w:rPr>
        <w:t>coredumpinfo</w:t>
      </w:r>
      <w:proofErr w:type="spellEnd"/>
      <w:r w:rsidRPr="00307692">
        <w:rPr>
          <w:rFonts w:ascii="Courier New" w:hAnsi="Courier New"/>
        </w:rPr>
        <w:t>/</w:t>
      </w:r>
      <w:proofErr w:type="spellStart"/>
      <w:r w:rsidRPr="00307692">
        <w:rPr>
          <w:rFonts w:ascii="Courier New" w:hAnsi="Courier New"/>
        </w:rPr>
        <w:t>coredump.cfg</w:t>
      </w:r>
      <w:proofErr w:type="spellEnd"/>
      <w:proofErr w:type="gramEnd"/>
    </w:p>
    <w:p w14:paraId="1961A9F8" w14:textId="77777777" w:rsidR="00136DFC" w:rsidRPr="00307692" w:rsidRDefault="00136DFC" w:rsidP="00136DFC">
      <w:pPr>
        <w:pStyle w:val="SubStepAlpha"/>
        <w:numPr>
          <w:ilvl w:val="0"/>
          <w:numId w:val="9"/>
        </w:numPr>
        <w:rPr>
          <w:rFonts w:ascii="Courier New" w:hAnsi="Courier New"/>
        </w:rPr>
      </w:pPr>
      <w:r>
        <w:rPr>
          <w:rFonts w:ascii="Courier New" w:hAnsi="Courier New"/>
        </w:rPr>
        <w:t xml:space="preserve">   </w:t>
      </w:r>
      <w:r w:rsidRPr="00307692">
        <w:rPr>
          <w:rFonts w:ascii="Courier New" w:hAnsi="Courier New"/>
        </w:rPr>
        <w:t xml:space="preserve">08563072   </w:t>
      </w:r>
      <w:r>
        <w:rPr>
          <w:rFonts w:ascii="Courier New" w:hAnsi="Courier New"/>
        </w:rPr>
        <w:t xml:space="preserve"> </w:t>
      </w:r>
      <w:r w:rsidRPr="00307692">
        <w:rPr>
          <w:rFonts w:ascii="Courier New" w:hAnsi="Courier New"/>
        </w:rPr>
        <w:t xml:space="preserve">Nov 24 2017 </w:t>
      </w:r>
      <w:proofErr w:type="gramStart"/>
      <w:r w:rsidRPr="00307692">
        <w:rPr>
          <w:rFonts w:ascii="Courier New" w:hAnsi="Courier New"/>
        </w:rPr>
        <w:t>14:55:22  asa982-lfbff-k8.SPA</w:t>
      </w:r>
      <w:proofErr w:type="gramEnd"/>
    </w:p>
    <w:p w14:paraId="52C251B4" w14:textId="77777777" w:rsidR="00136DFC" w:rsidRDefault="00136DFC" w:rsidP="00136DFC">
      <w:pPr>
        <w:pStyle w:val="SubStepAlpha"/>
        <w:numPr>
          <w:ilvl w:val="0"/>
          <w:numId w:val="9"/>
        </w:numPr>
        <w:rPr>
          <w:rFonts w:ascii="Courier New" w:hAnsi="Courier New"/>
        </w:rPr>
      </w:pPr>
      <w:r>
        <w:rPr>
          <w:rFonts w:ascii="Courier New" w:hAnsi="Courier New"/>
        </w:rPr>
        <w:t xml:space="preserve">   </w:t>
      </w:r>
      <w:r w:rsidRPr="00307692">
        <w:rPr>
          <w:rFonts w:ascii="Courier New" w:hAnsi="Courier New"/>
        </w:rPr>
        <w:t xml:space="preserve">5209829   </w:t>
      </w:r>
      <w:r>
        <w:rPr>
          <w:rFonts w:ascii="Courier New" w:hAnsi="Courier New"/>
        </w:rPr>
        <w:t xml:space="preserve"> </w:t>
      </w:r>
      <w:r w:rsidRPr="00307692">
        <w:rPr>
          <w:rFonts w:ascii="Courier New" w:hAnsi="Courier New"/>
        </w:rPr>
        <w:t xml:space="preserve"> Oct 17 2017 </w:t>
      </w:r>
      <w:proofErr w:type="gramStart"/>
      <w:r w:rsidRPr="00307692">
        <w:rPr>
          <w:rFonts w:ascii="Courier New" w:hAnsi="Courier New"/>
        </w:rPr>
        <w:t>21:50:48  anyconnect-win-4.5.02033-webdeploy-k9.pkg</w:t>
      </w:r>
      <w:proofErr w:type="gramEnd"/>
    </w:p>
    <w:p w14:paraId="03C55297" w14:textId="77777777" w:rsidR="00136DFC" w:rsidRPr="00307692" w:rsidRDefault="00136DFC" w:rsidP="00136DFC">
      <w:pPr>
        <w:pStyle w:val="SubStepAlpha"/>
        <w:numPr>
          <w:ilvl w:val="0"/>
          <w:numId w:val="9"/>
        </w:numPr>
        <w:rPr>
          <w:rFonts w:ascii="Courier New" w:hAnsi="Courier New"/>
        </w:rPr>
      </w:pPr>
      <w:r w:rsidRPr="00307692">
        <w:rPr>
          <w:rFonts w:ascii="Courier New" w:hAnsi="Courier New"/>
        </w:rPr>
        <w:t xml:space="preserve">  </w:t>
      </w:r>
      <w:r>
        <w:rPr>
          <w:rFonts w:ascii="Courier New" w:hAnsi="Courier New"/>
        </w:rPr>
        <w:t xml:space="preserve">  </w:t>
      </w:r>
      <w:r w:rsidRPr="00307692">
        <w:rPr>
          <w:rFonts w:ascii="Courier New" w:hAnsi="Courier New"/>
        </w:rPr>
        <w:t xml:space="preserve">26916068    Nov 24 2017 </w:t>
      </w:r>
      <w:proofErr w:type="gramStart"/>
      <w:r w:rsidRPr="00307692">
        <w:rPr>
          <w:rFonts w:ascii="Courier New" w:hAnsi="Courier New"/>
        </w:rPr>
        <w:t>15:22:28  asdm-781.bin</w:t>
      </w:r>
      <w:proofErr w:type="gramEnd"/>
    </w:p>
    <w:p w14:paraId="43FE296C" w14:textId="77777777" w:rsidR="00136DFC" w:rsidRDefault="00136DFC" w:rsidP="00136DFC">
      <w:pPr>
        <w:pStyle w:val="SubStepAlpha"/>
        <w:numPr>
          <w:ilvl w:val="0"/>
          <w:numId w:val="0"/>
        </w:numPr>
        <w:ind w:left="360"/>
        <w:rPr>
          <w:rFonts w:ascii="Courier New" w:hAnsi="Courier New"/>
        </w:rPr>
      </w:pPr>
      <w:r w:rsidRPr="00307692">
        <w:rPr>
          <w:rFonts w:ascii="Courier New" w:hAnsi="Courier New"/>
        </w:rPr>
        <w:t xml:space="preserve">7859437568 bytes total (4465147904 bytes free) </w:t>
      </w:r>
    </w:p>
    <w:p w14:paraId="6B80500A" w14:textId="77777777" w:rsidR="00E9223C" w:rsidRDefault="00136DFC" w:rsidP="00136DFC">
      <w:pPr>
        <w:pStyle w:val="SubStepAlpha"/>
        <w:numPr>
          <w:ilvl w:val="0"/>
          <w:numId w:val="0"/>
        </w:numPr>
        <w:ind w:left="360"/>
      </w:pPr>
      <w:r w:rsidRPr="0060031D">
        <w:t xml:space="preserve">What is </w:t>
      </w:r>
      <w:r>
        <w:t xml:space="preserve">the name of the ASDM file in </w:t>
      </w:r>
      <w:proofErr w:type="gramStart"/>
      <w:r>
        <w:t>flash:?</w:t>
      </w:r>
      <w:proofErr w:type="gramEnd"/>
      <w:r w:rsidRPr="0060031D">
        <w:t xml:space="preserve"> </w:t>
      </w:r>
      <w:r>
        <w:t>________________________________________________</w:t>
      </w:r>
    </w:p>
    <w:p w14:paraId="0887E16A" w14:textId="06FF690E" w:rsidR="00136DFC" w:rsidRPr="002B5A05" w:rsidRDefault="00E9223C" w:rsidP="00136DFC">
      <w:pPr>
        <w:pStyle w:val="SubStepAlpha"/>
        <w:numPr>
          <w:ilvl w:val="0"/>
          <w:numId w:val="0"/>
        </w:numPr>
        <w:ind w:left="360"/>
        <w:rPr>
          <w:sz w:val="18"/>
          <w:szCs w:val="18"/>
        </w:rPr>
      </w:pPr>
      <w:r w:rsidRPr="00E9223C">
        <w:rPr>
          <w:color w:val="FF0000"/>
        </w:rPr>
        <w:t>PT version does not have ASDM</w:t>
      </w:r>
      <w:r w:rsidR="00136DFC">
        <w:br/>
      </w:r>
    </w:p>
    <w:p w14:paraId="5FDF566E" w14:textId="77777777" w:rsidR="00136DFC" w:rsidRPr="001F4F1B" w:rsidRDefault="00136DFC" w:rsidP="00136DFC">
      <w:pPr>
        <w:pStyle w:val="StepHead"/>
        <w:numPr>
          <w:ilvl w:val="2"/>
          <w:numId w:val="6"/>
        </w:numPr>
      </w:pPr>
      <w:r>
        <w:t>Determine the current running configuration.</w:t>
      </w:r>
    </w:p>
    <w:p w14:paraId="16039946" w14:textId="77777777" w:rsidR="00136DFC" w:rsidRDefault="00136DFC" w:rsidP="00136DFC">
      <w:pPr>
        <w:pStyle w:val="BodyTextL25"/>
      </w:pPr>
      <w:r>
        <w:t xml:space="preserve">The ASA 5506 is commonly used as an edge security device that connects a small business or teleworker to an ISP device, such as a DSL or cable modem, for access to the Internet. </w:t>
      </w:r>
    </w:p>
    <w:p w14:paraId="231BC7B5" w14:textId="77777777" w:rsidR="00136DFC" w:rsidRDefault="00136DFC" w:rsidP="00136DFC">
      <w:pPr>
        <w:pStyle w:val="BodyTextL25"/>
      </w:pPr>
      <w:r>
        <w:t xml:space="preserve">Display the current running configuration using the </w:t>
      </w:r>
      <w:r w:rsidRPr="002B5A05">
        <w:rPr>
          <w:b/>
        </w:rPr>
        <w:t>show running-config</w:t>
      </w:r>
      <w:r>
        <w:t xml:space="preserve"> command.</w:t>
      </w:r>
    </w:p>
    <w:p w14:paraId="7BC923D9" w14:textId="77777777" w:rsidR="00136DFC" w:rsidRDefault="00136DFC" w:rsidP="00136DFC">
      <w:pPr>
        <w:pStyle w:val="CMD"/>
      </w:pPr>
      <w:proofErr w:type="spellStart"/>
      <w:r>
        <w:t>ciscoasa</w:t>
      </w:r>
      <w:proofErr w:type="spellEnd"/>
      <w:r>
        <w:t xml:space="preserve"># </w:t>
      </w:r>
      <w:r w:rsidRPr="008B4622">
        <w:rPr>
          <w:b/>
        </w:rPr>
        <w:t>show running-config</w:t>
      </w:r>
    </w:p>
    <w:p w14:paraId="6E712567" w14:textId="77777777" w:rsidR="00136DFC" w:rsidRPr="008B4622" w:rsidRDefault="00136DFC" w:rsidP="00136DFC">
      <w:pPr>
        <w:pStyle w:val="CMDOutput"/>
        <w:rPr>
          <w:sz w:val="20"/>
        </w:rPr>
      </w:pPr>
      <w:r w:rsidRPr="008B4622">
        <w:rPr>
          <w:sz w:val="20"/>
        </w:rPr>
        <w:t>: Saved</w:t>
      </w:r>
    </w:p>
    <w:p w14:paraId="05B4DE14" w14:textId="77777777" w:rsidR="00136DFC" w:rsidRPr="008B4622" w:rsidRDefault="00136DFC" w:rsidP="00136DFC">
      <w:pPr>
        <w:pStyle w:val="CMDOutput"/>
        <w:rPr>
          <w:sz w:val="20"/>
        </w:rPr>
      </w:pPr>
      <w:r w:rsidRPr="008B4622">
        <w:rPr>
          <w:sz w:val="20"/>
        </w:rPr>
        <w:t>: Serial Number: JAD2002064E</w:t>
      </w:r>
    </w:p>
    <w:p w14:paraId="06B849E9" w14:textId="77777777" w:rsidR="00136DFC" w:rsidRPr="008B4622" w:rsidRDefault="00136DFC" w:rsidP="00136DFC">
      <w:pPr>
        <w:pStyle w:val="CMDOutput"/>
        <w:rPr>
          <w:sz w:val="20"/>
        </w:rPr>
      </w:pPr>
      <w:r w:rsidRPr="008B4622">
        <w:rPr>
          <w:sz w:val="20"/>
        </w:rPr>
        <w:t>: Hardware:   ASA5506, 4096 MB RAM, CPU Atom C2000 series 1250 MHz, 1 CPU (4 cores)</w:t>
      </w:r>
    </w:p>
    <w:p w14:paraId="66F81C4D" w14:textId="77777777" w:rsidR="00136DFC" w:rsidRPr="008B4622" w:rsidRDefault="00136DFC" w:rsidP="00136DFC">
      <w:pPr>
        <w:pStyle w:val="CMDOutput"/>
        <w:rPr>
          <w:sz w:val="20"/>
        </w:rPr>
      </w:pPr>
      <w:r w:rsidRPr="008B4622">
        <w:rPr>
          <w:sz w:val="20"/>
        </w:rPr>
        <w:t>:</w:t>
      </w:r>
    </w:p>
    <w:p w14:paraId="576299B3" w14:textId="77777777" w:rsidR="00136DFC" w:rsidRPr="008B4622" w:rsidRDefault="00136DFC" w:rsidP="00136DFC">
      <w:pPr>
        <w:pStyle w:val="CMDOutput"/>
        <w:rPr>
          <w:sz w:val="20"/>
        </w:rPr>
      </w:pPr>
      <w:r w:rsidRPr="008B4622">
        <w:rPr>
          <w:sz w:val="20"/>
        </w:rPr>
        <w:t xml:space="preserve">ASA Version 9.8(2) </w:t>
      </w:r>
    </w:p>
    <w:p w14:paraId="7CAF5F29" w14:textId="77777777" w:rsidR="00136DFC" w:rsidRPr="008B4622" w:rsidRDefault="00136DFC" w:rsidP="00136DFC">
      <w:pPr>
        <w:pStyle w:val="CMDOutput"/>
        <w:rPr>
          <w:sz w:val="20"/>
        </w:rPr>
      </w:pPr>
      <w:r w:rsidRPr="008B4622">
        <w:rPr>
          <w:sz w:val="20"/>
        </w:rPr>
        <w:t>!</w:t>
      </w:r>
    </w:p>
    <w:p w14:paraId="6EE2A0C0" w14:textId="77777777" w:rsidR="00136DFC" w:rsidRPr="008B4622" w:rsidRDefault="00136DFC" w:rsidP="00136DFC">
      <w:pPr>
        <w:pStyle w:val="CMDOutput"/>
        <w:rPr>
          <w:sz w:val="20"/>
        </w:rPr>
      </w:pPr>
      <w:r w:rsidRPr="008B4622">
        <w:rPr>
          <w:sz w:val="20"/>
        </w:rPr>
        <w:t xml:space="preserve">hostname </w:t>
      </w:r>
      <w:proofErr w:type="spellStart"/>
      <w:r w:rsidRPr="008B4622">
        <w:rPr>
          <w:sz w:val="20"/>
        </w:rPr>
        <w:t>ciscoasa</w:t>
      </w:r>
      <w:proofErr w:type="spellEnd"/>
    </w:p>
    <w:p w14:paraId="073DE582" w14:textId="77777777" w:rsidR="00136DFC" w:rsidRPr="008B4622" w:rsidRDefault="00136DFC" w:rsidP="00136DFC">
      <w:pPr>
        <w:pStyle w:val="CMDOutput"/>
        <w:rPr>
          <w:sz w:val="20"/>
        </w:rPr>
      </w:pPr>
      <w:r w:rsidRPr="008B4622">
        <w:rPr>
          <w:sz w:val="20"/>
        </w:rPr>
        <w:t>enable password $sha512$5000$ftqbmZLcP1yvT9in1bvjlg==$+GU2ZHobKrNifvyb45nWEQ== pbkdf2</w:t>
      </w:r>
    </w:p>
    <w:p w14:paraId="6C9A5429"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w:t>
      </w:r>
      <w:proofErr w:type="spellStart"/>
      <w:r w:rsidRPr="008B4622">
        <w:rPr>
          <w:sz w:val="20"/>
        </w:rPr>
        <w:t>any4</w:t>
      </w:r>
      <w:proofErr w:type="spellEnd"/>
    </w:p>
    <w:p w14:paraId="779BA1FA"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any4 any6</w:t>
      </w:r>
    </w:p>
    <w:p w14:paraId="28A1E20B"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any4</w:t>
      </w:r>
    </w:p>
    <w:p w14:paraId="65697AF6"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tcp</w:t>
      </w:r>
      <w:proofErr w:type="spellEnd"/>
      <w:r w:rsidRPr="008B4622">
        <w:rPr>
          <w:sz w:val="20"/>
        </w:rPr>
        <w:t xml:space="preserve"> any6 </w:t>
      </w:r>
      <w:proofErr w:type="spellStart"/>
      <w:r w:rsidRPr="008B4622">
        <w:rPr>
          <w:sz w:val="20"/>
        </w:rPr>
        <w:t>any6</w:t>
      </w:r>
      <w:proofErr w:type="spellEnd"/>
    </w:p>
    <w:p w14:paraId="1A9F2DB3"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w:t>
      </w:r>
      <w:proofErr w:type="spellStart"/>
      <w:r w:rsidRPr="008B4622">
        <w:rPr>
          <w:sz w:val="20"/>
        </w:rPr>
        <w:t>any4</w:t>
      </w:r>
      <w:proofErr w:type="spellEnd"/>
      <w:r w:rsidRPr="008B4622">
        <w:rPr>
          <w:sz w:val="20"/>
        </w:rPr>
        <w:t xml:space="preserve"> eq domain</w:t>
      </w:r>
    </w:p>
    <w:p w14:paraId="67A8E8F1"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any4 any6 eq domain</w:t>
      </w:r>
    </w:p>
    <w:p w14:paraId="55FD593D"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any4 eq domain</w:t>
      </w:r>
    </w:p>
    <w:p w14:paraId="73556461" w14:textId="77777777" w:rsidR="00136DFC" w:rsidRPr="008B4622" w:rsidRDefault="00136DFC" w:rsidP="00136DFC">
      <w:pPr>
        <w:pStyle w:val="CMDOutput"/>
        <w:rPr>
          <w:sz w:val="20"/>
        </w:rPr>
      </w:pPr>
      <w:proofErr w:type="spellStart"/>
      <w:r w:rsidRPr="008B4622">
        <w:rPr>
          <w:sz w:val="20"/>
        </w:rPr>
        <w:t>xlate</w:t>
      </w:r>
      <w:proofErr w:type="spellEnd"/>
      <w:r w:rsidRPr="008B4622">
        <w:rPr>
          <w:sz w:val="20"/>
        </w:rPr>
        <w:t xml:space="preserve"> per-session deny </w:t>
      </w:r>
      <w:proofErr w:type="spellStart"/>
      <w:r w:rsidRPr="008B4622">
        <w:rPr>
          <w:sz w:val="20"/>
        </w:rPr>
        <w:t>udp</w:t>
      </w:r>
      <w:proofErr w:type="spellEnd"/>
      <w:r w:rsidRPr="008B4622">
        <w:rPr>
          <w:sz w:val="20"/>
        </w:rPr>
        <w:t xml:space="preserve"> any6 </w:t>
      </w:r>
      <w:proofErr w:type="spellStart"/>
      <w:r w:rsidRPr="008B4622">
        <w:rPr>
          <w:sz w:val="20"/>
        </w:rPr>
        <w:t>any6</w:t>
      </w:r>
      <w:proofErr w:type="spellEnd"/>
      <w:r w:rsidRPr="008B4622">
        <w:rPr>
          <w:sz w:val="20"/>
        </w:rPr>
        <w:t xml:space="preserve"> eq domain</w:t>
      </w:r>
    </w:p>
    <w:p w14:paraId="2DF8DAAB" w14:textId="77777777" w:rsidR="00136DFC" w:rsidRPr="008B4622" w:rsidRDefault="00136DFC" w:rsidP="00136DFC">
      <w:pPr>
        <w:pStyle w:val="CMDOutput"/>
        <w:rPr>
          <w:sz w:val="20"/>
        </w:rPr>
      </w:pPr>
      <w:r w:rsidRPr="008B4622">
        <w:rPr>
          <w:sz w:val="20"/>
        </w:rPr>
        <w:lastRenderedPageBreak/>
        <w:t>names</w:t>
      </w:r>
    </w:p>
    <w:p w14:paraId="3EE9AEA8" w14:textId="77777777" w:rsidR="00136DFC" w:rsidRPr="008B4622" w:rsidRDefault="00136DFC" w:rsidP="00136DFC">
      <w:pPr>
        <w:pStyle w:val="CMDOutput"/>
        <w:rPr>
          <w:sz w:val="20"/>
        </w:rPr>
      </w:pPr>
      <w:r w:rsidRPr="008B4622">
        <w:rPr>
          <w:sz w:val="20"/>
        </w:rPr>
        <w:t>!</w:t>
      </w:r>
    </w:p>
    <w:p w14:paraId="25DE4963" w14:textId="77777777" w:rsidR="00136DFC" w:rsidRPr="008B4622" w:rsidRDefault="00136DFC" w:rsidP="00136DFC">
      <w:pPr>
        <w:pStyle w:val="CMDOutput"/>
        <w:rPr>
          <w:sz w:val="20"/>
        </w:rPr>
      </w:pPr>
      <w:r w:rsidRPr="008B4622">
        <w:rPr>
          <w:sz w:val="20"/>
        </w:rPr>
        <w:t>interface GigabitEthernet1/1</w:t>
      </w:r>
    </w:p>
    <w:p w14:paraId="5BB21316" w14:textId="77777777" w:rsidR="00136DFC" w:rsidRPr="008B4622" w:rsidRDefault="00136DFC" w:rsidP="00136DFC">
      <w:pPr>
        <w:pStyle w:val="CMDOutput"/>
        <w:rPr>
          <w:sz w:val="20"/>
        </w:rPr>
      </w:pPr>
      <w:r w:rsidRPr="008B4622">
        <w:rPr>
          <w:sz w:val="20"/>
        </w:rPr>
        <w:t xml:space="preserve"> shutdown</w:t>
      </w:r>
    </w:p>
    <w:p w14:paraId="59930EB4"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nameif</w:t>
      </w:r>
      <w:proofErr w:type="spellEnd"/>
    </w:p>
    <w:p w14:paraId="79A7F5D0" w14:textId="77777777" w:rsidR="00136DFC" w:rsidRPr="008B4622" w:rsidRDefault="00136DFC" w:rsidP="00136DFC">
      <w:pPr>
        <w:pStyle w:val="CMDOutput"/>
        <w:rPr>
          <w:sz w:val="20"/>
        </w:rPr>
      </w:pPr>
      <w:r w:rsidRPr="008B4622">
        <w:rPr>
          <w:sz w:val="20"/>
        </w:rPr>
        <w:t xml:space="preserve"> no security-level</w:t>
      </w:r>
    </w:p>
    <w:p w14:paraId="3B8E3861" w14:textId="77777777" w:rsidR="00136DFC" w:rsidRPr="008B4622" w:rsidRDefault="00136DFC" w:rsidP="00136DFC">
      <w:pPr>
        <w:pStyle w:val="CMDOutput"/>
        <w:rPr>
          <w:sz w:val="20"/>
        </w:rPr>
      </w:pPr>
      <w:r w:rsidRPr="008B4622">
        <w:rPr>
          <w:sz w:val="20"/>
        </w:rPr>
        <w:t xml:space="preserve"> no ip address</w:t>
      </w:r>
    </w:p>
    <w:p w14:paraId="5A15B8FA" w14:textId="77777777" w:rsidR="00136DFC" w:rsidRPr="008B4622" w:rsidRDefault="00136DFC" w:rsidP="00136DFC">
      <w:pPr>
        <w:pStyle w:val="CMDOutput"/>
        <w:rPr>
          <w:sz w:val="20"/>
        </w:rPr>
      </w:pPr>
      <w:r w:rsidRPr="008B4622">
        <w:rPr>
          <w:sz w:val="20"/>
        </w:rPr>
        <w:t>!</w:t>
      </w:r>
    </w:p>
    <w:p w14:paraId="0E664390" w14:textId="77777777" w:rsidR="00136DFC" w:rsidRPr="008B4622" w:rsidRDefault="00136DFC" w:rsidP="00136DFC">
      <w:pPr>
        <w:pStyle w:val="CMDOutput"/>
        <w:rPr>
          <w:sz w:val="20"/>
        </w:rPr>
      </w:pPr>
      <w:r w:rsidRPr="008B4622">
        <w:rPr>
          <w:sz w:val="20"/>
        </w:rPr>
        <w:t>interface GigabitEthernet1/2</w:t>
      </w:r>
    </w:p>
    <w:p w14:paraId="043A9EA4" w14:textId="77777777" w:rsidR="00136DFC" w:rsidRPr="008B4622" w:rsidRDefault="00136DFC" w:rsidP="00136DFC">
      <w:pPr>
        <w:pStyle w:val="CMDOutput"/>
        <w:rPr>
          <w:sz w:val="20"/>
        </w:rPr>
      </w:pPr>
      <w:r w:rsidRPr="008B4622">
        <w:rPr>
          <w:sz w:val="20"/>
        </w:rPr>
        <w:t xml:space="preserve"> shutdown</w:t>
      </w:r>
    </w:p>
    <w:p w14:paraId="57E4BD50" w14:textId="77777777" w:rsidR="00136DFC" w:rsidRPr="008B4622" w:rsidRDefault="00136DFC" w:rsidP="00136DFC">
      <w:pPr>
        <w:pStyle w:val="CMDOutput"/>
        <w:rPr>
          <w:sz w:val="20"/>
        </w:rPr>
      </w:pPr>
      <w:r w:rsidRPr="008B4622">
        <w:rPr>
          <w:sz w:val="20"/>
        </w:rPr>
        <w:t xml:space="preserve"> no </w:t>
      </w:r>
      <w:proofErr w:type="spellStart"/>
      <w:r w:rsidRPr="008B4622">
        <w:rPr>
          <w:sz w:val="20"/>
        </w:rPr>
        <w:t>nameif</w:t>
      </w:r>
      <w:proofErr w:type="spellEnd"/>
    </w:p>
    <w:p w14:paraId="7D3F87B1" w14:textId="77777777" w:rsidR="00136DFC" w:rsidRPr="008B4622" w:rsidRDefault="00136DFC" w:rsidP="00136DFC">
      <w:pPr>
        <w:pStyle w:val="CMDOutput"/>
        <w:rPr>
          <w:sz w:val="20"/>
        </w:rPr>
      </w:pPr>
      <w:r w:rsidRPr="008B4622">
        <w:rPr>
          <w:sz w:val="20"/>
        </w:rPr>
        <w:t xml:space="preserve"> no security-level</w:t>
      </w:r>
    </w:p>
    <w:p w14:paraId="09458525" w14:textId="77777777" w:rsidR="00136DFC" w:rsidRPr="008B4622" w:rsidRDefault="00136DFC" w:rsidP="00136DFC">
      <w:pPr>
        <w:pStyle w:val="CMDOutput"/>
        <w:rPr>
          <w:sz w:val="20"/>
        </w:rPr>
      </w:pPr>
      <w:r w:rsidRPr="008B4622">
        <w:rPr>
          <w:sz w:val="20"/>
        </w:rPr>
        <w:t xml:space="preserve"> no ip address</w:t>
      </w:r>
    </w:p>
    <w:p w14:paraId="4B118906" w14:textId="77777777" w:rsidR="00136DFC" w:rsidRDefault="00136DFC" w:rsidP="00136DFC">
      <w:pPr>
        <w:pStyle w:val="CMDOutput"/>
        <w:rPr>
          <w:sz w:val="20"/>
        </w:rPr>
      </w:pPr>
      <w:r w:rsidRPr="008B4622">
        <w:rPr>
          <w:sz w:val="20"/>
        </w:rPr>
        <w:t xml:space="preserve">! </w:t>
      </w:r>
    </w:p>
    <w:p w14:paraId="7AC287F0" w14:textId="77777777" w:rsidR="00136DFC" w:rsidRDefault="00136DFC" w:rsidP="00136DFC">
      <w:pPr>
        <w:pStyle w:val="CMDOutput"/>
      </w:pPr>
      <w:r>
        <w:t>&lt;output omitted&gt;</w:t>
      </w:r>
    </w:p>
    <w:p w14:paraId="13E5FD73" w14:textId="77777777" w:rsidR="00136DFC" w:rsidRDefault="00136DFC" w:rsidP="00136DFC">
      <w:pPr>
        <w:pStyle w:val="BodyTextL50"/>
      </w:pPr>
      <w:r w:rsidRPr="00D34226">
        <w:rPr>
          <w:b/>
        </w:rPr>
        <w:t>Note</w:t>
      </w:r>
      <w:r w:rsidRPr="002B5A05">
        <w:t>:</w:t>
      </w:r>
      <w:r w:rsidRPr="00F94B11">
        <w:t xml:space="preserve"> To </w:t>
      </w:r>
      <w:r>
        <w:t xml:space="preserve">stop </w:t>
      </w:r>
      <w:r w:rsidRPr="00F94B11">
        <w:t xml:space="preserve">the output from a command using the CLI, press </w:t>
      </w:r>
      <w:r w:rsidRPr="009A596B">
        <w:rPr>
          <w:b/>
        </w:rPr>
        <w:t>Q</w:t>
      </w:r>
      <w:r w:rsidRPr="00F94B11">
        <w:t>.</w:t>
      </w:r>
    </w:p>
    <w:p w14:paraId="3B9444DD" w14:textId="77777777" w:rsidR="00E9223C" w:rsidRDefault="00E9223C" w:rsidP="00136DFC">
      <w:pPr>
        <w:pStyle w:val="StepHead"/>
        <w:numPr>
          <w:ilvl w:val="2"/>
          <w:numId w:val="6"/>
        </w:numPr>
      </w:pPr>
      <w:bookmarkStart w:id="1" w:name="wp1054593"/>
      <w:bookmarkEnd w:id="1"/>
    </w:p>
    <w:p w14:paraId="7B2C20C7" w14:textId="5E3F4057" w:rsidR="00136DFC" w:rsidRPr="001F4F1B" w:rsidRDefault="00136DFC" w:rsidP="00136DFC">
      <w:pPr>
        <w:pStyle w:val="StepHead"/>
        <w:numPr>
          <w:ilvl w:val="2"/>
          <w:numId w:val="6"/>
        </w:numPr>
      </w:pPr>
      <w:r>
        <w:t>Clear the previous ASA configuration settings.</w:t>
      </w:r>
    </w:p>
    <w:p w14:paraId="66F26335" w14:textId="77777777" w:rsidR="00136DFC" w:rsidRDefault="00136DFC" w:rsidP="00136DFC">
      <w:pPr>
        <w:pStyle w:val="SubStepAlpha"/>
        <w:numPr>
          <w:ilvl w:val="0"/>
          <w:numId w:val="0"/>
        </w:numPr>
      </w:pPr>
      <w:r>
        <w:t xml:space="preserve">Use the </w:t>
      </w:r>
      <w:r w:rsidRPr="002B5A05">
        <w:rPr>
          <w:b/>
        </w:rPr>
        <w:t xml:space="preserve">write </w:t>
      </w:r>
      <w:r w:rsidRPr="00ED5E38">
        <w:rPr>
          <w:b/>
          <w:noProof/>
        </w:rPr>
        <w:t>erase</w:t>
      </w:r>
      <w:r>
        <w:t xml:space="preserve"> command to remove the </w:t>
      </w:r>
      <w:r w:rsidRPr="006A3307">
        <w:t>startup-config</w:t>
      </w:r>
      <w:r>
        <w:t xml:space="preserve"> file from flash memory.</w:t>
      </w:r>
    </w:p>
    <w:p w14:paraId="7BD4DE43" w14:textId="77777777" w:rsidR="00136DFC" w:rsidRPr="00973E1A" w:rsidRDefault="00136DFC" w:rsidP="00136DFC">
      <w:pPr>
        <w:pStyle w:val="CMD"/>
      </w:pPr>
      <w:proofErr w:type="spellStart"/>
      <w:r w:rsidRPr="00973E1A">
        <w:t>ciscoasa</w:t>
      </w:r>
      <w:proofErr w:type="spellEnd"/>
      <w:r w:rsidRPr="00973E1A">
        <w:t xml:space="preserve"># </w:t>
      </w:r>
      <w:r w:rsidRPr="007F1EE8">
        <w:rPr>
          <w:b/>
        </w:rPr>
        <w:t>write</w:t>
      </w:r>
      <w:r w:rsidRPr="00535F89">
        <w:rPr>
          <w:b/>
        </w:rPr>
        <w:t xml:space="preserve"> erase</w:t>
      </w:r>
    </w:p>
    <w:p w14:paraId="305FB3C4" w14:textId="77777777" w:rsidR="00136DFC" w:rsidRPr="00973E1A" w:rsidRDefault="00136DFC" w:rsidP="00136DFC">
      <w:pPr>
        <w:pStyle w:val="CMD"/>
      </w:pPr>
      <w:r w:rsidRPr="00973E1A">
        <w:t>Erase configuration in flash memory? [confirm]</w:t>
      </w:r>
    </w:p>
    <w:p w14:paraId="628030C1" w14:textId="77777777" w:rsidR="00136DFC" w:rsidRPr="00973E1A" w:rsidRDefault="00136DFC" w:rsidP="00136DFC">
      <w:pPr>
        <w:pStyle w:val="CMD"/>
      </w:pPr>
      <w:r w:rsidRPr="00973E1A">
        <w:t>[OK]</w:t>
      </w:r>
    </w:p>
    <w:p w14:paraId="6ADB520C" w14:textId="77777777" w:rsidR="00136DFC" w:rsidRPr="00973E1A" w:rsidRDefault="00136DFC" w:rsidP="00136DFC">
      <w:pPr>
        <w:pStyle w:val="CMD"/>
      </w:pPr>
      <w:proofErr w:type="spellStart"/>
      <w:r w:rsidRPr="00973E1A">
        <w:t>ciscoasa</w:t>
      </w:r>
      <w:proofErr w:type="spellEnd"/>
      <w:r w:rsidRPr="00973E1A">
        <w:t>#</w:t>
      </w:r>
      <w:r>
        <w:br/>
      </w:r>
    </w:p>
    <w:p w14:paraId="7AE792D0" w14:textId="77777777" w:rsidR="00136DFC" w:rsidRPr="00973E1A" w:rsidRDefault="00136DFC" w:rsidP="00136DFC">
      <w:pPr>
        <w:pStyle w:val="CMD"/>
      </w:pPr>
      <w:proofErr w:type="spellStart"/>
      <w:r w:rsidRPr="00973E1A">
        <w:t>ciscoasa</w:t>
      </w:r>
      <w:proofErr w:type="spellEnd"/>
      <w:r w:rsidRPr="00973E1A">
        <w:t xml:space="preserve"># </w:t>
      </w:r>
      <w:r w:rsidRPr="00F90578">
        <w:rPr>
          <w:b/>
        </w:rPr>
        <w:t>show start</w:t>
      </w:r>
    </w:p>
    <w:p w14:paraId="20F82A87" w14:textId="77777777" w:rsidR="00136DFC" w:rsidRPr="00F90578" w:rsidRDefault="00136DFC" w:rsidP="00136DFC">
      <w:pPr>
        <w:pStyle w:val="CMD"/>
      </w:pPr>
      <w:r w:rsidRPr="00973E1A">
        <w:t>No Configuration</w:t>
      </w:r>
    </w:p>
    <w:p w14:paraId="6B844559" w14:textId="77777777" w:rsidR="00136DFC" w:rsidRPr="00973E1A" w:rsidRDefault="00136DFC" w:rsidP="00136DFC">
      <w:pPr>
        <w:pStyle w:val="BodyTextL50"/>
      </w:pPr>
      <w:r w:rsidRPr="00D34226">
        <w:rPr>
          <w:b/>
        </w:rPr>
        <w:t>Note</w:t>
      </w:r>
      <w:r w:rsidRPr="00F90578">
        <w:t>:</w:t>
      </w:r>
      <w:r w:rsidRPr="00973E1A">
        <w:t xml:space="preserve"> The IOS command </w:t>
      </w:r>
      <w:r w:rsidRPr="00ED5E38">
        <w:rPr>
          <w:b/>
          <w:noProof/>
        </w:rPr>
        <w:t>erase</w:t>
      </w:r>
      <w:r w:rsidRPr="00F90578">
        <w:rPr>
          <w:b/>
        </w:rPr>
        <w:t xml:space="preserve"> startup-config</w:t>
      </w:r>
      <w:r w:rsidRPr="00973E1A">
        <w:t xml:space="preserve"> is not supported on the ASA.</w:t>
      </w:r>
    </w:p>
    <w:p w14:paraId="4C654C09" w14:textId="77777777" w:rsidR="00136DFC" w:rsidRDefault="00136DFC" w:rsidP="00136DFC">
      <w:pPr>
        <w:pStyle w:val="SubStepAlpha"/>
        <w:numPr>
          <w:ilvl w:val="0"/>
          <w:numId w:val="0"/>
        </w:numPr>
        <w:ind w:left="720" w:hanging="360"/>
      </w:pPr>
      <w:r>
        <w:t xml:space="preserve">Use the </w:t>
      </w:r>
      <w:r w:rsidRPr="00F90578">
        <w:rPr>
          <w:b/>
        </w:rPr>
        <w:t>reload</w:t>
      </w:r>
      <w:r>
        <w:t xml:space="preserve"> command to restart the ASA. This causes the ASA to come up in CLI Setup mode. If prompted that the config has been modified and needs to be saved, respond with </w:t>
      </w:r>
      <w:r w:rsidRPr="00535F89">
        <w:rPr>
          <w:b/>
        </w:rPr>
        <w:t>N</w:t>
      </w:r>
      <w:r>
        <w:t xml:space="preserve">, and then press </w:t>
      </w:r>
      <w:r w:rsidRPr="00535F89">
        <w:rPr>
          <w:b/>
        </w:rPr>
        <w:t>Enter</w:t>
      </w:r>
      <w:r>
        <w:t xml:space="preserve"> to proceed with the reload.</w:t>
      </w:r>
    </w:p>
    <w:p w14:paraId="6522D3E7" w14:textId="77777777" w:rsidR="00136DFC" w:rsidRPr="00973E1A" w:rsidRDefault="00136DFC" w:rsidP="00136DFC">
      <w:pPr>
        <w:pStyle w:val="CMD"/>
        <w:rPr>
          <w:b/>
        </w:rPr>
      </w:pPr>
      <w:proofErr w:type="spellStart"/>
      <w:r w:rsidRPr="00973E1A">
        <w:t>ciscoasa</w:t>
      </w:r>
      <w:proofErr w:type="spellEnd"/>
      <w:r w:rsidRPr="00973E1A">
        <w:t>#</w:t>
      </w:r>
      <w:r w:rsidRPr="00973E1A">
        <w:rPr>
          <w:b/>
        </w:rPr>
        <w:t xml:space="preserve"> reload</w:t>
      </w:r>
    </w:p>
    <w:p w14:paraId="04282E92" w14:textId="77777777" w:rsidR="00136DFC" w:rsidRPr="00973E1A" w:rsidRDefault="00136DFC" w:rsidP="00136DFC">
      <w:pPr>
        <w:pStyle w:val="CMD"/>
      </w:pPr>
      <w:r w:rsidRPr="00973E1A">
        <w:t>Proceed with reload? [confirm]</w:t>
      </w:r>
    </w:p>
    <w:p w14:paraId="148F4EDD" w14:textId="77777777" w:rsidR="00136DFC" w:rsidRPr="00973E1A" w:rsidRDefault="00136DFC" w:rsidP="00136DFC">
      <w:pPr>
        <w:pStyle w:val="CMDOutput"/>
      </w:pPr>
      <w:proofErr w:type="spellStart"/>
      <w:r w:rsidRPr="00973E1A">
        <w:t>ciscoasa</w:t>
      </w:r>
      <w:proofErr w:type="spellEnd"/>
      <w:r w:rsidRPr="00973E1A">
        <w:t>#</w:t>
      </w:r>
    </w:p>
    <w:p w14:paraId="58D1341F" w14:textId="77777777" w:rsidR="00136DFC" w:rsidRDefault="00136DFC" w:rsidP="00136DFC">
      <w:pPr>
        <w:pStyle w:val="CMDOutput"/>
      </w:pPr>
      <w:r>
        <w:t>*** --- START GRACEFUL SHUTDOWN ---</w:t>
      </w:r>
    </w:p>
    <w:p w14:paraId="6CC9802C" w14:textId="77777777" w:rsidR="00136DFC" w:rsidRDefault="00136DFC" w:rsidP="00136DFC">
      <w:pPr>
        <w:pStyle w:val="CMDOutput"/>
      </w:pPr>
      <w:r>
        <w:t xml:space="preserve">Shutting down </w:t>
      </w:r>
      <w:proofErr w:type="spellStart"/>
      <w:r>
        <w:t>isakmp</w:t>
      </w:r>
      <w:proofErr w:type="spellEnd"/>
    </w:p>
    <w:p w14:paraId="0946FBF1" w14:textId="77777777" w:rsidR="00136DFC" w:rsidRDefault="00136DFC" w:rsidP="00136DFC">
      <w:pPr>
        <w:pStyle w:val="CMDOutput"/>
      </w:pPr>
      <w:r>
        <w:t xml:space="preserve">Shutting down </w:t>
      </w:r>
      <w:proofErr w:type="spellStart"/>
      <w:r>
        <w:t>webvpn</w:t>
      </w:r>
      <w:proofErr w:type="spellEnd"/>
    </w:p>
    <w:p w14:paraId="033C0C05" w14:textId="77777777" w:rsidR="00136DFC" w:rsidRDefault="00136DFC" w:rsidP="00136DFC">
      <w:pPr>
        <w:pStyle w:val="CMDOutput"/>
      </w:pPr>
      <w:r>
        <w:t xml:space="preserve">Shutting down </w:t>
      </w:r>
      <w:proofErr w:type="spellStart"/>
      <w:r>
        <w:t>sw</w:t>
      </w:r>
      <w:proofErr w:type="spellEnd"/>
      <w:r>
        <w:t>-module</w:t>
      </w:r>
    </w:p>
    <w:p w14:paraId="31A5C986" w14:textId="77777777" w:rsidR="00136DFC" w:rsidRDefault="00136DFC" w:rsidP="00136DFC">
      <w:pPr>
        <w:pStyle w:val="CMDOutput"/>
      </w:pPr>
      <w:r>
        <w:t>Shutting down License Controller</w:t>
      </w:r>
    </w:p>
    <w:p w14:paraId="4030EBE1" w14:textId="77777777" w:rsidR="00136DFC" w:rsidRPr="00973E1A" w:rsidRDefault="00136DFC" w:rsidP="00136DFC">
      <w:pPr>
        <w:pStyle w:val="CMDOutput"/>
      </w:pPr>
      <w:r>
        <w:t>Shutting down File system</w:t>
      </w:r>
      <w:r w:rsidRPr="00973E1A">
        <w:t xml:space="preserve"> </w:t>
      </w:r>
      <w:r>
        <w:br/>
      </w:r>
      <w:r w:rsidRPr="00973E1A">
        <w:t>*** --- SHUTDOWN NOW ---</w:t>
      </w:r>
    </w:p>
    <w:p w14:paraId="2FD5EB2F" w14:textId="77777777" w:rsidR="00136DFC" w:rsidRPr="00973E1A" w:rsidRDefault="00136DFC" w:rsidP="00136DFC">
      <w:pPr>
        <w:pStyle w:val="CMDOutput"/>
      </w:pPr>
      <w:r w:rsidRPr="00973E1A">
        <w:t>Process shutdown finished</w:t>
      </w:r>
    </w:p>
    <w:p w14:paraId="3CAC38C0" w14:textId="77777777" w:rsidR="00136DFC" w:rsidRPr="00973E1A" w:rsidRDefault="00136DFC" w:rsidP="00136DFC">
      <w:pPr>
        <w:pStyle w:val="CMDOutput"/>
      </w:pPr>
      <w:r w:rsidRPr="00973E1A">
        <w:t>Rebooting</w:t>
      </w:r>
      <w:proofErr w:type="gramStart"/>
      <w:r w:rsidRPr="00973E1A">
        <w:t>.....</w:t>
      </w:r>
      <w:proofErr w:type="gramEnd"/>
    </w:p>
    <w:p w14:paraId="3609ECF3" w14:textId="77777777" w:rsidR="00136DFC" w:rsidRPr="00973E1A" w:rsidRDefault="00136DFC" w:rsidP="00136DFC">
      <w:pPr>
        <w:pStyle w:val="CMDOutput"/>
      </w:pPr>
      <w:r w:rsidRPr="00973E1A">
        <w:t>CISCO SYSTEMS</w:t>
      </w:r>
    </w:p>
    <w:p w14:paraId="35D3FFE4" w14:textId="77777777" w:rsidR="00136DFC" w:rsidRPr="00F90578" w:rsidRDefault="00136DFC" w:rsidP="00136DFC">
      <w:pPr>
        <w:pStyle w:val="CMDOutput"/>
      </w:pPr>
      <w:r w:rsidRPr="00C00981">
        <w:t>Cisco Systems ROMMON, Version 1.1.8, RELEASE SOFTWARE</w:t>
      </w:r>
      <w:r w:rsidRPr="00973E1A">
        <w:t>&lt;output omitted&gt;</w:t>
      </w:r>
    </w:p>
    <w:p w14:paraId="63DB783C" w14:textId="77777777" w:rsidR="00E94FC9" w:rsidRDefault="00674E02" w:rsidP="00E94FC9">
      <w:pPr>
        <w:pStyle w:val="PartHead"/>
      </w:pPr>
      <w:r w:rsidRPr="002353FE">
        <w:lastRenderedPageBreak/>
        <w:t>Configur</w:t>
      </w:r>
      <w:r>
        <w:t>e</w:t>
      </w:r>
      <w:r w:rsidRPr="002353FE">
        <w:t xml:space="preserve"> </w:t>
      </w:r>
      <w:r w:rsidR="00E94FC9" w:rsidRPr="002353FE">
        <w:t>ASA Settings and Interface Security Using the CLI</w:t>
      </w:r>
    </w:p>
    <w:p w14:paraId="75A07421" w14:textId="77777777" w:rsidR="00E94FC9" w:rsidRDefault="00E94FC9" w:rsidP="00E94FC9">
      <w:pPr>
        <w:pStyle w:val="BodyTextL25"/>
      </w:pPr>
      <w:r w:rsidRPr="00D80C4B">
        <w:rPr>
          <w:b/>
        </w:rPr>
        <w:t>Tip</w:t>
      </w:r>
      <w:r w:rsidRPr="003B74A8">
        <w:t>:</w:t>
      </w:r>
      <w:r>
        <w:t xml:space="preserve"> </w:t>
      </w:r>
      <w:r w:rsidR="00AD0788">
        <w:t>M</w:t>
      </w:r>
      <w:r w:rsidRPr="00081421">
        <w:t>any ASA CLI commands are similar to</w:t>
      </w:r>
      <w:r w:rsidR="00674E02">
        <w:t>,</w:t>
      </w:r>
      <w:r w:rsidRPr="00081421">
        <w:t xml:space="preserve"> if not the same</w:t>
      </w:r>
      <w:r w:rsidR="00674E02">
        <w:t>,</w:t>
      </w:r>
      <w:r w:rsidRPr="00081421">
        <w:t xml:space="preserve"> as those used with</w:t>
      </w:r>
      <w:r>
        <w:t xml:space="preserve"> </w:t>
      </w:r>
      <w:r w:rsidR="00674E02">
        <w:t xml:space="preserve">the </w:t>
      </w:r>
      <w:r>
        <w:t xml:space="preserve">Cisco IOS CLI. In addition, </w:t>
      </w:r>
      <w:r w:rsidR="00AD0788">
        <w:t xml:space="preserve">the process of </w:t>
      </w:r>
      <w:r>
        <w:t xml:space="preserve">moving between configuration modes and </w:t>
      </w:r>
      <w:proofErr w:type="spellStart"/>
      <w:r>
        <w:t>submodes</w:t>
      </w:r>
      <w:proofErr w:type="spellEnd"/>
      <w:r>
        <w:t xml:space="preserve"> is essentially the same.</w:t>
      </w:r>
    </w:p>
    <w:p w14:paraId="27940A21" w14:textId="77777777" w:rsidR="00E94FC9" w:rsidRPr="00FE1BA8" w:rsidRDefault="00E94FC9" w:rsidP="00E94FC9">
      <w:pPr>
        <w:pStyle w:val="StepHead"/>
      </w:pPr>
      <w:r w:rsidRPr="00081421">
        <w:t>Configure the hostname and domain name.</w:t>
      </w:r>
    </w:p>
    <w:p w14:paraId="75555C71" w14:textId="227C2863" w:rsidR="00E94FC9" w:rsidRDefault="00E94FC9" w:rsidP="00E94FC9">
      <w:pPr>
        <w:pStyle w:val="SubStepAlpha"/>
      </w:pPr>
      <w:r>
        <w:t xml:space="preserve">Configure the ASA hostname as </w:t>
      </w:r>
      <w:r w:rsidRPr="000967EE">
        <w:rPr>
          <w:b/>
        </w:rPr>
        <w:t>CCNAS-ASA</w:t>
      </w:r>
      <w:r>
        <w:t>.</w:t>
      </w:r>
    </w:p>
    <w:p w14:paraId="0E125CBD" w14:textId="4FE07522" w:rsidR="00743107" w:rsidRPr="00743107" w:rsidRDefault="00893412" w:rsidP="00743107">
      <w:pPr>
        <w:pStyle w:val="PartHead"/>
        <w:numPr>
          <w:ilvl w:val="0"/>
          <w:numId w:val="0"/>
        </w:numPr>
        <w:ind w:left="720"/>
        <w:rPr>
          <w:rFonts w:ascii="Courier New" w:hAnsi="Courier New" w:cs="Courier New"/>
          <w:sz w:val="20"/>
          <w:szCs w:val="20"/>
        </w:rPr>
      </w:pPr>
      <w:proofErr w:type="spellStart"/>
      <w:r>
        <w:rPr>
          <w:rFonts w:ascii="Courier New" w:hAnsi="Courier New" w:cs="Courier New"/>
          <w:b w:val="0"/>
          <w:bCs w:val="0"/>
          <w:sz w:val="20"/>
          <w:szCs w:val="20"/>
        </w:rPr>
        <w:t>C</w:t>
      </w:r>
      <w:r w:rsidR="00743107">
        <w:rPr>
          <w:rFonts w:ascii="Courier New" w:hAnsi="Courier New" w:cs="Courier New"/>
          <w:b w:val="0"/>
          <w:bCs w:val="0"/>
          <w:sz w:val="20"/>
          <w:szCs w:val="20"/>
        </w:rPr>
        <w:t>iscoasa</w:t>
      </w:r>
      <w:proofErr w:type="spellEnd"/>
      <w:r>
        <w:rPr>
          <w:rFonts w:ascii="Courier New" w:hAnsi="Courier New" w:cs="Courier New"/>
          <w:b w:val="0"/>
          <w:bCs w:val="0"/>
          <w:sz w:val="20"/>
          <w:szCs w:val="20"/>
        </w:rPr>
        <w:t>(</w:t>
      </w:r>
      <w:r w:rsidR="00743107" w:rsidRPr="00743107">
        <w:rPr>
          <w:rFonts w:ascii="Courier New" w:hAnsi="Courier New" w:cs="Courier New"/>
          <w:b w:val="0"/>
          <w:bCs w:val="0"/>
          <w:sz w:val="20"/>
          <w:szCs w:val="20"/>
        </w:rPr>
        <w:t>config)#</w:t>
      </w:r>
      <w:r w:rsidR="00743107" w:rsidRPr="00743107">
        <w:rPr>
          <w:rFonts w:ascii="Courier New" w:hAnsi="Courier New" w:cs="Courier New"/>
          <w:sz w:val="20"/>
          <w:szCs w:val="20"/>
        </w:rPr>
        <w:t xml:space="preserve"> hostname CCNAS-ASA</w:t>
      </w:r>
    </w:p>
    <w:p w14:paraId="66C84DB0" w14:textId="5D1B593F" w:rsidR="00E94FC9" w:rsidRDefault="00E94FC9" w:rsidP="00E94FC9">
      <w:pPr>
        <w:pStyle w:val="SubStepAlpha"/>
      </w:pPr>
      <w:r>
        <w:t xml:space="preserve">Configure the domain name as </w:t>
      </w:r>
      <w:r w:rsidRPr="000967EE">
        <w:rPr>
          <w:b/>
        </w:rPr>
        <w:t>ccnasecurity.com</w:t>
      </w:r>
      <w:r w:rsidRPr="003B74A8">
        <w:t>.</w:t>
      </w:r>
    </w:p>
    <w:p w14:paraId="7D3BB96C" w14:textId="326C02E5" w:rsidR="00743107" w:rsidRPr="00743107" w:rsidRDefault="00893412" w:rsidP="00743107">
      <w:pPr>
        <w:pStyle w:val="StepHead"/>
        <w:numPr>
          <w:ilvl w:val="0"/>
          <w:numId w:val="0"/>
        </w:numPr>
        <w:ind w:left="720"/>
        <w:rPr>
          <w:sz w:val="20"/>
          <w:szCs w:val="20"/>
        </w:rPr>
      </w:pPr>
      <w:r>
        <w:rPr>
          <w:rFonts w:ascii="Courier New" w:hAnsi="Courier New" w:cs="Courier New"/>
          <w:b w:val="0"/>
          <w:bCs w:val="0"/>
          <w:sz w:val="20"/>
          <w:szCs w:val="20"/>
        </w:rPr>
        <w:t>CCNAS-</w:t>
      </w:r>
      <w:proofErr w:type="gramStart"/>
      <w:r>
        <w:rPr>
          <w:rFonts w:ascii="Courier New" w:hAnsi="Courier New" w:cs="Courier New"/>
          <w:b w:val="0"/>
          <w:bCs w:val="0"/>
          <w:sz w:val="20"/>
          <w:szCs w:val="20"/>
        </w:rPr>
        <w:t>ASA(</w:t>
      </w:r>
      <w:proofErr w:type="gramEnd"/>
      <w:r w:rsidR="00743107" w:rsidRPr="00743107">
        <w:rPr>
          <w:rFonts w:ascii="Courier New" w:hAnsi="Courier New" w:cs="Courier New"/>
          <w:b w:val="0"/>
          <w:bCs w:val="0"/>
          <w:sz w:val="20"/>
          <w:szCs w:val="20"/>
        </w:rPr>
        <w:t>config)#</w:t>
      </w:r>
      <w:r w:rsidR="00743107">
        <w:rPr>
          <w:rFonts w:ascii="Courier New" w:hAnsi="Courier New" w:cs="Courier New"/>
          <w:b w:val="0"/>
          <w:bCs w:val="0"/>
          <w:sz w:val="20"/>
          <w:szCs w:val="20"/>
        </w:rPr>
        <w:t xml:space="preserve"> </w:t>
      </w:r>
      <w:r w:rsidR="00743107" w:rsidRPr="00893412">
        <w:rPr>
          <w:rFonts w:ascii="Courier New" w:hAnsi="Courier New" w:cs="Courier New"/>
          <w:bCs w:val="0"/>
          <w:sz w:val="20"/>
          <w:szCs w:val="20"/>
        </w:rPr>
        <w:t>domain-name ccnasecurity.com</w:t>
      </w:r>
    </w:p>
    <w:p w14:paraId="0E295870" w14:textId="63327A28" w:rsidR="00743107" w:rsidRDefault="00743107" w:rsidP="00743107">
      <w:pPr>
        <w:pStyle w:val="BodyTextL25"/>
      </w:pPr>
    </w:p>
    <w:p w14:paraId="7E8BFF76" w14:textId="77777777" w:rsidR="00893412" w:rsidRPr="00081421" w:rsidRDefault="00893412" w:rsidP="00893412">
      <w:pPr>
        <w:pStyle w:val="StepHead"/>
        <w:numPr>
          <w:ilvl w:val="2"/>
          <w:numId w:val="6"/>
        </w:numPr>
      </w:pPr>
      <w:r w:rsidRPr="00081421">
        <w:t xml:space="preserve">Configure the login and </w:t>
      </w:r>
      <w:r>
        <w:t>e</w:t>
      </w:r>
      <w:r w:rsidRPr="00081421">
        <w:t>nable mode passwords</w:t>
      </w:r>
      <w:r>
        <w:t>.</w:t>
      </w:r>
    </w:p>
    <w:p w14:paraId="5BD45464" w14:textId="77777777" w:rsidR="00893412" w:rsidRPr="006A3307" w:rsidRDefault="00893412" w:rsidP="00893412">
      <w:pPr>
        <w:pStyle w:val="SubStepAlpha"/>
        <w:numPr>
          <w:ilvl w:val="3"/>
          <w:numId w:val="6"/>
        </w:numPr>
        <w:rPr>
          <w:rFonts w:ascii="Courier New" w:hAnsi="Courier New" w:cs="Courier New"/>
          <w:sz w:val="18"/>
          <w:szCs w:val="18"/>
        </w:rPr>
      </w:pPr>
      <w:r>
        <w:t>T</w:t>
      </w:r>
      <w:r w:rsidRPr="00081421">
        <w:t xml:space="preserve">he login password </w:t>
      </w:r>
      <w:r>
        <w:t xml:space="preserve">is </w:t>
      </w:r>
      <w:r w:rsidRPr="00081421">
        <w:t xml:space="preserve">used for Telnet </w:t>
      </w:r>
      <w:r>
        <w:t>connections (</w:t>
      </w:r>
      <w:r w:rsidRPr="00081421">
        <w:t xml:space="preserve">and SSH </w:t>
      </w:r>
      <w:r>
        <w:t>prior to ASA version 8.4)</w:t>
      </w:r>
      <w:r w:rsidRPr="00081421">
        <w:t>. By default</w:t>
      </w:r>
      <w:r>
        <w:t>,</w:t>
      </w:r>
      <w:r w:rsidRPr="00081421">
        <w:t xml:space="preserve"> it is set to </w:t>
      </w:r>
      <w:r w:rsidRPr="006A3307">
        <w:rPr>
          <w:noProof/>
        </w:rPr>
        <w:t>cisco,</w:t>
      </w:r>
      <w:r w:rsidRPr="00081421">
        <w:t xml:space="preserve"> </w:t>
      </w:r>
      <w:r>
        <w:t>but since the default startup configuration was erased y</w:t>
      </w:r>
      <w:r w:rsidRPr="00081421">
        <w:t xml:space="preserve">ou </w:t>
      </w:r>
      <w:r>
        <w:t xml:space="preserve">have the option to configure </w:t>
      </w:r>
      <w:r w:rsidRPr="00081421">
        <w:t xml:space="preserve">the login password using the </w:t>
      </w:r>
      <w:r w:rsidRPr="003B74A8">
        <w:rPr>
          <w:b/>
        </w:rPr>
        <w:t>passwd</w:t>
      </w:r>
      <w:r w:rsidRPr="00D34226">
        <w:rPr>
          <w:rFonts w:cs="Arial"/>
        </w:rPr>
        <w:t xml:space="preserve"> or </w:t>
      </w:r>
      <w:r w:rsidRPr="003B74A8">
        <w:rPr>
          <w:b/>
        </w:rPr>
        <w:t>password</w:t>
      </w:r>
      <w:r w:rsidRPr="00081421">
        <w:t xml:space="preserve"> command.</w:t>
      </w:r>
      <w:r>
        <w:t xml:space="preserve"> This command is </w:t>
      </w:r>
      <w:r w:rsidRPr="00ED5E38">
        <w:rPr>
          <w:noProof/>
        </w:rPr>
        <w:t>optional</w:t>
      </w:r>
      <w:r>
        <w:t xml:space="preserve"> because later in the lab we will configure the ASA for SSH, and not Telnet access.</w:t>
      </w:r>
    </w:p>
    <w:p w14:paraId="7BB66A59" w14:textId="77777777" w:rsidR="00893412" w:rsidRPr="005440C7" w:rsidRDefault="00893412" w:rsidP="00893412">
      <w:pPr>
        <w:pStyle w:val="CMD"/>
      </w:pPr>
      <w:r w:rsidRPr="005440C7">
        <w:t>CCNAS-</w:t>
      </w:r>
      <w:proofErr w:type="gramStart"/>
      <w:r w:rsidRPr="005440C7">
        <w:t>ASA(</w:t>
      </w:r>
      <w:proofErr w:type="gramEnd"/>
      <w:r w:rsidRPr="005440C7">
        <w:t xml:space="preserve">config)# </w:t>
      </w:r>
      <w:r w:rsidRPr="00B748E6">
        <w:rPr>
          <w:b/>
        </w:rPr>
        <w:t>passwd cisco</w:t>
      </w:r>
    </w:p>
    <w:p w14:paraId="201AD95C" w14:textId="77777777" w:rsidR="00893412" w:rsidRPr="00081421" w:rsidRDefault="00893412" w:rsidP="00893412">
      <w:pPr>
        <w:pStyle w:val="SubStepAlpha"/>
        <w:numPr>
          <w:ilvl w:val="3"/>
          <w:numId w:val="6"/>
        </w:numPr>
      </w:pPr>
      <w:r w:rsidRPr="00081421">
        <w:t xml:space="preserve">Configure the </w:t>
      </w:r>
      <w:r>
        <w:t>p</w:t>
      </w:r>
      <w:r w:rsidRPr="00081421">
        <w:t xml:space="preserve">rivileged EXEC mode (enable) password using the </w:t>
      </w:r>
      <w:r w:rsidRPr="003B74A8">
        <w:rPr>
          <w:b/>
        </w:rPr>
        <w:t>enable password</w:t>
      </w:r>
      <w:r>
        <w:t xml:space="preserve"> command.</w:t>
      </w:r>
    </w:p>
    <w:p w14:paraId="4111702B" w14:textId="77777777" w:rsidR="00893412" w:rsidRPr="00EA35B4" w:rsidRDefault="00893412" w:rsidP="00893412">
      <w:pPr>
        <w:pStyle w:val="CMD"/>
      </w:pPr>
      <w:r w:rsidRPr="00081421">
        <w:t>CCNAS-</w:t>
      </w:r>
      <w:proofErr w:type="gramStart"/>
      <w:r w:rsidRPr="00081421">
        <w:t>ASA(</w:t>
      </w:r>
      <w:proofErr w:type="gramEnd"/>
      <w:r w:rsidRPr="00081421">
        <w:t xml:space="preserve">config)# </w:t>
      </w:r>
      <w:r w:rsidRPr="003B74A8">
        <w:rPr>
          <w:b/>
        </w:rPr>
        <w:t>enable password class</w:t>
      </w:r>
    </w:p>
    <w:p w14:paraId="664B40F9" w14:textId="77777777" w:rsidR="00893412" w:rsidRPr="00FE1BA8" w:rsidRDefault="00893412" w:rsidP="00893412">
      <w:pPr>
        <w:pStyle w:val="StepHead"/>
        <w:numPr>
          <w:ilvl w:val="2"/>
          <w:numId w:val="12"/>
        </w:numPr>
      </w:pPr>
      <w:r>
        <w:t>Set the date and time.</w:t>
      </w:r>
    </w:p>
    <w:p w14:paraId="7008723C" w14:textId="77777777" w:rsidR="00893412" w:rsidRPr="00081421" w:rsidRDefault="00893412" w:rsidP="00893412">
      <w:pPr>
        <w:pStyle w:val="BodyTextL25"/>
      </w:pPr>
      <w:r w:rsidRPr="00081421">
        <w:t xml:space="preserve">The date and time can be set manually using the </w:t>
      </w:r>
      <w:r w:rsidRPr="003B74A8">
        <w:rPr>
          <w:b/>
        </w:rPr>
        <w:t>clock set</w:t>
      </w:r>
      <w:r w:rsidRPr="00081421">
        <w:t xml:space="preserve"> command. The syntax for the </w:t>
      </w:r>
      <w:r w:rsidRPr="006A3CD3">
        <w:rPr>
          <w:b/>
        </w:rPr>
        <w:t>clock set</w:t>
      </w:r>
      <w:r w:rsidRPr="00081421">
        <w:t xml:space="preserve"> command is </w:t>
      </w:r>
      <w:r w:rsidRPr="003B74A8">
        <w:rPr>
          <w:b/>
        </w:rPr>
        <w:t>clock set</w:t>
      </w:r>
      <w:r w:rsidRPr="00081421">
        <w:rPr>
          <w:rFonts w:ascii="Courier New" w:hAnsi="Courier New" w:cs="Courier New"/>
        </w:rPr>
        <w:t xml:space="preserve"> </w:t>
      </w:r>
      <w:r w:rsidRPr="00ED5E38">
        <w:rPr>
          <w:i/>
          <w:noProof/>
        </w:rPr>
        <w:t>hh:mm:ss</w:t>
      </w:r>
      <w:r w:rsidRPr="003B74A8">
        <w:rPr>
          <w:i/>
        </w:rPr>
        <w:t xml:space="preserve"> {month day | day month} year</w:t>
      </w:r>
      <w:r w:rsidRPr="00081421">
        <w:t xml:space="preserve">. The following example </w:t>
      </w:r>
      <w:r>
        <w:t>shows</w:t>
      </w:r>
      <w:r w:rsidRPr="00081421">
        <w:t xml:space="preserve"> how to set the date </w:t>
      </w:r>
      <w:r>
        <w:t>and time using a 24-hour clock:</w:t>
      </w:r>
    </w:p>
    <w:p w14:paraId="0F136993" w14:textId="65CB9016" w:rsidR="00893412" w:rsidRPr="00081421" w:rsidRDefault="00893412" w:rsidP="00893412">
      <w:pPr>
        <w:pStyle w:val="CMD"/>
      </w:pPr>
      <w:r w:rsidRPr="00081421">
        <w:t>CCNAS-</w:t>
      </w:r>
      <w:proofErr w:type="gramStart"/>
      <w:r w:rsidRPr="00081421">
        <w:t>ASA(</w:t>
      </w:r>
      <w:proofErr w:type="gramEnd"/>
      <w:r w:rsidRPr="00081421">
        <w:t xml:space="preserve">config)# </w:t>
      </w:r>
      <w:r w:rsidRPr="00F75F85">
        <w:rPr>
          <w:b/>
        </w:rPr>
        <w:t xml:space="preserve">clock set 11:14:00 </w:t>
      </w:r>
      <w:r>
        <w:rPr>
          <w:b/>
        </w:rPr>
        <w:t>April</w:t>
      </w:r>
      <w:r w:rsidRPr="00F75F85">
        <w:rPr>
          <w:b/>
        </w:rPr>
        <w:t xml:space="preserve"> 2</w:t>
      </w:r>
      <w:r>
        <w:rPr>
          <w:b/>
        </w:rPr>
        <w:t>8</w:t>
      </w:r>
      <w:r w:rsidRPr="00F75F85">
        <w:rPr>
          <w:b/>
        </w:rPr>
        <w:t xml:space="preserve"> 20</w:t>
      </w:r>
      <w:r>
        <w:rPr>
          <w:b/>
        </w:rPr>
        <w:t>20</w:t>
      </w:r>
    </w:p>
    <w:p w14:paraId="041A757C" w14:textId="77777777" w:rsidR="0079461F" w:rsidRPr="00FE1BA8" w:rsidRDefault="0079461F" w:rsidP="0079461F">
      <w:pPr>
        <w:pStyle w:val="StepHead"/>
        <w:numPr>
          <w:ilvl w:val="2"/>
          <w:numId w:val="6"/>
        </w:numPr>
      </w:pPr>
      <w:r>
        <w:t>Configure the inside and outside interfaces.</w:t>
      </w:r>
    </w:p>
    <w:p w14:paraId="0619CB66" w14:textId="77777777" w:rsidR="0079461F" w:rsidRPr="00246B76" w:rsidRDefault="0079461F" w:rsidP="0079461F">
      <w:pPr>
        <w:pStyle w:val="BodyTextL25Bold"/>
      </w:pPr>
      <w:r w:rsidRPr="00246B76">
        <w:t>ASA 550</w:t>
      </w:r>
      <w:r>
        <w:t>6</w:t>
      </w:r>
      <w:r w:rsidRPr="00246B76">
        <w:t xml:space="preserve"> interface notes:</w:t>
      </w:r>
    </w:p>
    <w:p w14:paraId="269CC81F" w14:textId="77777777" w:rsidR="0079461F" w:rsidRDefault="0079461F" w:rsidP="0079461F">
      <w:pPr>
        <w:pStyle w:val="BodyTextL25"/>
      </w:pPr>
      <w:r w:rsidRPr="002B6F8A">
        <w:t>The 550</w:t>
      </w:r>
      <w:r>
        <w:t>6</w:t>
      </w:r>
      <w:r w:rsidRPr="002B6F8A">
        <w:t xml:space="preserve"> is different </w:t>
      </w:r>
      <w:r>
        <w:t>than</w:t>
      </w:r>
      <w:r w:rsidRPr="002B6F8A">
        <w:t xml:space="preserve"> the 550</w:t>
      </w:r>
      <w:r>
        <w:t>5</w:t>
      </w:r>
      <w:r w:rsidRPr="002B6F8A">
        <w:t xml:space="preserve"> ASA model. With </w:t>
      </w:r>
      <w:r>
        <w:t>the 5506</w:t>
      </w:r>
      <w:r w:rsidRPr="002B6F8A">
        <w:t xml:space="preserve"> ASA, the physical port</w:t>
      </w:r>
      <w:r>
        <w:t>s</w:t>
      </w:r>
      <w:r w:rsidRPr="002B6F8A">
        <w:t xml:space="preserve"> can be assigned a Layer 3 IP address directly, much like a Cisco router.</w:t>
      </w:r>
      <w:r w:rsidRPr="00D80C4B">
        <w:t xml:space="preserve"> In this step</w:t>
      </w:r>
      <w:r>
        <w:t>,</w:t>
      </w:r>
      <w:r w:rsidRPr="00D80C4B">
        <w:t xml:space="preserve"> you </w:t>
      </w:r>
      <w:r>
        <w:t>will configure</w:t>
      </w:r>
      <w:r w:rsidRPr="00D80C4B">
        <w:t xml:space="preserve"> internal and external interfaces, name them, assign IP addresses</w:t>
      </w:r>
      <w:r>
        <w:t>,</w:t>
      </w:r>
      <w:r w:rsidRPr="00D80C4B">
        <w:t xml:space="preserve"> and set the interface security level.</w:t>
      </w:r>
    </w:p>
    <w:p w14:paraId="67B60C59" w14:textId="77777777" w:rsidR="0079461F" w:rsidRDefault="0079461F" w:rsidP="0079461F">
      <w:pPr>
        <w:pStyle w:val="BodyTextL25"/>
      </w:pPr>
      <w:r w:rsidRPr="00D80C4B">
        <w:t xml:space="preserve">If you </w:t>
      </w:r>
      <w:r>
        <w:t xml:space="preserve">completed </w:t>
      </w:r>
      <w:r w:rsidRPr="00D80C4B">
        <w:t xml:space="preserve">the initial configuration </w:t>
      </w:r>
      <w:r w:rsidRPr="000A2B0B">
        <w:t>Setup</w:t>
      </w:r>
      <w:r w:rsidRPr="00D80C4B">
        <w:t xml:space="preserve"> utility, </w:t>
      </w:r>
      <w:r>
        <w:t>the MGMT interface</w:t>
      </w:r>
      <w:r w:rsidRPr="00D80C4B">
        <w:t xml:space="preserve"> is configured with an IP address of 192.168.1</w:t>
      </w:r>
      <w:r>
        <w:t>00</w:t>
      </w:r>
      <w:r w:rsidRPr="00D80C4B">
        <w:t xml:space="preserve">.1. You will configure </w:t>
      </w:r>
      <w:r>
        <w:t>another interface</w:t>
      </w:r>
      <w:r w:rsidRPr="00D80C4B">
        <w:t xml:space="preserve"> as the inside interface for this lab.</w:t>
      </w:r>
      <w:r w:rsidRPr="006105E6">
        <w:t xml:space="preserve"> </w:t>
      </w:r>
      <w:r>
        <w:t xml:space="preserve">You will only configure the </w:t>
      </w:r>
      <w:r w:rsidRPr="00ED5E38">
        <w:rPr>
          <w:noProof/>
        </w:rPr>
        <w:t>inside</w:t>
      </w:r>
      <w:r>
        <w:t xml:space="preserve"> and outside interfaces at this time. The </w:t>
      </w:r>
      <w:proofErr w:type="spellStart"/>
      <w:r>
        <w:t>dmz</w:t>
      </w:r>
      <w:proofErr w:type="spellEnd"/>
      <w:r>
        <w:t xml:space="preserve"> interface will be configured in Part 5 of the lab.</w:t>
      </w:r>
    </w:p>
    <w:p w14:paraId="4E04B049" w14:textId="77777777" w:rsidR="0079461F" w:rsidRPr="007B3D48" w:rsidRDefault="0079461F" w:rsidP="0079461F">
      <w:pPr>
        <w:pStyle w:val="SubStepAlpha"/>
        <w:numPr>
          <w:ilvl w:val="3"/>
          <w:numId w:val="6"/>
        </w:numPr>
        <w:rPr>
          <w:rFonts w:cs="Arial"/>
          <w:color w:val="000000"/>
          <w:sz w:val="19"/>
          <w:szCs w:val="19"/>
        </w:rPr>
      </w:pPr>
      <w:r>
        <w:t xml:space="preserve">Configure the Gi1/2 interface for the inside network (192.168.1.0/24) and set the security level to the highest setting of </w:t>
      </w:r>
      <w:r w:rsidRPr="006A3CD3">
        <w:t>100</w:t>
      </w:r>
      <w:r>
        <w:t>.</w:t>
      </w:r>
    </w:p>
    <w:p w14:paraId="24EBC753" w14:textId="77777777" w:rsidR="0079461F" w:rsidRPr="006A3CD3" w:rsidRDefault="0079461F" w:rsidP="0079461F">
      <w:pPr>
        <w:pStyle w:val="CMD"/>
        <w:rPr>
          <w:lang w:val="it-IT"/>
        </w:rPr>
      </w:pPr>
      <w:r w:rsidRPr="006A3CD3">
        <w:rPr>
          <w:lang w:val="it-IT"/>
        </w:rPr>
        <w:t xml:space="preserve">CCNAS-ASA(config)# </w:t>
      </w:r>
      <w:r w:rsidRPr="006A3CD3">
        <w:rPr>
          <w:b/>
          <w:lang w:val="it-IT"/>
        </w:rPr>
        <w:t xml:space="preserve">interface </w:t>
      </w:r>
      <w:r>
        <w:rPr>
          <w:b/>
          <w:lang w:val="it-IT"/>
        </w:rPr>
        <w:t>gi1/2</w:t>
      </w:r>
    </w:p>
    <w:p w14:paraId="044A76B9" w14:textId="77777777" w:rsidR="0079461F" w:rsidRDefault="0079461F" w:rsidP="0079461F">
      <w:pPr>
        <w:pStyle w:val="CMD"/>
      </w:pPr>
      <w:r w:rsidRPr="007B3D48">
        <w:t>CCNAS-</w:t>
      </w:r>
      <w:proofErr w:type="gramStart"/>
      <w:r w:rsidRPr="007B3D48">
        <w:t>ASA(</w:t>
      </w:r>
      <w:proofErr w:type="gramEnd"/>
      <w:r w:rsidRPr="007B3D48">
        <w:t xml:space="preserve">config-if)# </w:t>
      </w:r>
      <w:proofErr w:type="spellStart"/>
      <w:r w:rsidRPr="006105E6">
        <w:rPr>
          <w:b/>
        </w:rPr>
        <w:t>nameif</w:t>
      </w:r>
      <w:proofErr w:type="spellEnd"/>
      <w:r w:rsidRPr="006105E6">
        <w:rPr>
          <w:b/>
        </w:rPr>
        <w:t xml:space="preserve"> inside</w:t>
      </w:r>
    </w:p>
    <w:p w14:paraId="37B95A32" w14:textId="77777777" w:rsidR="0079461F" w:rsidRDefault="0079461F" w:rsidP="0079461F">
      <w:pPr>
        <w:pStyle w:val="CMD"/>
      </w:pPr>
      <w:r w:rsidRPr="007B3D48">
        <w:t>CCNAS-</w:t>
      </w:r>
      <w:proofErr w:type="gramStart"/>
      <w:r w:rsidRPr="007B3D48">
        <w:t>ASA(</w:t>
      </w:r>
      <w:proofErr w:type="gramEnd"/>
      <w:r w:rsidRPr="007B3D48">
        <w:t xml:space="preserve">config-if)# </w:t>
      </w:r>
      <w:r w:rsidRPr="006105E6">
        <w:rPr>
          <w:b/>
        </w:rPr>
        <w:t>ip address 192.168.1.1 255.255.255.0</w:t>
      </w:r>
    </w:p>
    <w:p w14:paraId="4FF1A8A7" w14:textId="77777777" w:rsidR="0079461F" w:rsidRDefault="0079461F" w:rsidP="0079461F">
      <w:pPr>
        <w:pStyle w:val="CMD"/>
        <w:rPr>
          <w:b/>
        </w:rPr>
      </w:pPr>
      <w:r w:rsidRPr="009C569C">
        <w:t>CCNAS-</w:t>
      </w:r>
      <w:proofErr w:type="gramStart"/>
      <w:r w:rsidRPr="009C569C">
        <w:t>ASA(</w:t>
      </w:r>
      <w:proofErr w:type="gramEnd"/>
      <w:r w:rsidRPr="009C569C">
        <w:t xml:space="preserve">config-if)# </w:t>
      </w:r>
      <w:r w:rsidRPr="006105E6">
        <w:rPr>
          <w:b/>
        </w:rPr>
        <w:t xml:space="preserve">security-level </w:t>
      </w:r>
      <w:r w:rsidRPr="009A5D16">
        <w:rPr>
          <w:b/>
        </w:rPr>
        <w:t>100</w:t>
      </w:r>
      <w:r>
        <w:rPr>
          <w:b/>
        </w:rPr>
        <w:br/>
      </w:r>
      <w:r w:rsidRPr="009C569C">
        <w:t xml:space="preserve">CCNAS-ASA(config-if)# </w:t>
      </w:r>
      <w:r w:rsidRPr="006105E6">
        <w:rPr>
          <w:b/>
        </w:rPr>
        <w:t>no shutdown</w:t>
      </w:r>
    </w:p>
    <w:p w14:paraId="1D14D5F4" w14:textId="1686E451" w:rsidR="0079461F" w:rsidRPr="009C569C" w:rsidRDefault="0079461F" w:rsidP="0079461F">
      <w:pPr>
        <w:pStyle w:val="CMD"/>
        <w:rPr>
          <w:rFonts w:cs="Arial"/>
          <w:color w:val="000000"/>
          <w:sz w:val="19"/>
          <w:szCs w:val="19"/>
        </w:rPr>
      </w:pPr>
      <w:r>
        <w:t>Configure</w:t>
      </w:r>
      <w:r w:rsidRPr="009C569C">
        <w:t xml:space="preserve"> </w:t>
      </w:r>
      <w:r>
        <w:t>the G1/1</w:t>
      </w:r>
      <w:r w:rsidRPr="009C569C">
        <w:t xml:space="preserve"> interface for the outside network </w:t>
      </w:r>
      <w:r>
        <w:t>(</w:t>
      </w:r>
      <w:r w:rsidRPr="009C569C">
        <w:t>209.165.200.224/29</w:t>
      </w:r>
      <w:r>
        <w:t>)</w:t>
      </w:r>
      <w:r w:rsidRPr="009C569C">
        <w:t xml:space="preserve">, set the security level to the lowest setting of </w:t>
      </w:r>
      <w:r w:rsidRPr="006A3CD3">
        <w:t>0</w:t>
      </w:r>
      <w:r w:rsidRPr="00D35254">
        <w:t>,</w:t>
      </w:r>
      <w:r w:rsidRPr="009C569C">
        <w:t xml:space="preserve"> and </w:t>
      </w:r>
      <w:r>
        <w:t>access</w:t>
      </w:r>
      <w:r w:rsidRPr="009C569C">
        <w:t xml:space="preserve"> the </w:t>
      </w:r>
      <w:r>
        <w:t>Gi1/1</w:t>
      </w:r>
      <w:r w:rsidRPr="009C569C">
        <w:t xml:space="preserve"> interface.</w:t>
      </w:r>
    </w:p>
    <w:p w14:paraId="4360B6A6"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r w:rsidRPr="006105E6">
        <w:rPr>
          <w:b/>
        </w:rPr>
        <w:t xml:space="preserve">interface </w:t>
      </w:r>
      <w:r>
        <w:rPr>
          <w:b/>
        </w:rPr>
        <w:t>G1/1</w:t>
      </w:r>
    </w:p>
    <w:p w14:paraId="704BE34E"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proofErr w:type="spellStart"/>
      <w:r w:rsidRPr="006105E6">
        <w:rPr>
          <w:b/>
        </w:rPr>
        <w:t>nameif</w:t>
      </w:r>
      <w:proofErr w:type="spellEnd"/>
      <w:r w:rsidRPr="006105E6">
        <w:rPr>
          <w:b/>
        </w:rPr>
        <w:t xml:space="preserve"> outside</w:t>
      </w:r>
    </w:p>
    <w:p w14:paraId="2A5C21D8" w14:textId="77777777" w:rsidR="0079461F" w:rsidRPr="009C569C" w:rsidRDefault="0079461F" w:rsidP="0079461F">
      <w:pPr>
        <w:pStyle w:val="CMD"/>
      </w:pPr>
      <w:r w:rsidRPr="009C569C">
        <w:lastRenderedPageBreak/>
        <w:t>INFO: Security level for "outside" set to 0 by default.</w:t>
      </w:r>
    </w:p>
    <w:p w14:paraId="2B8B34B6" w14:textId="77777777" w:rsidR="0079461F" w:rsidRPr="009C569C" w:rsidRDefault="0079461F" w:rsidP="0079461F">
      <w:pPr>
        <w:pStyle w:val="CMD"/>
      </w:pPr>
      <w:r w:rsidRPr="009C569C">
        <w:t>CCNAS-</w:t>
      </w:r>
      <w:proofErr w:type="gramStart"/>
      <w:r w:rsidRPr="009C569C">
        <w:t>ASA(</w:t>
      </w:r>
      <w:proofErr w:type="gramEnd"/>
      <w:r w:rsidRPr="009C569C">
        <w:t xml:space="preserve">config-if)# </w:t>
      </w:r>
      <w:r w:rsidRPr="006105E6">
        <w:rPr>
          <w:b/>
        </w:rPr>
        <w:t>ip address 209.165.200.226 255.255.255.248</w:t>
      </w:r>
    </w:p>
    <w:p w14:paraId="1671EA69" w14:textId="77777777" w:rsidR="0079461F" w:rsidRPr="009A561F" w:rsidRDefault="0079461F" w:rsidP="0079461F">
      <w:pPr>
        <w:pStyle w:val="CMD"/>
      </w:pPr>
      <w:r w:rsidRPr="009C569C">
        <w:t>CCNAS-</w:t>
      </w:r>
      <w:proofErr w:type="gramStart"/>
      <w:r w:rsidRPr="009C569C">
        <w:t>ASA(</w:t>
      </w:r>
      <w:proofErr w:type="gramEnd"/>
      <w:r w:rsidRPr="009C569C">
        <w:t xml:space="preserve">config-if)# </w:t>
      </w:r>
      <w:r w:rsidRPr="006105E6">
        <w:rPr>
          <w:b/>
        </w:rPr>
        <w:t>no shutdown</w:t>
      </w:r>
    </w:p>
    <w:p w14:paraId="2B3A6BC7" w14:textId="77777777" w:rsidR="0079461F" w:rsidRDefault="0079461F" w:rsidP="0079461F">
      <w:pPr>
        <w:pStyle w:val="BodyTextL25Bold"/>
      </w:pPr>
      <w:r>
        <w:t>Interface security-level n</w:t>
      </w:r>
      <w:r w:rsidRPr="001C5F87">
        <w:t>ote</w:t>
      </w:r>
      <w:r>
        <w:t>s:</w:t>
      </w:r>
    </w:p>
    <w:p w14:paraId="7B457C85" w14:textId="77777777" w:rsidR="0079461F" w:rsidRDefault="0079461F" w:rsidP="0079461F">
      <w:pPr>
        <w:pStyle w:val="BodyTextL25"/>
      </w:pPr>
      <w:r w:rsidRPr="001C5F87">
        <w:t xml:space="preserve">You may receive a message that the security level for the </w:t>
      </w:r>
      <w:r>
        <w:t xml:space="preserve">inside interface was set automatically to </w:t>
      </w:r>
      <w:r w:rsidRPr="00ED5E38">
        <w:rPr>
          <w:noProof/>
        </w:rPr>
        <w:t>100</w:t>
      </w:r>
      <w:r>
        <w:rPr>
          <w:noProof/>
        </w:rPr>
        <w:t>,</w:t>
      </w:r>
      <w:r>
        <w:t xml:space="preserve"> and the outside </w:t>
      </w:r>
      <w:r w:rsidRPr="001C5F87">
        <w:t>interface</w:t>
      </w:r>
      <w:r>
        <w:t xml:space="preserve"> was set to 0. </w:t>
      </w:r>
      <w:r w:rsidRPr="00775103">
        <w:t xml:space="preserve">The ASA uses interface security levels from 0 to 100 to enforce the security policy. Security </w:t>
      </w:r>
      <w:r>
        <w:t>l</w:t>
      </w:r>
      <w:r w:rsidRPr="00775103">
        <w:t xml:space="preserve">evel 100 (inside) is the most secure and level 0 </w:t>
      </w:r>
      <w:r>
        <w:t xml:space="preserve">(outside) </w:t>
      </w:r>
      <w:r w:rsidRPr="00775103">
        <w:t>is the least secure.</w:t>
      </w:r>
    </w:p>
    <w:p w14:paraId="33C6E23E" w14:textId="77777777" w:rsidR="0079461F" w:rsidRPr="00775103" w:rsidRDefault="0079461F" w:rsidP="0079461F">
      <w:pPr>
        <w:pStyle w:val="BodyTextL25"/>
      </w:pPr>
      <w:r>
        <w:t>By default, the ASA applies a policy where t</w:t>
      </w:r>
      <w:r w:rsidRPr="00775103">
        <w:t>raffic from a higher security level interface to one with a lower level is permitted</w:t>
      </w:r>
      <w:r>
        <w:t xml:space="preserve"> and t</w:t>
      </w:r>
      <w:r w:rsidRPr="00775103">
        <w:t xml:space="preserve">raffic from a lower security level interface to one with a higher </w:t>
      </w:r>
      <w:r>
        <w:t xml:space="preserve">security level </w:t>
      </w:r>
      <w:r w:rsidRPr="00775103">
        <w:t>is denied.</w:t>
      </w:r>
      <w:r>
        <w:t xml:space="preserve"> The ASA default security policy permits outbound traffic, which is inspected, by default. Returning traffic is allowed due to stateful packet inspection. This default “routed mode” firewall behavior of the ASA allows packets to be routed from the inside network to the outside network, but not vice-versa. In Part 4 of this lab, you will configure NAT to increase the firewall protection.</w:t>
      </w:r>
    </w:p>
    <w:p w14:paraId="39B28B99" w14:textId="77777777" w:rsidR="0079461F" w:rsidRPr="008B59A4" w:rsidRDefault="0079461F" w:rsidP="0079461F">
      <w:pPr>
        <w:pStyle w:val="SubStepAlpha"/>
        <w:numPr>
          <w:ilvl w:val="3"/>
          <w:numId w:val="6"/>
        </w:numPr>
        <w:rPr>
          <w:color w:val="000000"/>
          <w:sz w:val="19"/>
          <w:szCs w:val="19"/>
        </w:rPr>
      </w:pPr>
      <w:r w:rsidRPr="006105E6">
        <w:t xml:space="preserve">Display the status for all ASA interfaces using the </w:t>
      </w:r>
      <w:r w:rsidRPr="00926797">
        <w:rPr>
          <w:b/>
        </w:rPr>
        <w:t>show interface ip brief</w:t>
      </w:r>
      <w:r w:rsidRPr="006105E6">
        <w:t xml:space="preserve"> command. </w:t>
      </w:r>
    </w:p>
    <w:p w14:paraId="11A24081" w14:textId="77777777" w:rsidR="0079461F" w:rsidRPr="006105E6" w:rsidRDefault="0079461F" w:rsidP="0079461F">
      <w:pPr>
        <w:pStyle w:val="BodyTextL50"/>
        <w:rPr>
          <w:color w:val="000000"/>
          <w:sz w:val="19"/>
          <w:szCs w:val="19"/>
        </w:rPr>
      </w:pPr>
      <w:r w:rsidRPr="001E43F5">
        <w:rPr>
          <w:b/>
        </w:rPr>
        <w:t>Note</w:t>
      </w:r>
      <w:r>
        <w:rPr>
          <w:b/>
        </w:rPr>
        <w:t>:</w:t>
      </w:r>
      <w:r w:rsidRPr="006105E6">
        <w:t xml:space="preserve"> </w:t>
      </w:r>
      <w:r>
        <w:t>T</w:t>
      </w:r>
      <w:r w:rsidRPr="006105E6">
        <w:t xml:space="preserve">his command is different from the </w:t>
      </w:r>
      <w:r w:rsidRPr="00926797">
        <w:rPr>
          <w:b/>
        </w:rPr>
        <w:t>show ip interface brief</w:t>
      </w:r>
      <w:r w:rsidRPr="00482919">
        <w:t xml:space="preserve"> </w:t>
      </w:r>
      <w:r w:rsidRPr="006105E6">
        <w:t>IOS command.</w:t>
      </w:r>
      <w:r>
        <w:t xml:space="preserve"> If any of the physical or logical interfaces previously configured are not up/up, troubleshoot as necessary before continuing.</w:t>
      </w:r>
    </w:p>
    <w:p w14:paraId="18915920" w14:textId="77777777" w:rsidR="0079461F" w:rsidRPr="002B6F8A" w:rsidRDefault="0079461F" w:rsidP="0079461F">
      <w:pPr>
        <w:pStyle w:val="BodyTextL50"/>
        <w:rPr>
          <w:rFonts w:cs="Arial"/>
          <w:color w:val="000000"/>
          <w:sz w:val="19"/>
          <w:szCs w:val="19"/>
        </w:rPr>
      </w:pPr>
      <w:r>
        <w:rPr>
          <w:b/>
        </w:rPr>
        <w:t>Tip</w:t>
      </w:r>
      <w:r w:rsidRPr="00926797">
        <w:t xml:space="preserve">: </w:t>
      </w:r>
      <w:r>
        <w:t xml:space="preserve">Most ASA </w:t>
      </w:r>
      <w:r w:rsidRPr="00725943">
        <w:rPr>
          <w:b/>
        </w:rPr>
        <w:t>show</w:t>
      </w:r>
      <w:r>
        <w:t xml:space="preserve"> commands, as well as </w:t>
      </w:r>
      <w:r w:rsidRPr="00725943">
        <w:rPr>
          <w:b/>
        </w:rPr>
        <w:t>ping</w:t>
      </w:r>
      <w:r>
        <w:t xml:space="preserve">, </w:t>
      </w:r>
      <w:r w:rsidRPr="00725943">
        <w:rPr>
          <w:b/>
        </w:rPr>
        <w:t>copy</w:t>
      </w:r>
      <w:r>
        <w:t xml:space="preserve">, and others, can be issued from within any configuration mode prompt without the </w:t>
      </w:r>
      <w:r w:rsidRPr="00535F89">
        <w:rPr>
          <w:b/>
        </w:rPr>
        <w:t>do</w:t>
      </w:r>
      <w:r>
        <w:t xml:space="preserve"> command that is required with IOS.</w:t>
      </w:r>
    </w:p>
    <w:p w14:paraId="1B14E650" w14:textId="77777777" w:rsidR="0079461F" w:rsidRDefault="0079461F" w:rsidP="0079461F">
      <w:pPr>
        <w:pStyle w:val="CMD"/>
      </w:pPr>
      <w:r>
        <w:t xml:space="preserve">CCNAS-ASA# </w:t>
      </w:r>
      <w:r w:rsidRPr="00B5452A">
        <w:rPr>
          <w:b/>
        </w:rPr>
        <w:t>show interface ip brief</w:t>
      </w:r>
    </w:p>
    <w:p w14:paraId="0BD43BB2" w14:textId="77777777" w:rsidR="0079461F" w:rsidRDefault="0079461F" w:rsidP="0079461F">
      <w:pPr>
        <w:pStyle w:val="CMD"/>
      </w:pPr>
      <w:r>
        <w:t>Interface                  IP-Address      OK? Method Status                Protocol</w:t>
      </w:r>
    </w:p>
    <w:p w14:paraId="6802CAB8" w14:textId="77777777" w:rsidR="0079461F" w:rsidRDefault="0079461F" w:rsidP="0079461F">
      <w:pPr>
        <w:pStyle w:val="CMD"/>
      </w:pPr>
      <w:r>
        <w:t xml:space="preserve">Virtual0                   127.1.0.1       YES </w:t>
      </w:r>
      <w:proofErr w:type="gramStart"/>
      <w:r>
        <w:t>unset  up</w:t>
      </w:r>
      <w:proofErr w:type="gramEnd"/>
      <w:r>
        <w:t xml:space="preserve">                    </w:t>
      </w:r>
      <w:proofErr w:type="spellStart"/>
      <w:r>
        <w:t>up</w:t>
      </w:r>
      <w:proofErr w:type="spellEnd"/>
      <w:r>
        <w:t xml:space="preserve">  </w:t>
      </w:r>
    </w:p>
    <w:p w14:paraId="4E27D161" w14:textId="77777777" w:rsidR="0079461F" w:rsidRDefault="0079461F" w:rsidP="0079461F">
      <w:pPr>
        <w:pStyle w:val="CMD"/>
      </w:pPr>
      <w:r w:rsidRPr="00C815CF">
        <w:rPr>
          <w:highlight w:val="yellow"/>
        </w:rPr>
        <w:t>GigabitEthernet1/1         209.165.200.226 YES manual up</w:t>
      </w:r>
      <w:r>
        <w:t xml:space="preserve">                    </w:t>
      </w:r>
      <w:proofErr w:type="spellStart"/>
      <w:r>
        <w:t>up</w:t>
      </w:r>
      <w:proofErr w:type="spellEnd"/>
      <w:r>
        <w:t xml:space="preserve">  </w:t>
      </w:r>
    </w:p>
    <w:p w14:paraId="68985C97" w14:textId="77777777" w:rsidR="0079461F" w:rsidRDefault="0079461F" w:rsidP="0079461F">
      <w:pPr>
        <w:pStyle w:val="CMD"/>
      </w:pPr>
      <w:r w:rsidRPr="00C815CF">
        <w:rPr>
          <w:highlight w:val="yellow"/>
        </w:rPr>
        <w:t>GigabitEthernet1/2         192.168.1.1     YES manual up</w:t>
      </w:r>
      <w:r w:rsidRPr="007A2E4A">
        <w:t xml:space="preserve">                    </w:t>
      </w:r>
      <w:proofErr w:type="spellStart"/>
      <w:r w:rsidRPr="007A2E4A">
        <w:t>up</w:t>
      </w:r>
      <w:proofErr w:type="spellEnd"/>
      <w:r w:rsidRPr="007A2E4A">
        <w:t xml:space="preserve"> </w:t>
      </w:r>
      <w:r>
        <w:t xml:space="preserve">GigabitEthernet1/3         unassigned      YES </w:t>
      </w:r>
      <w:proofErr w:type="gramStart"/>
      <w:r>
        <w:t>unset  administratively</w:t>
      </w:r>
      <w:proofErr w:type="gramEnd"/>
      <w:r>
        <w:t xml:space="preserve"> down </w:t>
      </w:r>
      <w:proofErr w:type="spellStart"/>
      <w:r>
        <w:t>down</w:t>
      </w:r>
      <w:proofErr w:type="spellEnd"/>
    </w:p>
    <w:p w14:paraId="3824EB57" w14:textId="77777777" w:rsidR="0079461F" w:rsidRDefault="0079461F" w:rsidP="0079461F">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7B654450" w14:textId="77777777" w:rsidR="0079461F" w:rsidRDefault="0079461F" w:rsidP="0079461F">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76FABDDA" w14:textId="77777777" w:rsidR="0079461F" w:rsidRDefault="0079461F" w:rsidP="0079461F">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0C5239BA" w14:textId="77777777" w:rsidR="0079461F" w:rsidRDefault="0079461F" w:rsidP="0079461F">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497D4CD7" w14:textId="77777777" w:rsidR="0079461F" w:rsidRDefault="0079461F" w:rsidP="0079461F">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66F9BDC1" w14:textId="77777777" w:rsidR="0079461F" w:rsidRDefault="0079461F" w:rsidP="0079461F">
      <w:pPr>
        <w:pStyle w:val="CMD"/>
      </w:pPr>
      <w:r>
        <w:t xml:space="preserve">Internal-Control1/1        127.0.1.1       YES </w:t>
      </w:r>
      <w:proofErr w:type="gramStart"/>
      <w:r>
        <w:t>unset  up</w:t>
      </w:r>
      <w:proofErr w:type="gramEnd"/>
      <w:r>
        <w:t xml:space="preserve">                    </w:t>
      </w:r>
      <w:proofErr w:type="spellStart"/>
      <w:r>
        <w:t>up</w:t>
      </w:r>
      <w:proofErr w:type="spellEnd"/>
      <w:r>
        <w:t xml:space="preserve">  </w:t>
      </w:r>
    </w:p>
    <w:p w14:paraId="15F1734D" w14:textId="77777777" w:rsidR="0079461F" w:rsidRDefault="0079461F" w:rsidP="0079461F">
      <w:pPr>
        <w:pStyle w:val="CMD"/>
      </w:pPr>
      <w:r>
        <w:t xml:space="preserve">Internal-Data1/1           unassigned      YES </w:t>
      </w:r>
      <w:proofErr w:type="gramStart"/>
      <w:r>
        <w:t>unset  up</w:t>
      </w:r>
      <w:proofErr w:type="gramEnd"/>
      <w:r>
        <w:t xml:space="preserve">                    down</w:t>
      </w:r>
    </w:p>
    <w:p w14:paraId="6AE110CF" w14:textId="77777777" w:rsidR="0079461F" w:rsidRDefault="0079461F" w:rsidP="0079461F">
      <w:pPr>
        <w:pStyle w:val="CMD"/>
      </w:pPr>
      <w:r>
        <w:t xml:space="preserve">Internal-Data1/2           unassigned      YES </w:t>
      </w:r>
      <w:proofErr w:type="gramStart"/>
      <w:r>
        <w:t>unset  up</w:t>
      </w:r>
      <w:proofErr w:type="gramEnd"/>
      <w:r>
        <w:t xml:space="preserve">                    </w:t>
      </w:r>
      <w:proofErr w:type="spellStart"/>
      <w:r>
        <w:t>up</w:t>
      </w:r>
      <w:proofErr w:type="spellEnd"/>
      <w:r>
        <w:t xml:space="preserve">  </w:t>
      </w:r>
    </w:p>
    <w:p w14:paraId="574ECC1C" w14:textId="77777777" w:rsidR="0079461F" w:rsidRDefault="0079461F" w:rsidP="0079461F">
      <w:pPr>
        <w:pStyle w:val="CMD"/>
      </w:pPr>
      <w:r>
        <w:t xml:space="preserve">Internal-Data1/3           unassigned      YES </w:t>
      </w:r>
      <w:proofErr w:type="gramStart"/>
      <w:r>
        <w:t>unset  up</w:t>
      </w:r>
      <w:proofErr w:type="gramEnd"/>
      <w:r>
        <w:t xml:space="preserve">                    </w:t>
      </w:r>
      <w:proofErr w:type="spellStart"/>
      <w:r>
        <w:t>up</w:t>
      </w:r>
      <w:proofErr w:type="spellEnd"/>
      <w:r>
        <w:t xml:space="preserve">  </w:t>
      </w:r>
    </w:p>
    <w:p w14:paraId="04F93234" w14:textId="77777777" w:rsidR="0079461F" w:rsidRPr="00215CCB" w:rsidRDefault="0079461F" w:rsidP="0079461F">
      <w:pPr>
        <w:pStyle w:val="SubStepAlpha"/>
        <w:numPr>
          <w:ilvl w:val="0"/>
          <w:numId w:val="0"/>
        </w:numPr>
        <w:ind w:left="720"/>
        <w:rPr>
          <w:rFonts w:cs="Arial"/>
          <w:color w:val="000000"/>
          <w:sz w:val="19"/>
          <w:szCs w:val="19"/>
        </w:rPr>
      </w:pPr>
      <w:r w:rsidRPr="00C815CF">
        <w:rPr>
          <w:rFonts w:ascii="Courier New" w:hAnsi="Courier New"/>
          <w:highlight w:val="yellow"/>
        </w:rPr>
        <w:t>Management1/1              192.168.100.1   YES manual down</w:t>
      </w:r>
      <w:r>
        <w:t xml:space="preserve">                  </w:t>
      </w:r>
      <w:proofErr w:type="spellStart"/>
      <w:r>
        <w:t>down</w:t>
      </w:r>
      <w:proofErr w:type="spellEnd"/>
    </w:p>
    <w:p w14:paraId="6707BB2C" w14:textId="77777777" w:rsidR="0079461F" w:rsidRPr="006105E6" w:rsidRDefault="0079461F" w:rsidP="0079461F">
      <w:pPr>
        <w:pStyle w:val="SubStepAlpha"/>
        <w:numPr>
          <w:ilvl w:val="3"/>
          <w:numId w:val="6"/>
        </w:numPr>
        <w:rPr>
          <w:rFonts w:cs="Arial"/>
          <w:color w:val="000000"/>
          <w:sz w:val="19"/>
          <w:szCs w:val="19"/>
        </w:rPr>
      </w:pPr>
      <w:r w:rsidRPr="006105E6">
        <w:t xml:space="preserve">Display the information for the Layer 3 interfaces using the </w:t>
      </w:r>
      <w:r w:rsidRPr="00926797">
        <w:rPr>
          <w:b/>
        </w:rPr>
        <w:t>show ip address</w:t>
      </w:r>
      <w:r w:rsidRPr="006105E6">
        <w:t xml:space="preserve"> command.</w:t>
      </w:r>
    </w:p>
    <w:p w14:paraId="2EA46F5C" w14:textId="3214B757" w:rsidR="0079461F" w:rsidRDefault="0079461F" w:rsidP="0079461F">
      <w:pPr>
        <w:pStyle w:val="CMD"/>
      </w:pPr>
      <w:r>
        <w:t xml:space="preserve">CCNAS-ASA# </w:t>
      </w:r>
      <w:r w:rsidR="009244DC">
        <w:rPr>
          <w:b/>
        </w:rPr>
        <w:t xml:space="preserve"> </w:t>
      </w:r>
      <w:r>
        <w:t xml:space="preserve"> </w:t>
      </w:r>
    </w:p>
    <w:p w14:paraId="7550F73B" w14:textId="77777777" w:rsidR="0079461F" w:rsidRDefault="0079461F" w:rsidP="0079461F">
      <w:pPr>
        <w:pStyle w:val="CMD"/>
      </w:pPr>
      <w:r>
        <w:t>System IP Addresses:</w:t>
      </w:r>
    </w:p>
    <w:p w14:paraId="3E299855" w14:textId="77777777" w:rsidR="0079461F" w:rsidRDefault="0079461F" w:rsidP="0079461F">
      <w:pPr>
        <w:pStyle w:val="CMD"/>
      </w:pPr>
      <w:r>
        <w:lastRenderedPageBreak/>
        <w:t xml:space="preserve">Interface                Name                   IP address      Subnet mask     Method </w:t>
      </w:r>
    </w:p>
    <w:p w14:paraId="5CC5BF22" w14:textId="77777777" w:rsidR="0079461F" w:rsidRDefault="0079461F" w:rsidP="0079461F">
      <w:pPr>
        <w:pStyle w:val="CMD"/>
      </w:pPr>
      <w:r>
        <w:t>GigabitEthernet1/1       outside                209.165.200.226 255.255.255.248 manual</w:t>
      </w:r>
    </w:p>
    <w:p w14:paraId="2942556B" w14:textId="77777777" w:rsidR="0079461F" w:rsidRDefault="0079461F" w:rsidP="0079461F">
      <w:pPr>
        <w:pStyle w:val="CMD"/>
      </w:pPr>
      <w:r>
        <w:t>GigabitEthernet1/2       inside                 192.168.1.1     255.255.255.0   manual</w:t>
      </w:r>
    </w:p>
    <w:p w14:paraId="70D3AA15" w14:textId="77777777" w:rsidR="0079461F" w:rsidRDefault="0079461F" w:rsidP="0079461F">
      <w:pPr>
        <w:pStyle w:val="CMD"/>
      </w:pPr>
      <w:r>
        <w:t>Management1/1            management             192.168.100.1   255.255.255.0   manual</w:t>
      </w:r>
    </w:p>
    <w:p w14:paraId="0330DB06" w14:textId="77777777" w:rsidR="0079461F" w:rsidRDefault="0079461F" w:rsidP="0079461F">
      <w:pPr>
        <w:pStyle w:val="CMD"/>
      </w:pPr>
      <w:r>
        <w:t>Current IP Addresses:</w:t>
      </w:r>
    </w:p>
    <w:p w14:paraId="044F1E2B" w14:textId="77777777" w:rsidR="0079461F" w:rsidRDefault="0079461F" w:rsidP="0079461F">
      <w:pPr>
        <w:pStyle w:val="CMD"/>
      </w:pPr>
      <w:r>
        <w:t xml:space="preserve">Interface                Name                   IP address      Subnet mask     Method </w:t>
      </w:r>
    </w:p>
    <w:p w14:paraId="6A4518CF" w14:textId="77777777" w:rsidR="0079461F" w:rsidRDefault="0079461F" w:rsidP="0079461F">
      <w:pPr>
        <w:pStyle w:val="CMD"/>
      </w:pPr>
      <w:r>
        <w:t>GigabitEthernet1/1       outside                209.165.200.226 255.255.255.248 manual</w:t>
      </w:r>
    </w:p>
    <w:p w14:paraId="77D5AF14" w14:textId="77777777" w:rsidR="0079461F" w:rsidRDefault="0079461F" w:rsidP="0079461F">
      <w:pPr>
        <w:pStyle w:val="CMD"/>
      </w:pPr>
      <w:r>
        <w:t>GigabitEthernet1/2       inside                 192.168.1.1     255.255.255.0   manual</w:t>
      </w:r>
    </w:p>
    <w:p w14:paraId="5BAA86C7" w14:textId="77777777" w:rsidR="0079461F" w:rsidRDefault="0079461F" w:rsidP="0079461F">
      <w:pPr>
        <w:pStyle w:val="SubStepAlpha"/>
        <w:numPr>
          <w:ilvl w:val="0"/>
          <w:numId w:val="0"/>
        </w:numPr>
        <w:ind w:left="720"/>
      </w:pPr>
      <w:r>
        <w:t>Management1/1            management             192.168.100.1   255.255.255.0   manual</w:t>
      </w:r>
    </w:p>
    <w:p w14:paraId="38016B84" w14:textId="77777777" w:rsidR="0079461F" w:rsidRDefault="0079461F" w:rsidP="0079461F">
      <w:pPr>
        <w:pStyle w:val="SubStepAlpha"/>
        <w:numPr>
          <w:ilvl w:val="3"/>
          <w:numId w:val="6"/>
        </w:numPr>
      </w:pPr>
      <w:r>
        <w:t xml:space="preserve">You may also use the </w:t>
      </w:r>
      <w:r w:rsidRPr="00926797">
        <w:rPr>
          <w:b/>
        </w:rPr>
        <w:t>show running-config interface type/number</w:t>
      </w:r>
      <w:r>
        <w:t xml:space="preserve"> command to display the configuration for a particular interface from the running configuration.</w:t>
      </w:r>
    </w:p>
    <w:p w14:paraId="29867E06" w14:textId="77777777" w:rsidR="0079461F" w:rsidRDefault="0079461F" w:rsidP="0079461F">
      <w:pPr>
        <w:pStyle w:val="CMD"/>
      </w:pPr>
      <w:r>
        <w:t xml:space="preserve">CCNAS-ASA# </w:t>
      </w:r>
      <w:r w:rsidRPr="00B5652A">
        <w:rPr>
          <w:b/>
        </w:rPr>
        <w:t>show running-config interface gig1/1</w:t>
      </w:r>
    </w:p>
    <w:p w14:paraId="279D6234" w14:textId="77777777" w:rsidR="0079461F" w:rsidRDefault="0079461F" w:rsidP="0079461F">
      <w:pPr>
        <w:pStyle w:val="CMD"/>
      </w:pPr>
      <w:r>
        <w:t>!</w:t>
      </w:r>
    </w:p>
    <w:p w14:paraId="5BCD3D4E" w14:textId="77777777" w:rsidR="0079461F" w:rsidRDefault="0079461F" w:rsidP="0079461F">
      <w:pPr>
        <w:pStyle w:val="CMD"/>
      </w:pPr>
      <w:r>
        <w:t>interface GigabitEthernet1/1</w:t>
      </w:r>
    </w:p>
    <w:p w14:paraId="6BB5C00F" w14:textId="77777777" w:rsidR="0079461F" w:rsidRDefault="0079461F" w:rsidP="0079461F">
      <w:pPr>
        <w:pStyle w:val="CMD"/>
      </w:pPr>
      <w:r>
        <w:t xml:space="preserve"> </w:t>
      </w:r>
      <w:proofErr w:type="spellStart"/>
      <w:r>
        <w:t>nameif</w:t>
      </w:r>
      <w:proofErr w:type="spellEnd"/>
      <w:r>
        <w:t xml:space="preserve"> outside</w:t>
      </w:r>
    </w:p>
    <w:p w14:paraId="369600C7" w14:textId="77777777" w:rsidR="0079461F" w:rsidRDefault="0079461F" w:rsidP="0079461F">
      <w:pPr>
        <w:pStyle w:val="CMD"/>
      </w:pPr>
      <w:r>
        <w:t xml:space="preserve"> security-level 0</w:t>
      </w:r>
      <w:r>
        <w:br/>
        <w:t xml:space="preserve">ip address 209.165.200.226 255.255.255.248 </w:t>
      </w:r>
    </w:p>
    <w:p w14:paraId="7F8850BE" w14:textId="77777777" w:rsidR="00127DBA" w:rsidRPr="00FE1BA8" w:rsidRDefault="00127DBA" w:rsidP="00127DBA">
      <w:pPr>
        <w:pStyle w:val="StepHead"/>
      </w:pPr>
      <w:r>
        <w:t>Test connectivity to the ASA.</w:t>
      </w:r>
    </w:p>
    <w:p w14:paraId="2B8E8B1A" w14:textId="77777777" w:rsidR="00127DBA" w:rsidRDefault="00127DBA" w:rsidP="00127DBA">
      <w:pPr>
        <w:pStyle w:val="SubStepAlpha"/>
      </w:pPr>
      <w:r>
        <w:t xml:space="preserve">Ensure that PC-B has a static IP address of </w:t>
      </w:r>
      <w:r w:rsidRPr="006A3CD3">
        <w:t>192.168.1.3</w:t>
      </w:r>
      <w:r>
        <w:t xml:space="preserve">, a subnet mask of </w:t>
      </w:r>
      <w:r w:rsidRPr="006A3CD3">
        <w:t>255.255.255.0</w:t>
      </w:r>
      <w:r>
        <w:t xml:space="preserve">, and a default gateway of </w:t>
      </w:r>
      <w:r w:rsidRPr="006A3CD3">
        <w:t>192.168.1.1</w:t>
      </w:r>
      <w:r>
        <w:t xml:space="preserve"> (the IP address of the Gi1/2 inside interface).</w:t>
      </w:r>
    </w:p>
    <w:p w14:paraId="167B2483" w14:textId="77777777" w:rsidR="00127DBA" w:rsidRDefault="00127DBA" w:rsidP="00127DBA">
      <w:pPr>
        <w:pStyle w:val="SubStepAlpha"/>
      </w:pPr>
      <w:r>
        <w:t>You should be able to ping from PC-B to the ASA inside interface address and ping from the ASA to PC-B. If the pings fail, troubleshoot the configuration as necessary.</w:t>
      </w:r>
    </w:p>
    <w:p w14:paraId="0D3474AF" w14:textId="77777777" w:rsidR="00127DBA" w:rsidRPr="00C67025" w:rsidRDefault="00127DBA" w:rsidP="00127DBA">
      <w:pPr>
        <w:pStyle w:val="CMD"/>
      </w:pPr>
      <w:r w:rsidRPr="00C67025">
        <w:t xml:space="preserve">CCNAS-ASA# </w:t>
      </w:r>
      <w:r w:rsidRPr="00926797">
        <w:rPr>
          <w:b/>
        </w:rPr>
        <w:t>ping 192.168.1.3</w:t>
      </w:r>
    </w:p>
    <w:p w14:paraId="306D0ECE" w14:textId="77777777" w:rsidR="00127DBA" w:rsidRPr="00C67025" w:rsidRDefault="00127DBA" w:rsidP="00127DBA">
      <w:pPr>
        <w:pStyle w:val="CMDOutput"/>
      </w:pPr>
      <w:r w:rsidRPr="00C67025">
        <w:t>Type escape sequence to abort.</w:t>
      </w:r>
    </w:p>
    <w:p w14:paraId="62DDB546" w14:textId="77777777" w:rsidR="00127DBA" w:rsidRPr="00C67025" w:rsidRDefault="00127DBA" w:rsidP="00127DBA">
      <w:pPr>
        <w:pStyle w:val="CMDOutput"/>
      </w:pPr>
      <w:r w:rsidRPr="00C67025">
        <w:t xml:space="preserve">Sending 5, 100-byte ICMP </w:t>
      </w:r>
      <w:proofErr w:type="spellStart"/>
      <w:r w:rsidRPr="00C67025">
        <w:t>Echos</w:t>
      </w:r>
      <w:proofErr w:type="spellEnd"/>
      <w:r w:rsidRPr="00C67025">
        <w:t xml:space="preserve"> to 192.168.1.3, timeout is 2 seconds:</w:t>
      </w:r>
    </w:p>
    <w:p w14:paraId="6E80205C" w14:textId="77777777" w:rsidR="00127DBA" w:rsidRPr="00C67025" w:rsidRDefault="00127DBA" w:rsidP="00127DBA">
      <w:pPr>
        <w:pStyle w:val="CMDOutput"/>
      </w:pPr>
      <w:r w:rsidRPr="00C67025">
        <w:t>!!!!!</w:t>
      </w:r>
    </w:p>
    <w:p w14:paraId="446652C5" w14:textId="77777777" w:rsidR="00127DBA" w:rsidRPr="00C67025" w:rsidRDefault="00127DBA" w:rsidP="00127DBA">
      <w:pPr>
        <w:pStyle w:val="CMDOutput"/>
      </w:pPr>
      <w:r w:rsidRPr="00C67025">
        <w:t xml:space="preserve">Success rate is 100 percent (5/5), round-trip min/avg/max = 1/1/1 </w:t>
      </w:r>
      <w:proofErr w:type="spellStart"/>
      <w:r w:rsidRPr="00C67025">
        <w:t>ms</w:t>
      </w:r>
      <w:proofErr w:type="spellEnd"/>
    </w:p>
    <w:p w14:paraId="24823865" w14:textId="77777777" w:rsidR="00127DBA" w:rsidRDefault="00127DBA" w:rsidP="00127DBA">
      <w:pPr>
        <w:pStyle w:val="SubStepAlpha"/>
      </w:pPr>
      <w:r>
        <w:t xml:space="preserve">From PC-C, ping the Gi1/1 (outside) interface at IP address </w:t>
      </w:r>
      <w:r w:rsidRPr="006A3CD3">
        <w:t>209.165.200.226</w:t>
      </w:r>
      <w:r>
        <w:t xml:space="preserve">. You should </w:t>
      </w:r>
      <w:r w:rsidRPr="00127DBA">
        <w:rPr>
          <w:b/>
        </w:rPr>
        <w:t>Not</w:t>
      </w:r>
      <w:r>
        <w:t xml:space="preserve"> be able to ping this address.</w:t>
      </w:r>
    </w:p>
    <w:p w14:paraId="3080CB89" w14:textId="77777777" w:rsidR="00E94FC9" w:rsidRPr="00664684" w:rsidRDefault="00674E02" w:rsidP="00E94FC9">
      <w:pPr>
        <w:pStyle w:val="PartHead"/>
      </w:pPr>
      <w:r w:rsidRPr="00801F94">
        <w:t>Configur</w:t>
      </w:r>
      <w:r>
        <w:t>e</w:t>
      </w:r>
      <w:r w:rsidRPr="00801F94">
        <w:t xml:space="preserve"> </w:t>
      </w:r>
      <w:r w:rsidR="00E94FC9" w:rsidRPr="00801F94">
        <w:t>Routing, Address Translation</w:t>
      </w:r>
      <w:r>
        <w:t>,</w:t>
      </w:r>
      <w:r w:rsidR="00E94FC9" w:rsidRPr="00801F94">
        <w:t xml:space="preserve"> and Inspection Policy Using the CLI</w:t>
      </w:r>
    </w:p>
    <w:p w14:paraId="0569D774" w14:textId="77777777" w:rsidR="00FB0A8E" w:rsidRPr="00EB02C2" w:rsidRDefault="00FB0A8E" w:rsidP="00FB0A8E">
      <w:pPr>
        <w:pStyle w:val="StepHead"/>
      </w:pPr>
      <w:r w:rsidRPr="00EB02C2">
        <w:t>Configure a static default route for the ASA.</w:t>
      </w:r>
    </w:p>
    <w:p w14:paraId="487B369D" w14:textId="77777777" w:rsidR="00FB0A8E" w:rsidRDefault="00FB0A8E" w:rsidP="00FB0A8E">
      <w:pPr>
        <w:pStyle w:val="BodyTextL25"/>
      </w:pPr>
      <w:r w:rsidRPr="00EB02C2">
        <w:t xml:space="preserve">In </w:t>
      </w:r>
      <w:r>
        <w:t>Part 3</w:t>
      </w:r>
      <w:r w:rsidRPr="00EB02C2">
        <w:t xml:space="preserve">, you configured the ASA outside interface with a static IP address and subnet mask. However, </w:t>
      </w:r>
      <w:r>
        <w:t xml:space="preserve">the ASA </w:t>
      </w:r>
      <w:r w:rsidRPr="00EB02C2">
        <w:t xml:space="preserve">does not </w:t>
      </w:r>
      <w:r>
        <w:t>have a gateway of last resort defined. To enable the ASA to reach external networks, you will configure a default static route on the ASA outside interface.</w:t>
      </w:r>
    </w:p>
    <w:p w14:paraId="39EAFBB8" w14:textId="77777777" w:rsidR="00FB0A8E" w:rsidRPr="00EB02C2" w:rsidRDefault="00FB0A8E" w:rsidP="00FB0A8E">
      <w:pPr>
        <w:pStyle w:val="BodyTextL25"/>
      </w:pPr>
      <w:r w:rsidRPr="00D34226">
        <w:rPr>
          <w:b/>
        </w:rPr>
        <w:t>Note</w:t>
      </w:r>
      <w:r w:rsidRPr="00926797">
        <w:t xml:space="preserve">: </w:t>
      </w:r>
      <w:r w:rsidRPr="00EB02C2">
        <w:t>If the ASA outside interface w</w:t>
      </w:r>
      <w:r>
        <w:t>as</w:t>
      </w:r>
      <w:r w:rsidRPr="00EB02C2">
        <w:t xml:space="preserve"> configured as a DHCP client</w:t>
      </w:r>
      <w:r>
        <w:t>,</w:t>
      </w:r>
      <w:r w:rsidRPr="00EB02C2">
        <w:t xml:space="preserve"> it could obtain a default gateway IP address from the ISP.</w:t>
      </w:r>
      <w:r>
        <w:t xml:space="preserve"> However, in this lab, the outside interface is configured with a static address.</w:t>
      </w:r>
    </w:p>
    <w:p w14:paraId="06C79278" w14:textId="77777777" w:rsidR="00FB0A8E" w:rsidRDefault="00FB0A8E" w:rsidP="00FB0A8E">
      <w:pPr>
        <w:pStyle w:val="SubStepAlpha"/>
      </w:pPr>
      <w:r w:rsidRPr="00EB02C2">
        <w:t xml:space="preserve">Ping from the ASA to R1 </w:t>
      </w:r>
      <w:r>
        <w:t>G</w:t>
      </w:r>
      <w:r w:rsidRPr="00EB02C2">
        <w:t xml:space="preserve">0/0 </w:t>
      </w:r>
      <w:r>
        <w:t xml:space="preserve">at </w:t>
      </w:r>
      <w:r w:rsidRPr="00EB02C2">
        <w:t xml:space="preserve">IP address </w:t>
      </w:r>
      <w:r w:rsidRPr="006A3CD3">
        <w:t>209.165.200.225</w:t>
      </w:r>
      <w:r>
        <w:t>. Was the ping successful?</w:t>
      </w:r>
    </w:p>
    <w:p w14:paraId="314ACA28" w14:textId="11E665DB" w:rsidR="00FB0A8E" w:rsidRPr="00510F60" w:rsidRDefault="00FB0A8E" w:rsidP="00FB0A8E">
      <w:pPr>
        <w:pStyle w:val="BodyTextL50"/>
        <w:rPr>
          <w:color w:val="4F81BD" w:themeColor="accent1"/>
          <w:u w:val="single"/>
        </w:rPr>
      </w:pPr>
      <w:r w:rsidRPr="00510F60">
        <w:rPr>
          <w:color w:val="4F81BD" w:themeColor="accent1"/>
          <w:u w:val="single"/>
        </w:rPr>
        <w:t>___</w:t>
      </w:r>
      <w:r w:rsidR="00510F60" w:rsidRPr="00510F60">
        <w:rPr>
          <w:color w:val="4F81BD" w:themeColor="accent1"/>
          <w:u w:val="single"/>
        </w:rPr>
        <w:t>Yes</w:t>
      </w:r>
      <w:r w:rsidRPr="00510F60">
        <w:rPr>
          <w:color w:val="4F81BD" w:themeColor="accent1"/>
          <w:u w:val="single"/>
        </w:rPr>
        <w:t>___________________________________________________________________________</w:t>
      </w:r>
    </w:p>
    <w:p w14:paraId="1D3A1BBA" w14:textId="77777777" w:rsidR="00FB0A8E" w:rsidRDefault="00FB0A8E" w:rsidP="00FB0A8E">
      <w:pPr>
        <w:pStyle w:val="BodyTextL50"/>
      </w:pPr>
      <w:r>
        <w:lastRenderedPageBreak/>
        <w:t>_________________________________________________________________________________</w:t>
      </w:r>
    </w:p>
    <w:p w14:paraId="7F06572E" w14:textId="02876FC0" w:rsidR="00FB0A8E" w:rsidRDefault="00FB0A8E" w:rsidP="00FB0A8E">
      <w:pPr>
        <w:pStyle w:val="SubStepAlpha"/>
      </w:pPr>
      <w:r w:rsidRPr="00EB02C2">
        <w:t xml:space="preserve">Ping from the ASA to R1 </w:t>
      </w:r>
      <w:r>
        <w:t>S0/</w:t>
      </w:r>
      <w:r w:rsidR="001E3EB4">
        <w:t>1</w:t>
      </w:r>
      <w:r>
        <w:t xml:space="preserve">/0 at </w:t>
      </w:r>
      <w:r w:rsidRPr="00EB02C2">
        <w:t xml:space="preserve">IP address </w:t>
      </w:r>
      <w:r w:rsidRPr="006A3CD3">
        <w:t>10.1.1.1</w:t>
      </w:r>
      <w:r w:rsidRPr="00EB02C2">
        <w:t>. Was the p</w:t>
      </w:r>
      <w:r>
        <w:t>ing successful?</w:t>
      </w:r>
    </w:p>
    <w:p w14:paraId="314B7486" w14:textId="139745F2" w:rsidR="00FB0A8E" w:rsidRPr="009A7B1E" w:rsidRDefault="00FB0A8E" w:rsidP="00FB0A8E">
      <w:pPr>
        <w:pStyle w:val="BodyTextL50"/>
        <w:rPr>
          <w:color w:val="4F81BD" w:themeColor="accent1"/>
          <w:u w:val="single"/>
        </w:rPr>
      </w:pPr>
      <w:r w:rsidRPr="009A7B1E">
        <w:rPr>
          <w:color w:val="4F81BD" w:themeColor="accent1"/>
          <w:u w:val="single"/>
        </w:rPr>
        <w:t>__</w:t>
      </w:r>
      <w:r w:rsidR="009A7B1E" w:rsidRPr="009A7B1E">
        <w:rPr>
          <w:color w:val="4F81BD" w:themeColor="accent1"/>
          <w:u w:val="single"/>
        </w:rPr>
        <w:t>No__</w:t>
      </w:r>
      <w:r w:rsidRPr="009A7B1E">
        <w:rPr>
          <w:color w:val="4F81BD" w:themeColor="accent1"/>
          <w:u w:val="single"/>
        </w:rPr>
        <w:t>__________________________________________________________________________</w:t>
      </w:r>
    </w:p>
    <w:p w14:paraId="36C2196A" w14:textId="58BE61DC" w:rsidR="00FB0A8E" w:rsidRPr="009A7B1E" w:rsidRDefault="00FB0A8E" w:rsidP="00FB0A8E">
      <w:pPr>
        <w:pStyle w:val="BodyTextL50"/>
        <w:rPr>
          <w:color w:val="4F81BD" w:themeColor="accent1"/>
          <w:u w:val="single"/>
        </w:rPr>
      </w:pPr>
      <w:r w:rsidRPr="009A7B1E">
        <w:rPr>
          <w:color w:val="4F81BD" w:themeColor="accent1"/>
          <w:u w:val="single"/>
        </w:rPr>
        <w:t>_________________________________________________________________________________</w:t>
      </w:r>
    </w:p>
    <w:p w14:paraId="276A563E" w14:textId="77777777" w:rsidR="00FB0A8E" w:rsidRPr="00EB02C2" w:rsidRDefault="00FB0A8E" w:rsidP="00FB0A8E">
      <w:pPr>
        <w:pStyle w:val="SubStepAlpha"/>
      </w:pPr>
      <w:r w:rsidRPr="00EB02C2">
        <w:t xml:space="preserve">Create a “quad zero” default route using the </w:t>
      </w:r>
      <w:r w:rsidRPr="00FB0A8E">
        <w:rPr>
          <w:b/>
        </w:rPr>
        <w:t>route</w:t>
      </w:r>
      <w:r w:rsidRPr="00EB02C2">
        <w:t xml:space="preserve"> command, associate it with the </w:t>
      </w:r>
      <w:r>
        <w:t xml:space="preserve">ASA </w:t>
      </w:r>
      <w:r w:rsidRPr="00EB02C2">
        <w:t>outside interface</w:t>
      </w:r>
      <w:r>
        <w:t>,</w:t>
      </w:r>
      <w:r w:rsidRPr="00EB02C2">
        <w:t xml:space="preserve"> and point to the R1 </w:t>
      </w:r>
      <w:r>
        <w:t>G</w:t>
      </w:r>
      <w:r w:rsidRPr="00EB02C2">
        <w:t xml:space="preserve">0/0 </w:t>
      </w:r>
      <w:r>
        <w:t xml:space="preserve">at </w:t>
      </w:r>
      <w:r w:rsidRPr="00EB02C2">
        <w:t xml:space="preserve">IP address </w:t>
      </w:r>
      <w:r w:rsidRPr="006A3CD3">
        <w:t>209.165.200.225</w:t>
      </w:r>
      <w:r>
        <w:t xml:space="preserve"> as the gateway of last resort.</w:t>
      </w:r>
      <w:r w:rsidRPr="00EB02C2">
        <w:t xml:space="preserve"> </w:t>
      </w:r>
      <w:r>
        <w:t>The default administrative distance is one by default.</w:t>
      </w:r>
    </w:p>
    <w:p w14:paraId="357B52DA" w14:textId="77777777" w:rsidR="00FB0A8E" w:rsidRPr="00AB12F5" w:rsidRDefault="00FB0A8E" w:rsidP="00FB0A8E">
      <w:pPr>
        <w:pStyle w:val="CMD"/>
      </w:pPr>
      <w:r w:rsidRPr="00EB02C2">
        <w:t>CCNAS-</w:t>
      </w:r>
      <w:proofErr w:type="gramStart"/>
      <w:r w:rsidRPr="00EB02C2">
        <w:t>ASA(</w:t>
      </w:r>
      <w:proofErr w:type="gramEnd"/>
      <w:r w:rsidRPr="00EB02C2">
        <w:t xml:space="preserve">config)# </w:t>
      </w:r>
      <w:r w:rsidRPr="00926797">
        <w:rPr>
          <w:b/>
        </w:rPr>
        <w:t>route outside 0.0.0.0 0.0.0.0 209.165.200.225</w:t>
      </w:r>
    </w:p>
    <w:p w14:paraId="5726563A" w14:textId="77777777" w:rsidR="00FB0A8E" w:rsidRPr="00EB02C2" w:rsidRDefault="00FB0A8E" w:rsidP="00FB0A8E">
      <w:pPr>
        <w:pStyle w:val="SubStepAlpha"/>
      </w:pPr>
      <w:r w:rsidRPr="00EB02C2">
        <w:t xml:space="preserve">Issue the </w:t>
      </w:r>
      <w:r w:rsidRPr="00FB0A8E">
        <w:rPr>
          <w:b/>
        </w:rPr>
        <w:t>show route</w:t>
      </w:r>
      <w:r w:rsidRPr="00EB02C2">
        <w:t xml:space="preserve"> command to display the ASA routing table and the static default route </w:t>
      </w:r>
      <w:r>
        <w:t xml:space="preserve">you </w:t>
      </w:r>
      <w:r w:rsidRPr="00EB02C2">
        <w:t>just created.</w:t>
      </w:r>
    </w:p>
    <w:p w14:paraId="74C6D186" w14:textId="77777777" w:rsidR="00FB0A8E" w:rsidRPr="000E4C61" w:rsidRDefault="00FB0A8E" w:rsidP="00FB0A8E">
      <w:pPr>
        <w:pStyle w:val="CMDOutput"/>
        <w:rPr>
          <w:sz w:val="20"/>
          <w:szCs w:val="20"/>
        </w:rPr>
      </w:pPr>
      <w:r w:rsidRPr="000E4C61">
        <w:rPr>
          <w:sz w:val="20"/>
          <w:szCs w:val="20"/>
        </w:rPr>
        <w:t xml:space="preserve">CCNAS-ASA# </w:t>
      </w:r>
      <w:r w:rsidRPr="004F7C9A">
        <w:rPr>
          <w:b/>
          <w:sz w:val="20"/>
          <w:szCs w:val="20"/>
        </w:rPr>
        <w:t>show route</w:t>
      </w:r>
    </w:p>
    <w:p w14:paraId="0A60F573" w14:textId="77777777" w:rsidR="00FB0A8E" w:rsidRPr="000E4C61" w:rsidRDefault="00FB0A8E" w:rsidP="00FB0A8E">
      <w:pPr>
        <w:pStyle w:val="CMDOutput"/>
        <w:rPr>
          <w:sz w:val="20"/>
          <w:szCs w:val="20"/>
        </w:rPr>
      </w:pPr>
    </w:p>
    <w:p w14:paraId="44B4E251" w14:textId="77777777" w:rsidR="00FB0A8E" w:rsidRPr="000E4C61" w:rsidRDefault="00FB0A8E" w:rsidP="00FB0A8E">
      <w:pPr>
        <w:pStyle w:val="CMDOutput"/>
        <w:rPr>
          <w:sz w:val="20"/>
          <w:szCs w:val="20"/>
        </w:rPr>
      </w:pPr>
      <w:r w:rsidRPr="000E4C61">
        <w:rPr>
          <w:sz w:val="20"/>
          <w:szCs w:val="20"/>
        </w:rPr>
        <w:t>Codes: L - local, C - connected, S - static, R - RIP, M - mobile, B - BGP</w:t>
      </w:r>
    </w:p>
    <w:p w14:paraId="6A5B1756" w14:textId="77777777" w:rsidR="00FB0A8E" w:rsidRPr="000E4C61" w:rsidRDefault="00FB0A8E" w:rsidP="00FB0A8E">
      <w:pPr>
        <w:pStyle w:val="CMDOutput"/>
        <w:rPr>
          <w:sz w:val="20"/>
          <w:szCs w:val="20"/>
        </w:rPr>
      </w:pPr>
      <w:r w:rsidRPr="000E4C61">
        <w:rPr>
          <w:sz w:val="20"/>
          <w:szCs w:val="20"/>
        </w:rPr>
        <w:t xml:space="preserve">       D - EIGRP, EX - EIGRP external, O - OSPF, IA - OSPF inter area </w:t>
      </w:r>
    </w:p>
    <w:p w14:paraId="439B3D3F" w14:textId="77777777" w:rsidR="00FB0A8E" w:rsidRPr="000E4C61" w:rsidRDefault="00FB0A8E" w:rsidP="00FB0A8E">
      <w:pPr>
        <w:pStyle w:val="CMDOutput"/>
        <w:rPr>
          <w:sz w:val="20"/>
          <w:szCs w:val="20"/>
        </w:rPr>
      </w:pPr>
      <w:r w:rsidRPr="000E4C61">
        <w:rPr>
          <w:sz w:val="20"/>
          <w:szCs w:val="20"/>
        </w:rPr>
        <w:t xml:space="preserve">       N1 - OSPF NSSA external type 1, N2 - OSPF NSSA external type 2</w:t>
      </w:r>
    </w:p>
    <w:p w14:paraId="35896F28" w14:textId="77777777" w:rsidR="00FB0A8E" w:rsidRPr="000E4C61" w:rsidRDefault="00FB0A8E" w:rsidP="00FB0A8E">
      <w:pPr>
        <w:pStyle w:val="CMDOutput"/>
        <w:rPr>
          <w:sz w:val="20"/>
          <w:szCs w:val="20"/>
        </w:rPr>
      </w:pPr>
      <w:r w:rsidRPr="000E4C61">
        <w:rPr>
          <w:sz w:val="20"/>
          <w:szCs w:val="20"/>
        </w:rPr>
        <w:t xml:space="preserve">       E1 - OSPF external type 1, E2 - OSPF external type 2</w:t>
      </w:r>
    </w:p>
    <w:p w14:paraId="747A2021" w14:textId="77777777" w:rsidR="00FB0A8E" w:rsidRPr="000E4C61" w:rsidRDefault="00FB0A8E" w:rsidP="00FB0A8E">
      <w:pPr>
        <w:pStyle w:val="CMDOutput"/>
        <w:rPr>
          <w:sz w:val="20"/>
          <w:szCs w:val="20"/>
        </w:rPr>
      </w:pPr>
      <w:r w:rsidRPr="000E4C61">
        <w:rPr>
          <w:sz w:val="20"/>
          <w:szCs w:val="20"/>
        </w:rPr>
        <w:t xml:space="preserve">       </w:t>
      </w:r>
      <w:proofErr w:type="spellStart"/>
      <w:r w:rsidRPr="000E4C61">
        <w:rPr>
          <w:sz w:val="20"/>
          <w:szCs w:val="20"/>
        </w:rPr>
        <w:t>i</w:t>
      </w:r>
      <w:proofErr w:type="spellEnd"/>
      <w:r w:rsidRPr="000E4C61">
        <w:rPr>
          <w:sz w:val="20"/>
          <w:szCs w:val="20"/>
        </w:rPr>
        <w:t xml:space="preserve"> - IS-IS, </w:t>
      </w:r>
      <w:proofErr w:type="spellStart"/>
      <w:r w:rsidRPr="000E4C61">
        <w:rPr>
          <w:sz w:val="20"/>
          <w:szCs w:val="20"/>
        </w:rPr>
        <w:t>su</w:t>
      </w:r>
      <w:proofErr w:type="spellEnd"/>
      <w:r w:rsidRPr="000E4C61">
        <w:rPr>
          <w:sz w:val="20"/>
          <w:szCs w:val="20"/>
        </w:rPr>
        <w:t xml:space="preserve"> - IS-IS summary, L1 - IS-IS level-1, L2 - IS-IS level-2</w:t>
      </w:r>
    </w:p>
    <w:p w14:paraId="0C2F8096" w14:textId="77777777" w:rsidR="00FB0A8E" w:rsidRPr="000E4C61" w:rsidRDefault="00FB0A8E" w:rsidP="00FB0A8E">
      <w:pPr>
        <w:pStyle w:val="CMDOutput"/>
        <w:rPr>
          <w:sz w:val="20"/>
          <w:szCs w:val="20"/>
        </w:rPr>
      </w:pPr>
      <w:r w:rsidRPr="000E4C61">
        <w:rPr>
          <w:sz w:val="20"/>
          <w:szCs w:val="20"/>
        </w:rPr>
        <w:t xml:space="preserve">       </w:t>
      </w:r>
      <w:proofErr w:type="spellStart"/>
      <w:r w:rsidRPr="000E4C61">
        <w:rPr>
          <w:sz w:val="20"/>
          <w:szCs w:val="20"/>
        </w:rPr>
        <w:t>ia</w:t>
      </w:r>
      <w:proofErr w:type="spellEnd"/>
      <w:r w:rsidRPr="000E4C61">
        <w:rPr>
          <w:sz w:val="20"/>
          <w:szCs w:val="20"/>
        </w:rPr>
        <w:t xml:space="preserve"> - IS-IS inter area, * - candidate default, U - per-user static route</w:t>
      </w:r>
    </w:p>
    <w:p w14:paraId="1564B1DE" w14:textId="77777777" w:rsidR="00FB0A8E" w:rsidRPr="000E4C61" w:rsidRDefault="00FB0A8E" w:rsidP="00FB0A8E">
      <w:pPr>
        <w:pStyle w:val="CMDOutput"/>
        <w:rPr>
          <w:sz w:val="20"/>
          <w:szCs w:val="20"/>
        </w:rPr>
      </w:pPr>
      <w:r w:rsidRPr="000E4C61">
        <w:rPr>
          <w:sz w:val="20"/>
          <w:szCs w:val="20"/>
        </w:rPr>
        <w:t xml:space="preserve">       o - ODR, P - periodic downloaded static route, + - replicated route</w:t>
      </w:r>
    </w:p>
    <w:p w14:paraId="53084E0A" w14:textId="77777777" w:rsidR="00FB0A8E" w:rsidRPr="000E4C61" w:rsidRDefault="00FB0A8E" w:rsidP="00FB0A8E">
      <w:pPr>
        <w:pStyle w:val="CMDOutput"/>
        <w:rPr>
          <w:sz w:val="20"/>
          <w:szCs w:val="20"/>
        </w:rPr>
      </w:pPr>
      <w:r w:rsidRPr="000E4C61">
        <w:rPr>
          <w:sz w:val="20"/>
          <w:szCs w:val="20"/>
        </w:rPr>
        <w:t>Gateway of last resort is 209.165.200.225 to network 0.0.0.0</w:t>
      </w:r>
    </w:p>
    <w:p w14:paraId="00A6BEE9" w14:textId="77777777" w:rsidR="00FB0A8E" w:rsidRPr="000E4C61" w:rsidRDefault="00FB0A8E" w:rsidP="00FB0A8E">
      <w:pPr>
        <w:pStyle w:val="CMDOutput"/>
        <w:rPr>
          <w:sz w:val="20"/>
          <w:szCs w:val="20"/>
        </w:rPr>
      </w:pPr>
    </w:p>
    <w:p w14:paraId="17F6ABFE" w14:textId="77777777" w:rsidR="00FB0A8E" w:rsidRPr="000E4C61" w:rsidRDefault="00FB0A8E" w:rsidP="00FB0A8E">
      <w:pPr>
        <w:pStyle w:val="CMDOutput"/>
        <w:rPr>
          <w:sz w:val="20"/>
          <w:szCs w:val="20"/>
        </w:rPr>
      </w:pPr>
      <w:r w:rsidRPr="000E4C61">
        <w:rPr>
          <w:sz w:val="20"/>
          <w:szCs w:val="20"/>
        </w:rPr>
        <w:t>S*    0.0.0.0 0.0.0.0 [1/0] via 209.165.200.225, outside</w:t>
      </w:r>
    </w:p>
    <w:p w14:paraId="6D30DD5A" w14:textId="77777777" w:rsidR="00FB0A8E" w:rsidRPr="000E4C61" w:rsidRDefault="00FB0A8E" w:rsidP="00FB0A8E">
      <w:pPr>
        <w:pStyle w:val="CMDOutput"/>
        <w:rPr>
          <w:sz w:val="20"/>
          <w:szCs w:val="20"/>
        </w:rPr>
      </w:pPr>
      <w:r w:rsidRPr="000E4C61">
        <w:rPr>
          <w:sz w:val="20"/>
          <w:szCs w:val="20"/>
        </w:rPr>
        <w:t>C        192.168.1.0 255.255.255.0 is directly connected, inside</w:t>
      </w:r>
    </w:p>
    <w:p w14:paraId="06A8C63D" w14:textId="77777777" w:rsidR="00FB0A8E" w:rsidRPr="000E4C61" w:rsidRDefault="00FB0A8E" w:rsidP="00FB0A8E">
      <w:pPr>
        <w:pStyle w:val="CMDOutput"/>
        <w:rPr>
          <w:sz w:val="20"/>
          <w:szCs w:val="20"/>
        </w:rPr>
      </w:pPr>
      <w:r w:rsidRPr="000E4C61">
        <w:rPr>
          <w:sz w:val="20"/>
          <w:szCs w:val="20"/>
        </w:rPr>
        <w:t>L        192.168.1.1 255.255.255.255 is directly connected, inside</w:t>
      </w:r>
    </w:p>
    <w:p w14:paraId="13C9C9AF" w14:textId="77777777" w:rsidR="00FB0A8E" w:rsidRPr="000E4C61" w:rsidRDefault="00FB0A8E" w:rsidP="00FB0A8E">
      <w:pPr>
        <w:pStyle w:val="CMDOutput"/>
        <w:rPr>
          <w:sz w:val="20"/>
          <w:szCs w:val="20"/>
        </w:rPr>
      </w:pPr>
      <w:r w:rsidRPr="000E4C61">
        <w:rPr>
          <w:sz w:val="20"/>
          <w:szCs w:val="20"/>
        </w:rPr>
        <w:t>C        209.165.200.224 255.255.255.248 is directly connected, outside</w:t>
      </w:r>
    </w:p>
    <w:p w14:paraId="3F4B08E7" w14:textId="77777777" w:rsidR="00FB0A8E" w:rsidRDefault="00FB0A8E" w:rsidP="00FB0A8E">
      <w:pPr>
        <w:pStyle w:val="CMDOutput"/>
      </w:pPr>
      <w:r w:rsidRPr="000E4C61">
        <w:rPr>
          <w:sz w:val="20"/>
          <w:szCs w:val="20"/>
        </w:rPr>
        <w:t>L        209.165.200.226 255.255.255.255 is directly connected, outside</w:t>
      </w:r>
    </w:p>
    <w:p w14:paraId="3CA166F3" w14:textId="68A2958D" w:rsidR="00FB0A8E" w:rsidRDefault="00FB0A8E" w:rsidP="00FB0A8E">
      <w:pPr>
        <w:pStyle w:val="SubStepAlpha"/>
      </w:pPr>
      <w:r w:rsidRPr="00EB02C2">
        <w:t xml:space="preserve">Ping from the ASA to R1 </w:t>
      </w:r>
      <w:r>
        <w:t>S0/</w:t>
      </w:r>
      <w:r w:rsidR="001E3EB4">
        <w:t>1</w:t>
      </w:r>
      <w:r>
        <w:t xml:space="preserve">/0 </w:t>
      </w:r>
      <w:r w:rsidRPr="00EB02C2">
        <w:t xml:space="preserve">IP address </w:t>
      </w:r>
      <w:r w:rsidRPr="006A3CD3">
        <w:t>10.1.1.1</w:t>
      </w:r>
      <w:r w:rsidRPr="00EB02C2">
        <w:t xml:space="preserve">. Was the </w:t>
      </w:r>
      <w:r>
        <w:t>ping successful?</w:t>
      </w:r>
    </w:p>
    <w:p w14:paraId="16F75ABC" w14:textId="1F012FCB" w:rsidR="00FB0A8E" w:rsidRPr="007E2337" w:rsidRDefault="00FB0A8E" w:rsidP="00FB0A8E">
      <w:pPr>
        <w:pStyle w:val="BodyTextL50"/>
        <w:pBdr>
          <w:bottom w:val="single" w:sz="12" w:space="1" w:color="auto"/>
        </w:pBdr>
        <w:rPr>
          <w:color w:val="4F81BD" w:themeColor="accent1"/>
          <w:u w:val="single"/>
        </w:rPr>
      </w:pPr>
      <w:r w:rsidRPr="007E2337">
        <w:rPr>
          <w:color w:val="4F81BD" w:themeColor="accent1"/>
          <w:u w:val="single"/>
        </w:rPr>
        <w:t>______</w:t>
      </w:r>
      <w:r w:rsidR="007E2337" w:rsidRPr="007E2337">
        <w:rPr>
          <w:color w:val="4F81BD" w:themeColor="accent1"/>
          <w:u w:val="single"/>
        </w:rPr>
        <w:t>Yes</w:t>
      </w:r>
      <w:r w:rsidRPr="007E2337">
        <w:rPr>
          <w:color w:val="4F81BD" w:themeColor="accent1"/>
          <w:u w:val="single"/>
        </w:rPr>
        <w:t>________________________________________________________________________</w:t>
      </w:r>
    </w:p>
    <w:p w14:paraId="5DAE1CD6" w14:textId="77777777" w:rsidR="008B5FC6" w:rsidRPr="003040DE" w:rsidRDefault="008B5FC6" w:rsidP="008B5FC6">
      <w:pPr>
        <w:pStyle w:val="StepHead"/>
      </w:pPr>
      <w:r w:rsidRPr="003040DE">
        <w:t>Configure address translation using PAT</w:t>
      </w:r>
      <w:r>
        <w:t xml:space="preserve"> and network objects</w:t>
      </w:r>
      <w:r w:rsidRPr="003040DE">
        <w:t>.</w:t>
      </w:r>
    </w:p>
    <w:p w14:paraId="7B953374" w14:textId="77777777" w:rsidR="008B5FC6" w:rsidRPr="003040DE" w:rsidRDefault="008B5FC6" w:rsidP="008B5FC6">
      <w:pPr>
        <w:pStyle w:val="BodyTextL50"/>
      </w:pPr>
      <w:r w:rsidRPr="00D34226">
        <w:rPr>
          <w:b/>
        </w:rPr>
        <w:t>Note</w:t>
      </w:r>
      <w:r w:rsidRPr="00926797">
        <w:t>:</w:t>
      </w:r>
      <w:r>
        <w:t xml:space="preserve"> </w:t>
      </w:r>
      <w:r w:rsidRPr="003040DE">
        <w:t xml:space="preserve">Beginning with ASA version 8.3, network objects are used to configure all forms of NAT. A network object is </w:t>
      </w:r>
      <w:r w:rsidRPr="006A3CD3">
        <w:rPr>
          <w:noProof/>
        </w:rPr>
        <w:t>created</w:t>
      </w:r>
      <w:r>
        <w:rPr>
          <w:noProof/>
        </w:rPr>
        <w:t>,</w:t>
      </w:r>
      <w:r w:rsidRPr="003040DE">
        <w:t xml:space="preserve"> and it is within this object that NAT is configured. In </w:t>
      </w:r>
      <w:r>
        <w:t>Step 2a,</w:t>
      </w:r>
      <w:r w:rsidRPr="003040DE">
        <w:t xml:space="preserve"> </w:t>
      </w:r>
      <w:r>
        <w:t>the</w:t>
      </w:r>
      <w:r w:rsidRPr="003040DE">
        <w:t xml:space="preserve"> network object </w:t>
      </w:r>
      <w:r>
        <w:rPr>
          <w:b/>
        </w:rPr>
        <w:t>INSIDE-NET</w:t>
      </w:r>
      <w:r w:rsidRPr="003040DE">
        <w:t xml:space="preserve"> is used to translat</w:t>
      </w:r>
      <w:r>
        <w:t xml:space="preserve">e </w:t>
      </w:r>
      <w:r w:rsidRPr="003040DE">
        <w:t xml:space="preserve">the inside network addresses </w:t>
      </w:r>
      <w:r>
        <w:t>(</w:t>
      </w:r>
      <w:r w:rsidRPr="003040DE">
        <w:t>192.168.10.0/24</w:t>
      </w:r>
      <w:r>
        <w:t>)</w:t>
      </w:r>
      <w:r w:rsidRPr="003040DE">
        <w:t xml:space="preserve"> to the global address of the outside ASA interface. This type of object configuration is called </w:t>
      </w:r>
      <w:r w:rsidRPr="008B59A4">
        <w:t>Auto-NAT</w:t>
      </w:r>
      <w:r w:rsidRPr="003040DE">
        <w:t>.</w:t>
      </w:r>
    </w:p>
    <w:p w14:paraId="25E3D0B2" w14:textId="77777777" w:rsidR="008B5FC6" w:rsidRPr="003040DE" w:rsidRDefault="008B5FC6" w:rsidP="008B5FC6">
      <w:pPr>
        <w:pStyle w:val="SubStepAlpha"/>
      </w:pPr>
      <w:r w:rsidRPr="003040DE">
        <w:t xml:space="preserve">Create </w:t>
      </w:r>
      <w:r>
        <w:t xml:space="preserve">the </w:t>
      </w:r>
      <w:r w:rsidRPr="003040DE">
        <w:t xml:space="preserve">network object </w:t>
      </w:r>
      <w:r w:rsidRPr="008B5FC6">
        <w:rPr>
          <w:b/>
        </w:rPr>
        <w:t>INSIDE-NET</w:t>
      </w:r>
      <w:r w:rsidRPr="003040DE">
        <w:t xml:space="preserve"> and assign attributes to it using the </w:t>
      </w:r>
      <w:r w:rsidRPr="008B5FC6">
        <w:rPr>
          <w:b/>
        </w:rPr>
        <w:t>subnet</w:t>
      </w:r>
      <w:r w:rsidRPr="003040DE">
        <w:t xml:space="preserve"> and </w:t>
      </w:r>
      <w:proofErr w:type="spellStart"/>
      <w:r w:rsidRPr="008B5FC6">
        <w:rPr>
          <w:b/>
        </w:rPr>
        <w:t>nat</w:t>
      </w:r>
      <w:proofErr w:type="spellEnd"/>
      <w:r w:rsidRPr="003040DE">
        <w:t xml:space="preserve"> commands.</w:t>
      </w:r>
    </w:p>
    <w:p w14:paraId="2FC9F157" w14:textId="77777777" w:rsidR="008B5FC6" w:rsidRPr="003040DE" w:rsidRDefault="008B5FC6" w:rsidP="008B5FC6">
      <w:pPr>
        <w:pStyle w:val="CMD"/>
      </w:pPr>
      <w:r w:rsidRPr="003040DE">
        <w:t>CCNAS-</w:t>
      </w:r>
      <w:proofErr w:type="gramStart"/>
      <w:r w:rsidRPr="003040DE">
        <w:t>ASA(</w:t>
      </w:r>
      <w:proofErr w:type="gramEnd"/>
      <w:r w:rsidRPr="003040DE">
        <w:t xml:space="preserve">config)# </w:t>
      </w:r>
      <w:r w:rsidRPr="00926797">
        <w:rPr>
          <w:b/>
        </w:rPr>
        <w:t xml:space="preserve">object network </w:t>
      </w:r>
      <w:r>
        <w:rPr>
          <w:b/>
        </w:rPr>
        <w:t>INSIDE-NET</w:t>
      </w:r>
    </w:p>
    <w:p w14:paraId="713C64AE"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r w:rsidRPr="00926797">
        <w:rPr>
          <w:b/>
        </w:rPr>
        <w:t>subnet 192.168.1.0 255.255.255.0</w:t>
      </w:r>
    </w:p>
    <w:p w14:paraId="34EF4B64"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proofErr w:type="spellStart"/>
      <w:r w:rsidRPr="00926797">
        <w:rPr>
          <w:b/>
        </w:rPr>
        <w:t>nat</w:t>
      </w:r>
      <w:proofErr w:type="spellEnd"/>
      <w:r w:rsidRPr="00926797">
        <w:rPr>
          <w:b/>
        </w:rPr>
        <w:t xml:space="preserve"> (</w:t>
      </w:r>
      <w:proofErr w:type="spellStart"/>
      <w:r w:rsidRPr="00926797">
        <w:rPr>
          <w:b/>
        </w:rPr>
        <w:t>inside,outside</w:t>
      </w:r>
      <w:proofErr w:type="spellEnd"/>
      <w:r w:rsidRPr="00926797">
        <w:rPr>
          <w:b/>
        </w:rPr>
        <w:t>) dynamic interface</w:t>
      </w:r>
    </w:p>
    <w:p w14:paraId="5B2C0F9F" w14:textId="77777777" w:rsidR="008B5FC6" w:rsidRPr="003040DE" w:rsidRDefault="008B5FC6" w:rsidP="008B5FC6">
      <w:pPr>
        <w:pStyle w:val="CMD"/>
      </w:pPr>
      <w:r w:rsidRPr="003040DE">
        <w:t>CCNAS-</w:t>
      </w:r>
      <w:proofErr w:type="gramStart"/>
      <w:r w:rsidRPr="003040DE">
        <w:t>ASA(</w:t>
      </w:r>
      <w:proofErr w:type="gramEnd"/>
      <w:r w:rsidRPr="003040DE">
        <w:t xml:space="preserve">config-network-object)# </w:t>
      </w:r>
      <w:r w:rsidRPr="00926797">
        <w:rPr>
          <w:b/>
        </w:rPr>
        <w:t>end</w:t>
      </w:r>
    </w:p>
    <w:p w14:paraId="44602DDD" w14:textId="77777777" w:rsidR="008B5FC6" w:rsidRPr="00081BB9" w:rsidRDefault="008B5FC6" w:rsidP="008B5FC6">
      <w:pPr>
        <w:pStyle w:val="SubStepAlpha"/>
      </w:pPr>
      <w:bookmarkStart w:id="2" w:name="wp1237429"/>
      <w:bookmarkEnd w:id="2"/>
      <w:r>
        <w:t xml:space="preserve">The ASA splits the configuration into the object portion that defines the network to be translated and the actual </w:t>
      </w:r>
      <w:proofErr w:type="spellStart"/>
      <w:r w:rsidRPr="008B5FC6">
        <w:rPr>
          <w:b/>
        </w:rPr>
        <w:t>nat</w:t>
      </w:r>
      <w:proofErr w:type="spellEnd"/>
      <w:r>
        <w:t xml:space="preserve"> command parameters. These appear in two different places in the running configuration. </w:t>
      </w:r>
      <w:r w:rsidRPr="00081BB9">
        <w:t xml:space="preserve">Display the NAT object configuration using the </w:t>
      </w:r>
      <w:r w:rsidRPr="008B5FC6">
        <w:rPr>
          <w:b/>
        </w:rPr>
        <w:t>show run object</w:t>
      </w:r>
      <w:r w:rsidRPr="00081BB9">
        <w:t xml:space="preserve"> and </w:t>
      </w:r>
      <w:r w:rsidRPr="008B5FC6">
        <w:rPr>
          <w:b/>
        </w:rPr>
        <w:t xml:space="preserve">show run </w:t>
      </w:r>
      <w:proofErr w:type="spellStart"/>
      <w:r w:rsidRPr="008B5FC6">
        <w:rPr>
          <w:b/>
        </w:rPr>
        <w:t>nat</w:t>
      </w:r>
      <w:proofErr w:type="spellEnd"/>
      <w:r w:rsidRPr="00081BB9">
        <w:t xml:space="preserve"> commands.</w:t>
      </w:r>
    </w:p>
    <w:p w14:paraId="38CC4EBA" w14:textId="77777777" w:rsidR="008B5FC6" w:rsidRPr="00AE7F7A" w:rsidRDefault="008B5FC6" w:rsidP="008B5FC6">
      <w:pPr>
        <w:pStyle w:val="CMD"/>
      </w:pPr>
      <w:r w:rsidRPr="00AE7F7A">
        <w:t xml:space="preserve">CCNAS-ASA# </w:t>
      </w:r>
      <w:r w:rsidRPr="00A901D5">
        <w:rPr>
          <w:b/>
        </w:rPr>
        <w:t>show run object</w:t>
      </w:r>
    </w:p>
    <w:p w14:paraId="10F50E70" w14:textId="77777777" w:rsidR="008B5FC6" w:rsidRPr="00AE7F7A" w:rsidRDefault="008B5FC6" w:rsidP="008B5FC6">
      <w:pPr>
        <w:pStyle w:val="CMDOutput"/>
      </w:pPr>
      <w:r w:rsidRPr="00AE7F7A">
        <w:t xml:space="preserve">object network </w:t>
      </w:r>
      <w:r>
        <w:t>INSIDE-NET</w:t>
      </w:r>
    </w:p>
    <w:p w14:paraId="2437A280" w14:textId="77777777" w:rsidR="008B5FC6" w:rsidRPr="00AE7F7A" w:rsidRDefault="008B5FC6" w:rsidP="008B5FC6">
      <w:pPr>
        <w:pStyle w:val="CMDOutput"/>
      </w:pPr>
      <w:r>
        <w:lastRenderedPageBreak/>
        <w:t xml:space="preserve"> subnet 192.168.1</w:t>
      </w:r>
      <w:r w:rsidRPr="00AE7F7A">
        <w:t>.0 255.255.255.0</w:t>
      </w:r>
    </w:p>
    <w:p w14:paraId="0561CABE" w14:textId="77777777" w:rsidR="008B5FC6" w:rsidRDefault="008B5FC6" w:rsidP="008B5FC6">
      <w:pPr>
        <w:pStyle w:val="CMDOutput"/>
      </w:pPr>
    </w:p>
    <w:p w14:paraId="13AB7E05" w14:textId="77777777" w:rsidR="008B5FC6" w:rsidRPr="00AE7F7A" w:rsidRDefault="008B5FC6" w:rsidP="008B5FC6">
      <w:pPr>
        <w:pStyle w:val="CMD"/>
      </w:pPr>
      <w:r w:rsidRPr="00AE7F7A">
        <w:t xml:space="preserve">CCNAS-ASA# </w:t>
      </w:r>
      <w:r w:rsidRPr="00A901D5">
        <w:rPr>
          <w:b/>
        </w:rPr>
        <w:t xml:space="preserve">show run </w:t>
      </w:r>
      <w:proofErr w:type="spellStart"/>
      <w:r w:rsidRPr="00A901D5">
        <w:rPr>
          <w:b/>
        </w:rPr>
        <w:t>nat</w:t>
      </w:r>
      <w:proofErr w:type="spellEnd"/>
    </w:p>
    <w:p w14:paraId="350E32A0" w14:textId="77777777" w:rsidR="008B5FC6" w:rsidRPr="00AE7F7A" w:rsidRDefault="008B5FC6" w:rsidP="008B5FC6">
      <w:pPr>
        <w:pStyle w:val="CMDOutput"/>
      </w:pPr>
      <w:r w:rsidRPr="00AE7F7A">
        <w:t>!</w:t>
      </w:r>
    </w:p>
    <w:p w14:paraId="7CB8EF6D" w14:textId="77777777" w:rsidR="008B5FC6" w:rsidRPr="00AE7F7A" w:rsidRDefault="008B5FC6" w:rsidP="008B5FC6">
      <w:pPr>
        <w:pStyle w:val="CMDOutput"/>
      </w:pPr>
      <w:r w:rsidRPr="00AE7F7A">
        <w:t xml:space="preserve">object network </w:t>
      </w:r>
      <w:r>
        <w:t>INSIDE-NET</w:t>
      </w:r>
    </w:p>
    <w:p w14:paraId="5DC6177D" w14:textId="77777777" w:rsidR="008B5FC6" w:rsidRPr="00AE7F7A" w:rsidRDefault="008B5FC6" w:rsidP="008B5FC6">
      <w:pPr>
        <w:pStyle w:val="CMDOutput"/>
      </w:pPr>
      <w:r w:rsidRPr="00AE7F7A">
        <w:t xml:space="preserve"> </w:t>
      </w:r>
      <w:proofErr w:type="spellStart"/>
      <w:r w:rsidRPr="00AE7F7A">
        <w:t>nat</w:t>
      </w:r>
      <w:proofErr w:type="spellEnd"/>
      <w:r w:rsidRPr="00AE7F7A">
        <w:t xml:space="preserve"> (</w:t>
      </w:r>
      <w:proofErr w:type="spellStart"/>
      <w:proofErr w:type="gramStart"/>
      <w:r w:rsidRPr="00AE7F7A">
        <w:t>inside,outside</w:t>
      </w:r>
      <w:proofErr w:type="spellEnd"/>
      <w:proofErr w:type="gramEnd"/>
      <w:r w:rsidRPr="00AE7F7A">
        <w:t>) dynamic interface</w:t>
      </w:r>
    </w:p>
    <w:p w14:paraId="13801006" w14:textId="77777777" w:rsidR="008B5FC6" w:rsidRPr="008B5FC6" w:rsidRDefault="008B5FC6" w:rsidP="008B5FC6">
      <w:pPr>
        <w:pStyle w:val="SubStepAlpha"/>
        <w:rPr>
          <w:rFonts w:cs="Arial"/>
          <w:color w:val="000000"/>
          <w:sz w:val="19"/>
          <w:szCs w:val="19"/>
        </w:rPr>
      </w:pPr>
      <w:r w:rsidRPr="009A3E6D">
        <w:t>From PC-B</w:t>
      </w:r>
      <w:r>
        <w:t>,</w:t>
      </w:r>
      <w:r w:rsidRPr="009A3E6D">
        <w:t xml:space="preserve"> attempt to ping the R1 </w:t>
      </w:r>
      <w:r>
        <w:t>G</w:t>
      </w:r>
      <w:r w:rsidRPr="009A3E6D">
        <w:t xml:space="preserve">0/0 interface </w:t>
      </w:r>
      <w:r>
        <w:t xml:space="preserve">at IP address </w:t>
      </w:r>
      <w:r w:rsidRPr="008B5FC6">
        <w:rPr>
          <w:b/>
        </w:rPr>
        <w:t>209.165.200.225</w:t>
      </w:r>
      <w:r>
        <w:t xml:space="preserve">. </w:t>
      </w:r>
      <w:bookmarkStart w:id="3" w:name="_Hlk502227348"/>
      <w:r>
        <w:t>Notice the pings are not successful at this time as the default inspection policy does not allow ICMP to pass through the firewall.</w:t>
      </w:r>
      <w:bookmarkEnd w:id="3"/>
    </w:p>
    <w:p w14:paraId="32F36217" w14:textId="77777777" w:rsidR="008B5FC6" w:rsidRPr="008B5FC6" w:rsidRDefault="008B5FC6" w:rsidP="008B5FC6">
      <w:pPr>
        <w:pStyle w:val="SubStepAlpha"/>
        <w:rPr>
          <w:rFonts w:cs="Arial"/>
          <w:color w:val="000000"/>
          <w:sz w:val="19"/>
          <w:szCs w:val="19"/>
        </w:rPr>
      </w:pPr>
      <w:r>
        <w:t xml:space="preserve">Issue the </w:t>
      </w:r>
      <w:r w:rsidRPr="008B5FC6">
        <w:rPr>
          <w:b/>
        </w:rPr>
        <w:t xml:space="preserve">show </w:t>
      </w:r>
      <w:proofErr w:type="spellStart"/>
      <w:r w:rsidRPr="008B5FC6">
        <w:rPr>
          <w:b/>
        </w:rPr>
        <w:t>nat</w:t>
      </w:r>
      <w:proofErr w:type="spellEnd"/>
      <w:r>
        <w:t xml:space="preserve"> command on the ASA to see the translated and untranslated hits. Notice that, of the pings from PC-B, three were </w:t>
      </w:r>
      <w:r w:rsidRPr="00ED5E38">
        <w:rPr>
          <w:noProof/>
        </w:rPr>
        <w:t>translated</w:t>
      </w:r>
      <w:r>
        <w:t xml:space="preserve"> and three were not because ICMP is not being inspected by the global inspection policy. The outgoing pings (echoes) were </w:t>
      </w:r>
      <w:r w:rsidRPr="00ED5E38">
        <w:rPr>
          <w:noProof/>
        </w:rPr>
        <w:t>translated</w:t>
      </w:r>
      <w:r>
        <w:rPr>
          <w:noProof/>
        </w:rPr>
        <w:t>,</w:t>
      </w:r>
      <w:r w:rsidRPr="00ED5E38">
        <w:rPr>
          <w:noProof/>
        </w:rPr>
        <w:t xml:space="preserve"> and</w:t>
      </w:r>
      <w:r>
        <w:t xml:space="preserve"> the returning echo replies were blocked by the firewall policy. You will configure the default inspection policy to allow ICMP in the next step. </w:t>
      </w:r>
      <w:r w:rsidRPr="008B5FC6">
        <w:rPr>
          <w:b/>
        </w:rPr>
        <w:t>Note:</w:t>
      </w:r>
      <w:r>
        <w:t xml:space="preserve"> Depending on the processes and daemons running on the particular computer used as PC-B, you may see more translated and untranslated hits than the three echo requests and echo replies.</w:t>
      </w:r>
    </w:p>
    <w:p w14:paraId="3E06D0C4" w14:textId="77777777" w:rsidR="008B5FC6" w:rsidRDefault="008B5FC6" w:rsidP="008B5FC6">
      <w:pPr>
        <w:pStyle w:val="CMD"/>
      </w:pPr>
      <w:r w:rsidRPr="009A3E6D">
        <w:t xml:space="preserve">CCNAS-ASA# </w:t>
      </w:r>
      <w:r w:rsidRPr="00081BB9">
        <w:rPr>
          <w:b/>
        </w:rPr>
        <w:t xml:space="preserve">show </w:t>
      </w:r>
      <w:proofErr w:type="spellStart"/>
      <w:r w:rsidRPr="00081BB9">
        <w:rPr>
          <w:b/>
        </w:rPr>
        <w:t>nat</w:t>
      </w:r>
      <w:proofErr w:type="spellEnd"/>
    </w:p>
    <w:p w14:paraId="2683C2D3" w14:textId="77777777" w:rsidR="008B5FC6" w:rsidRDefault="008B5FC6" w:rsidP="008B5FC6">
      <w:pPr>
        <w:pStyle w:val="CMDOutput"/>
      </w:pPr>
    </w:p>
    <w:p w14:paraId="27D5E767" w14:textId="77777777" w:rsidR="008B5FC6" w:rsidRPr="009A3E6D" w:rsidRDefault="008B5FC6" w:rsidP="008B5FC6">
      <w:pPr>
        <w:pStyle w:val="CMDOutput"/>
      </w:pPr>
      <w:r w:rsidRPr="009A3E6D">
        <w:t>Auto NAT Policies (Section 2)</w:t>
      </w:r>
    </w:p>
    <w:p w14:paraId="541B3096" w14:textId="77777777" w:rsidR="008B5FC6" w:rsidRPr="009A3E6D" w:rsidRDefault="008B5FC6" w:rsidP="008B5FC6">
      <w:pPr>
        <w:pStyle w:val="CMDOutput"/>
      </w:pPr>
      <w:r w:rsidRPr="009A3E6D">
        <w:t xml:space="preserve">1 (inside) to (outside) source dynamic </w:t>
      </w:r>
      <w:r>
        <w:t>INSIDE-NET</w:t>
      </w:r>
      <w:r w:rsidRPr="009A3E6D">
        <w:t xml:space="preserve"> interface</w:t>
      </w:r>
    </w:p>
    <w:p w14:paraId="3223BFFD" w14:textId="77777777" w:rsidR="008B5FC6" w:rsidRDefault="008B5FC6" w:rsidP="008B5FC6">
      <w:pPr>
        <w:pStyle w:val="CMDOutput"/>
      </w:pPr>
      <w:r w:rsidRPr="009A3E6D">
        <w:t xml:space="preserve">    </w:t>
      </w:r>
      <w:proofErr w:type="spellStart"/>
      <w:r w:rsidRPr="009A3E6D">
        <w:t>translate_hits</w:t>
      </w:r>
      <w:proofErr w:type="spellEnd"/>
      <w:r w:rsidRPr="009A3E6D">
        <w:t xml:space="preserve"> = </w:t>
      </w:r>
      <w:r>
        <w:t>3</w:t>
      </w:r>
      <w:r w:rsidRPr="009A3E6D">
        <w:t xml:space="preserve">, </w:t>
      </w:r>
      <w:proofErr w:type="spellStart"/>
      <w:r w:rsidRPr="009A3E6D">
        <w:t>untranslate_hits</w:t>
      </w:r>
      <w:proofErr w:type="spellEnd"/>
      <w:r w:rsidRPr="009A3E6D">
        <w:t xml:space="preserve"> = </w:t>
      </w:r>
      <w:r>
        <w:t>3</w:t>
      </w:r>
    </w:p>
    <w:p w14:paraId="20890A0E" w14:textId="77777777" w:rsidR="008B5FC6" w:rsidRPr="008B5FC6" w:rsidRDefault="008B5FC6" w:rsidP="008B5FC6">
      <w:pPr>
        <w:pStyle w:val="SubStepAlpha"/>
        <w:rPr>
          <w:rFonts w:cs="Arial"/>
          <w:color w:val="000000"/>
          <w:sz w:val="19"/>
          <w:szCs w:val="19"/>
        </w:rPr>
      </w:pPr>
      <w:r>
        <w:t xml:space="preserve">Ping from PC-B to R1 again and quickly issue the </w:t>
      </w:r>
      <w:r w:rsidRPr="008B5FC6">
        <w:rPr>
          <w:b/>
        </w:rPr>
        <w:t xml:space="preserve">show </w:t>
      </w:r>
      <w:proofErr w:type="spellStart"/>
      <w:r w:rsidRPr="008B5FC6">
        <w:rPr>
          <w:b/>
        </w:rPr>
        <w:t>xlate</w:t>
      </w:r>
      <w:proofErr w:type="spellEnd"/>
      <w:r>
        <w:t xml:space="preserve"> command to see the addresses being translated.</w:t>
      </w:r>
    </w:p>
    <w:p w14:paraId="445376F4" w14:textId="77777777" w:rsidR="008B5FC6" w:rsidRPr="009A3E6D" w:rsidRDefault="008B5FC6" w:rsidP="008B5FC6">
      <w:pPr>
        <w:pStyle w:val="CMD"/>
      </w:pPr>
      <w:r w:rsidRPr="009A3E6D">
        <w:t xml:space="preserve">CCNAS-ASA# </w:t>
      </w:r>
      <w:r w:rsidRPr="00514C66">
        <w:t xml:space="preserve">show </w:t>
      </w:r>
      <w:proofErr w:type="spellStart"/>
      <w:r w:rsidRPr="00514C66">
        <w:t>xlate</w:t>
      </w:r>
      <w:proofErr w:type="spellEnd"/>
    </w:p>
    <w:p w14:paraId="51074D80" w14:textId="77777777" w:rsidR="008B5FC6" w:rsidRPr="006C6AFE" w:rsidRDefault="008B5FC6" w:rsidP="008B5FC6">
      <w:pPr>
        <w:pStyle w:val="BodyTextL50"/>
        <w:rPr>
          <w:rFonts w:ascii="Courier New" w:hAnsi="Courier New"/>
          <w:sz w:val="18"/>
        </w:rPr>
      </w:pPr>
      <w:r w:rsidRPr="006C6AFE">
        <w:rPr>
          <w:rFonts w:ascii="Courier New" w:hAnsi="Courier New"/>
          <w:sz w:val="18"/>
        </w:rPr>
        <w:t>1 in use, 1 most used</w:t>
      </w:r>
    </w:p>
    <w:p w14:paraId="2034FFB1" w14:textId="77777777" w:rsidR="008B5FC6" w:rsidRPr="006C6AFE" w:rsidRDefault="008B5FC6" w:rsidP="008B5FC6">
      <w:pPr>
        <w:pStyle w:val="BodyTextL50"/>
        <w:rPr>
          <w:rFonts w:ascii="Courier New" w:hAnsi="Courier New"/>
          <w:sz w:val="18"/>
        </w:rPr>
      </w:pPr>
      <w:r w:rsidRPr="006C6AFE">
        <w:rPr>
          <w:rFonts w:ascii="Courier New" w:hAnsi="Courier New"/>
          <w:sz w:val="18"/>
        </w:rPr>
        <w:t xml:space="preserve">Flags: D - DNS, e - extended, I - identity, </w:t>
      </w:r>
      <w:proofErr w:type="spellStart"/>
      <w:r w:rsidRPr="006C6AFE">
        <w:rPr>
          <w:rFonts w:ascii="Courier New" w:hAnsi="Courier New"/>
          <w:sz w:val="18"/>
        </w:rPr>
        <w:t>i</w:t>
      </w:r>
      <w:proofErr w:type="spellEnd"/>
      <w:r w:rsidRPr="006C6AFE">
        <w:rPr>
          <w:rFonts w:ascii="Courier New" w:hAnsi="Courier New"/>
          <w:sz w:val="18"/>
        </w:rPr>
        <w:t xml:space="preserve"> - dynamic, r - </w:t>
      </w:r>
      <w:proofErr w:type="spellStart"/>
      <w:r w:rsidRPr="006C6AFE">
        <w:rPr>
          <w:rFonts w:ascii="Courier New" w:hAnsi="Courier New"/>
          <w:sz w:val="18"/>
        </w:rPr>
        <w:t>portmap</w:t>
      </w:r>
      <w:proofErr w:type="spellEnd"/>
      <w:r w:rsidRPr="006C6AFE">
        <w:rPr>
          <w:rFonts w:ascii="Courier New" w:hAnsi="Courier New"/>
          <w:sz w:val="18"/>
        </w:rPr>
        <w:t>,</w:t>
      </w:r>
    </w:p>
    <w:p w14:paraId="2C41FB20" w14:textId="77777777" w:rsidR="008B5FC6" w:rsidRPr="006C6AFE" w:rsidRDefault="008B5FC6" w:rsidP="008B5FC6">
      <w:pPr>
        <w:pStyle w:val="BodyTextL50"/>
        <w:rPr>
          <w:rFonts w:ascii="Courier New" w:hAnsi="Courier New"/>
          <w:sz w:val="18"/>
        </w:rPr>
      </w:pPr>
      <w:r w:rsidRPr="006C6AFE">
        <w:rPr>
          <w:rFonts w:ascii="Courier New" w:hAnsi="Courier New"/>
          <w:sz w:val="18"/>
        </w:rPr>
        <w:t xml:space="preserve">       s - static, T - twice, N - net-to-net</w:t>
      </w:r>
    </w:p>
    <w:p w14:paraId="7A4BBB96" w14:textId="77777777" w:rsidR="008B5FC6" w:rsidRPr="006C6AFE" w:rsidRDefault="008B5FC6" w:rsidP="008B5FC6">
      <w:pPr>
        <w:pStyle w:val="BodyTextL50"/>
        <w:rPr>
          <w:rFonts w:ascii="Courier New" w:hAnsi="Courier New"/>
          <w:sz w:val="18"/>
        </w:rPr>
      </w:pPr>
    </w:p>
    <w:p w14:paraId="466855D7" w14:textId="77777777" w:rsidR="008B5FC6" w:rsidRDefault="008B5FC6" w:rsidP="008B5FC6">
      <w:pPr>
        <w:pStyle w:val="BodyTextL50"/>
        <w:rPr>
          <w:rFonts w:ascii="Courier New" w:hAnsi="Courier New"/>
          <w:b/>
          <w:sz w:val="18"/>
        </w:rPr>
      </w:pPr>
      <w:r w:rsidRPr="006C6AFE">
        <w:rPr>
          <w:rFonts w:ascii="Courier New" w:hAnsi="Courier New"/>
          <w:sz w:val="18"/>
          <w:highlight w:val="yellow"/>
        </w:rPr>
        <w:t xml:space="preserve">ICMP PAT from inside:192.168.1.3/1 to outside:209.165.200.226/1 flags </w:t>
      </w:r>
      <w:proofErr w:type="spellStart"/>
      <w:r w:rsidRPr="006C6AFE">
        <w:rPr>
          <w:rFonts w:ascii="Courier New" w:hAnsi="Courier New"/>
          <w:sz w:val="18"/>
          <w:highlight w:val="yellow"/>
        </w:rPr>
        <w:t>ri</w:t>
      </w:r>
      <w:proofErr w:type="spellEnd"/>
      <w:r w:rsidRPr="006C6AFE">
        <w:rPr>
          <w:rFonts w:ascii="Courier New" w:hAnsi="Courier New"/>
          <w:sz w:val="18"/>
          <w:highlight w:val="yellow"/>
        </w:rPr>
        <w:t xml:space="preserve"> idle 0:00:01 timeout 0:00:30</w:t>
      </w:r>
      <w:r w:rsidRPr="006C6AFE">
        <w:rPr>
          <w:rFonts w:ascii="Courier New" w:hAnsi="Courier New"/>
          <w:b/>
          <w:sz w:val="18"/>
        </w:rPr>
        <w:t xml:space="preserve"> </w:t>
      </w:r>
    </w:p>
    <w:p w14:paraId="2BB1E5C2" w14:textId="77777777" w:rsidR="008B5FC6" w:rsidRPr="00153AA2" w:rsidRDefault="008B5FC6" w:rsidP="008B5FC6">
      <w:pPr>
        <w:pStyle w:val="BodyTextL50"/>
      </w:pPr>
      <w:r w:rsidRPr="00D34226">
        <w:rPr>
          <w:b/>
        </w:rPr>
        <w:t>Note</w:t>
      </w:r>
      <w:r w:rsidRPr="00A901D5">
        <w:t>:</w:t>
      </w:r>
      <w:r w:rsidRPr="00153AA2">
        <w:t xml:space="preserve"> The flags (r and </w:t>
      </w:r>
      <w:proofErr w:type="spellStart"/>
      <w:r w:rsidRPr="00153AA2">
        <w:t>i</w:t>
      </w:r>
      <w:proofErr w:type="spellEnd"/>
      <w:r w:rsidRPr="00153AA2">
        <w:t>) indicate that the translation was based on a port map (r) and was done dynamically (</w:t>
      </w:r>
      <w:proofErr w:type="spellStart"/>
      <w:r w:rsidRPr="00153AA2">
        <w:t>i</w:t>
      </w:r>
      <w:proofErr w:type="spellEnd"/>
      <w:r w:rsidRPr="00153AA2">
        <w:t>).</w:t>
      </w:r>
    </w:p>
    <w:p w14:paraId="62C81658" w14:textId="6F976473" w:rsidR="008B5FC6" w:rsidRPr="008B5FC6" w:rsidRDefault="008B5FC6" w:rsidP="008B5FC6">
      <w:pPr>
        <w:pStyle w:val="SubStepAlpha"/>
        <w:rPr>
          <w:rFonts w:cs="Arial"/>
          <w:color w:val="000000"/>
          <w:sz w:val="19"/>
          <w:szCs w:val="19"/>
        </w:rPr>
      </w:pPr>
      <w:r>
        <w:t>O</w:t>
      </w:r>
      <w:r w:rsidRPr="009A3E6D">
        <w:t xml:space="preserve">pen a browser </w:t>
      </w:r>
      <w:r>
        <w:t xml:space="preserve">on PC-B and </w:t>
      </w:r>
      <w:r w:rsidRPr="009A3E6D">
        <w:t xml:space="preserve">enter the IP address of </w:t>
      </w:r>
      <w:r>
        <w:t>R1 G0/0 (</w:t>
      </w:r>
      <w:r w:rsidRPr="006A3CD3">
        <w:t>209.165.200.225</w:t>
      </w:r>
      <w:r>
        <w:t>). In a pop-up window, you should be prompted by R1 that authentication is required. TCP-based HTTP traffic is permitted, by default, by the firewall inspection policy.</w:t>
      </w:r>
    </w:p>
    <w:p w14:paraId="1DF57130" w14:textId="4B766588" w:rsidR="008B5FC6" w:rsidRPr="008B5FC6" w:rsidRDefault="008B5FC6" w:rsidP="000371ED">
      <w:pPr>
        <w:pStyle w:val="SubStepAlpha"/>
        <w:numPr>
          <w:ilvl w:val="0"/>
          <w:numId w:val="0"/>
        </w:numPr>
        <w:ind w:left="360"/>
        <w:rPr>
          <w:rFonts w:cs="Arial"/>
          <w:color w:val="000000"/>
          <w:sz w:val="19"/>
          <w:szCs w:val="19"/>
        </w:rPr>
      </w:pPr>
      <w:r>
        <w:rPr>
          <w:color w:val="FF0000"/>
        </w:rPr>
        <w:t xml:space="preserve">Note:  Because we can </w:t>
      </w:r>
      <w:r w:rsidR="000371ED">
        <w:rPr>
          <w:color w:val="FF0000"/>
        </w:rPr>
        <w:t xml:space="preserve">not set up the ip http server on the routers you will get a Request Timeout.  </w:t>
      </w:r>
      <w:proofErr w:type="gramStart"/>
      <w:r w:rsidR="000371ED">
        <w:rPr>
          <w:color w:val="FF0000"/>
        </w:rPr>
        <w:t>However</w:t>
      </w:r>
      <w:proofErr w:type="gramEnd"/>
      <w:r w:rsidR="000371ED">
        <w:rPr>
          <w:color w:val="FF0000"/>
        </w:rPr>
        <w:t xml:space="preserve"> when you issue the commands below you will see </w:t>
      </w:r>
      <w:proofErr w:type="spellStart"/>
      <w:r w:rsidR="000371ED">
        <w:rPr>
          <w:color w:val="FF0000"/>
        </w:rPr>
        <w:t>tcp</w:t>
      </w:r>
      <w:proofErr w:type="spellEnd"/>
      <w:r w:rsidR="000371ED">
        <w:rPr>
          <w:color w:val="FF0000"/>
        </w:rPr>
        <w:t xml:space="preserve"> traffic leaving the ASA</w:t>
      </w:r>
    </w:p>
    <w:p w14:paraId="310E2A20" w14:textId="77777777" w:rsidR="008B5FC6" w:rsidRPr="008B5FC6" w:rsidRDefault="008B5FC6" w:rsidP="008B5FC6">
      <w:pPr>
        <w:pStyle w:val="SubStepAlpha"/>
        <w:rPr>
          <w:rFonts w:cs="Arial"/>
          <w:color w:val="000000"/>
          <w:sz w:val="19"/>
          <w:szCs w:val="19"/>
        </w:rPr>
      </w:pPr>
      <w:r w:rsidRPr="009A3E6D">
        <w:t>On the ASA</w:t>
      </w:r>
      <w:r>
        <w:t>,</w:t>
      </w:r>
      <w:r w:rsidRPr="009A3E6D">
        <w:t xml:space="preserve"> </w:t>
      </w:r>
      <w:r>
        <w:t>reissue</w:t>
      </w:r>
      <w:r w:rsidRPr="009A3E6D">
        <w:t xml:space="preserve"> the </w:t>
      </w:r>
      <w:r w:rsidRPr="008B5FC6">
        <w:rPr>
          <w:b/>
        </w:rPr>
        <w:t xml:space="preserve">show </w:t>
      </w:r>
      <w:proofErr w:type="spellStart"/>
      <w:r w:rsidRPr="008B5FC6">
        <w:rPr>
          <w:b/>
        </w:rPr>
        <w:t>nat</w:t>
      </w:r>
      <w:proofErr w:type="spellEnd"/>
      <w:r w:rsidRPr="00A901D5">
        <w:t xml:space="preserve"> and </w:t>
      </w:r>
      <w:r w:rsidRPr="008B5FC6">
        <w:rPr>
          <w:b/>
        </w:rPr>
        <w:t xml:space="preserve">show </w:t>
      </w:r>
      <w:proofErr w:type="spellStart"/>
      <w:r w:rsidRPr="008B5FC6">
        <w:rPr>
          <w:b/>
        </w:rPr>
        <w:t>xlate</w:t>
      </w:r>
      <w:proofErr w:type="spellEnd"/>
      <w:r w:rsidRPr="00A901D5">
        <w:t xml:space="preserve"> </w:t>
      </w:r>
      <w:r w:rsidRPr="009A3E6D">
        <w:t>command</w:t>
      </w:r>
      <w:r>
        <w:t>s</w:t>
      </w:r>
      <w:r w:rsidRPr="009A3E6D">
        <w:t xml:space="preserve"> </w:t>
      </w:r>
      <w:r>
        <w:t xml:space="preserve">to </w:t>
      </w:r>
      <w:r w:rsidRPr="009A3E6D">
        <w:t xml:space="preserve">see the </w:t>
      </w:r>
      <w:r>
        <w:t>hits and addresses being translated for the HTTP connection.</w:t>
      </w:r>
    </w:p>
    <w:p w14:paraId="59D67C1F" w14:textId="77777777" w:rsidR="00E94FC9" w:rsidRPr="00153AA2" w:rsidRDefault="00E94FC9" w:rsidP="00E94FC9">
      <w:pPr>
        <w:pStyle w:val="StepHead"/>
      </w:pPr>
      <w:r w:rsidRPr="00153AA2">
        <w:t>Modify the default MPF application inspection global service policy.</w:t>
      </w:r>
    </w:p>
    <w:p w14:paraId="14648A0E" w14:textId="72F6C4CB" w:rsidR="00E94FC9" w:rsidRDefault="00E94FC9" w:rsidP="00E94FC9">
      <w:pPr>
        <w:pStyle w:val="BodyTextL25"/>
      </w:pPr>
      <w:r w:rsidRPr="006B4F5A">
        <w:t>For application layer inspection</w:t>
      </w:r>
      <w:r w:rsidR="009A79CD">
        <w:t xml:space="preserve"> </w:t>
      </w:r>
      <w:r w:rsidR="00EF655D">
        <w:t>and</w:t>
      </w:r>
      <w:r w:rsidRPr="006B4F5A">
        <w:t xml:space="preserve"> other advanced options, the Cisco </w:t>
      </w:r>
      <w:r>
        <w:t xml:space="preserve">MPF </w:t>
      </w:r>
      <w:r w:rsidRPr="006B4F5A">
        <w:t>is available on ASAs.</w:t>
      </w:r>
    </w:p>
    <w:p w14:paraId="7FE88FFC" w14:textId="17E8BAA6" w:rsidR="000371ED" w:rsidRDefault="000371ED" w:rsidP="00E94FC9">
      <w:pPr>
        <w:pStyle w:val="BodyTextL25"/>
      </w:pPr>
      <w:r w:rsidRPr="006B4F5A">
        <w:t>Cisco M</w:t>
      </w:r>
      <w:r>
        <w:t xml:space="preserve">PF </w:t>
      </w:r>
      <w:r w:rsidRPr="006B4F5A">
        <w:t>uses</w:t>
      </w:r>
      <w:r>
        <w:t xml:space="preserve"> </w:t>
      </w:r>
      <w:r w:rsidRPr="006B4F5A">
        <w:t xml:space="preserve">three configuration objects to define modular, object-oriented, </w:t>
      </w:r>
      <w:r>
        <w:t xml:space="preserve">and </w:t>
      </w:r>
      <w:r w:rsidRPr="006B4F5A">
        <w:t>hierarchical policies:</w:t>
      </w:r>
    </w:p>
    <w:p w14:paraId="39B308A4" w14:textId="77777777" w:rsidR="000371ED" w:rsidRPr="006B4F5A" w:rsidRDefault="000371ED" w:rsidP="000371ED">
      <w:pPr>
        <w:pStyle w:val="Bulletlevel1"/>
      </w:pPr>
      <w:r w:rsidRPr="006B4F5A">
        <w:rPr>
          <w:b/>
          <w:bCs/>
        </w:rPr>
        <w:t xml:space="preserve">Class maps </w:t>
      </w:r>
      <w:r>
        <w:rPr>
          <w:bCs/>
        </w:rPr>
        <w:t xml:space="preserve">- </w:t>
      </w:r>
      <w:r>
        <w:t>D</w:t>
      </w:r>
      <w:r w:rsidRPr="006B4F5A">
        <w:t>efine a match criterion</w:t>
      </w:r>
      <w:r>
        <w:t>.</w:t>
      </w:r>
    </w:p>
    <w:p w14:paraId="245F4C0E" w14:textId="77777777" w:rsidR="000371ED" w:rsidRPr="006B4F5A" w:rsidRDefault="000371ED" w:rsidP="000371ED">
      <w:pPr>
        <w:pStyle w:val="Bulletlevel1"/>
      </w:pPr>
      <w:r w:rsidRPr="006B4F5A">
        <w:rPr>
          <w:b/>
          <w:bCs/>
        </w:rPr>
        <w:t xml:space="preserve">Policy maps </w:t>
      </w:r>
      <w:r>
        <w:rPr>
          <w:bCs/>
        </w:rPr>
        <w:t xml:space="preserve">- </w:t>
      </w:r>
      <w:r>
        <w:t>A</w:t>
      </w:r>
      <w:r w:rsidRPr="006B4F5A">
        <w:t>ssociate actions to the match criteria</w:t>
      </w:r>
      <w:r>
        <w:t>.</w:t>
      </w:r>
    </w:p>
    <w:p w14:paraId="76F56BB5" w14:textId="77777777" w:rsidR="000371ED" w:rsidRPr="006B4F5A" w:rsidRDefault="000371ED" w:rsidP="000371ED">
      <w:pPr>
        <w:pStyle w:val="Bulletlevel1"/>
      </w:pPr>
      <w:r w:rsidRPr="006B4F5A">
        <w:rPr>
          <w:b/>
          <w:bCs/>
        </w:rPr>
        <w:t xml:space="preserve">Service policies </w:t>
      </w:r>
      <w:r>
        <w:rPr>
          <w:bCs/>
        </w:rPr>
        <w:t xml:space="preserve">- </w:t>
      </w:r>
      <w:r>
        <w:t>A</w:t>
      </w:r>
      <w:r w:rsidRPr="006B4F5A">
        <w:t>ttach the policy map to an interface, or globally to all interfaces of the</w:t>
      </w:r>
      <w:r>
        <w:t xml:space="preserve"> appliance.</w:t>
      </w:r>
    </w:p>
    <w:p w14:paraId="4844F0B9" w14:textId="77777777" w:rsidR="000371ED" w:rsidRDefault="000371ED" w:rsidP="00E94FC9">
      <w:pPr>
        <w:pStyle w:val="BodyTextL25"/>
      </w:pPr>
    </w:p>
    <w:p w14:paraId="7010F7ED" w14:textId="568581C9" w:rsidR="00E94FC9" w:rsidRDefault="00E94FC9" w:rsidP="00E94FC9">
      <w:pPr>
        <w:pStyle w:val="BodyTextL25"/>
      </w:pPr>
      <w:r>
        <w:lastRenderedPageBreak/>
        <w:t xml:space="preserve">The Packet Tracer ASA device does not have an MPF </w:t>
      </w:r>
      <w:r w:rsidRPr="004F5B75">
        <w:t xml:space="preserve">policy map </w:t>
      </w:r>
      <w:r>
        <w:t>in place by default</w:t>
      </w:r>
      <w:r w:rsidR="00B2671C">
        <w:t>.</w:t>
      </w:r>
      <w:r w:rsidR="00EF655D">
        <w:t xml:space="preserve"> </w:t>
      </w:r>
      <w:r w:rsidR="00B2671C">
        <w:t>A</w:t>
      </w:r>
      <w:r>
        <w:t>s a modification</w:t>
      </w:r>
      <w:r w:rsidR="00EF655D">
        <w:t>,</w:t>
      </w:r>
      <w:r>
        <w:t xml:space="preserve"> we can create the default policy map </w:t>
      </w:r>
      <w:r w:rsidRPr="004F5B75">
        <w:t xml:space="preserve">that </w:t>
      </w:r>
      <w:r>
        <w:t>will perform</w:t>
      </w:r>
      <w:r w:rsidRPr="004F5B75">
        <w:t xml:space="preserve"> the inspection on inside-to-outside traffic. </w:t>
      </w:r>
      <w:r>
        <w:t>When configured correctly only traffic</w:t>
      </w:r>
      <w:r w:rsidRPr="004F5B75">
        <w:t xml:space="preserve"> initiated from the inside is allowed back in to the</w:t>
      </w:r>
      <w:r>
        <w:t xml:space="preserve"> outside interface. You will need to add ICMP</w:t>
      </w:r>
      <w:r w:rsidR="008A6EA0">
        <w:t xml:space="preserve"> </w:t>
      </w:r>
      <w:r>
        <w:t>to the inspection list</w:t>
      </w:r>
      <w:r w:rsidRPr="004F5B75">
        <w:t>.</w:t>
      </w:r>
    </w:p>
    <w:p w14:paraId="233AC4FA" w14:textId="77777777" w:rsidR="000371ED" w:rsidRPr="000371ED" w:rsidRDefault="000371ED" w:rsidP="000371ED">
      <w:pPr>
        <w:pStyle w:val="CMDOutput"/>
        <w:rPr>
          <w:rFonts w:ascii="Arial" w:hAnsi="Arial" w:cs="Arial"/>
          <w:sz w:val="20"/>
          <w:szCs w:val="20"/>
        </w:rPr>
      </w:pPr>
      <w:r w:rsidRPr="000371ED">
        <w:rPr>
          <w:rFonts w:ascii="Arial" w:hAnsi="Arial" w:cs="Arial"/>
          <w:sz w:val="20"/>
          <w:szCs w:val="20"/>
        </w:rPr>
        <w:t xml:space="preserve">Issue the command </w:t>
      </w:r>
    </w:p>
    <w:p w14:paraId="3B3963AC" w14:textId="77777777" w:rsidR="000371ED" w:rsidRDefault="000371ED" w:rsidP="000371ED">
      <w:pPr>
        <w:pStyle w:val="CMDOutput"/>
      </w:pPr>
    </w:p>
    <w:p w14:paraId="2511B08C" w14:textId="20A37E84" w:rsidR="000371ED" w:rsidRPr="00CC775C" w:rsidRDefault="000371ED" w:rsidP="000371ED">
      <w:pPr>
        <w:pStyle w:val="CMDOutput"/>
        <w:rPr>
          <w:sz w:val="20"/>
        </w:rPr>
      </w:pPr>
      <w:r w:rsidRPr="00CC775C">
        <w:rPr>
          <w:sz w:val="20"/>
        </w:rPr>
        <w:t xml:space="preserve">CCNA-ASA# </w:t>
      </w:r>
      <w:r w:rsidRPr="00CC775C">
        <w:rPr>
          <w:b/>
          <w:sz w:val="20"/>
        </w:rPr>
        <w:t>show run | begin class</w:t>
      </w:r>
    </w:p>
    <w:p w14:paraId="1495397D" w14:textId="77777777" w:rsidR="000371ED" w:rsidRDefault="000371ED" w:rsidP="00E94FC9">
      <w:pPr>
        <w:pStyle w:val="BodyTextL25"/>
      </w:pPr>
      <w:r>
        <w:tab/>
        <w:t xml:space="preserve">You will see there is no default MPF policy </w:t>
      </w:r>
    </w:p>
    <w:p w14:paraId="50662BEF" w14:textId="510DAC3B" w:rsidR="000371ED" w:rsidRDefault="000371ED" w:rsidP="00E94FC9">
      <w:pPr>
        <w:pStyle w:val="BodyTextL25"/>
      </w:pPr>
      <w:r>
        <w:tab/>
      </w:r>
    </w:p>
    <w:p w14:paraId="56042BD1" w14:textId="77777777" w:rsidR="00E94FC9" w:rsidRDefault="00E94FC9" w:rsidP="00E94FC9">
      <w:pPr>
        <w:pStyle w:val="SubStepAlpha"/>
      </w:pPr>
      <w:r>
        <w:t xml:space="preserve">Create the </w:t>
      </w:r>
      <w:r w:rsidRPr="000967EE">
        <w:t>class-map</w:t>
      </w:r>
      <w:r w:rsidRPr="00B2671C">
        <w:t xml:space="preserve">, </w:t>
      </w:r>
      <w:r w:rsidRPr="000967EE">
        <w:t>policy-map</w:t>
      </w:r>
      <w:r w:rsidRPr="00B2671C">
        <w:t xml:space="preserve">, and </w:t>
      </w:r>
      <w:r w:rsidRPr="000967EE">
        <w:t>service-policy</w:t>
      </w:r>
      <w:r>
        <w:t xml:space="preserve">. </w:t>
      </w:r>
      <w:r w:rsidRPr="00DF2518">
        <w:t xml:space="preserve">Add the inspection of </w:t>
      </w:r>
      <w:r w:rsidRPr="00440723">
        <w:t xml:space="preserve">ICMP </w:t>
      </w:r>
      <w:r>
        <w:t xml:space="preserve">traffic </w:t>
      </w:r>
      <w:r w:rsidRPr="00DF2518">
        <w:t xml:space="preserve">to the </w:t>
      </w:r>
      <w:r>
        <w:t xml:space="preserve">policy map </w:t>
      </w:r>
      <w:r w:rsidRPr="00DF2518">
        <w:t>list using the following commands:</w:t>
      </w:r>
    </w:p>
    <w:p w14:paraId="7911E057" w14:textId="77777777" w:rsidR="00E94FC9" w:rsidRPr="00FF49CD" w:rsidRDefault="00E94FC9" w:rsidP="00E94FC9">
      <w:pPr>
        <w:pStyle w:val="CMD"/>
      </w:pPr>
      <w:r w:rsidRPr="009A3E6D">
        <w:t>CCNAS-</w:t>
      </w:r>
      <w:proofErr w:type="gramStart"/>
      <w:r w:rsidRPr="009A3E6D">
        <w:t>ASA</w:t>
      </w:r>
      <w:r>
        <w:t>(</w:t>
      </w:r>
      <w:proofErr w:type="gramEnd"/>
      <w:r>
        <w:t>config)</w:t>
      </w:r>
      <w:r w:rsidRPr="009A3E6D">
        <w:t xml:space="preserve"># </w:t>
      </w:r>
      <w:r w:rsidRPr="002A4815">
        <w:rPr>
          <w:b/>
        </w:rPr>
        <w:t xml:space="preserve">class-map </w:t>
      </w:r>
      <w:proofErr w:type="spellStart"/>
      <w:r w:rsidRPr="002A4815">
        <w:rPr>
          <w:b/>
        </w:rPr>
        <w:t>inspection_default</w:t>
      </w:r>
      <w:proofErr w:type="spellEnd"/>
    </w:p>
    <w:p w14:paraId="3DD86DA1" w14:textId="77777777" w:rsidR="00E94FC9" w:rsidRDefault="00E94FC9" w:rsidP="00E94FC9">
      <w:pPr>
        <w:pStyle w:val="CMD"/>
      </w:pPr>
      <w:r>
        <w:t>CCNAS-</w:t>
      </w:r>
      <w:proofErr w:type="gramStart"/>
      <w:r>
        <w:t>ASA(</w:t>
      </w:r>
      <w:proofErr w:type="gramEnd"/>
      <w:r>
        <w:t>config-</w:t>
      </w:r>
      <w:proofErr w:type="spellStart"/>
      <w:r>
        <w:t>cmap</w:t>
      </w:r>
      <w:proofErr w:type="spellEnd"/>
      <w:r>
        <w:t>)#</w:t>
      </w:r>
      <w:r w:rsidRPr="00FF49CD">
        <w:t xml:space="preserve"> </w:t>
      </w:r>
      <w:r w:rsidRPr="002A4815">
        <w:rPr>
          <w:b/>
        </w:rPr>
        <w:t>match default-inspection-traffic</w:t>
      </w:r>
    </w:p>
    <w:p w14:paraId="32F2956D" w14:textId="77777777" w:rsidR="00E94FC9" w:rsidRDefault="00E94FC9" w:rsidP="00E94FC9">
      <w:pPr>
        <w:pStyle w:val="CMD"/>
      </w:pPr>
      <w:r>
        <w:t>CCNAS-</w:t>
      </w:r>
      <w:proofErr w:type="gramStart"/>
      <w:r>
        <w:t>ASA(</w:t>
      </w:r>
      <w:proofErr w:type="gramEnd"/>
      <w:r>
        <w:t>config-</w:t>
      </w:r>
      <w:proofErr w:type="spellStart"/>
      <w:r>
        <w:t>cmap</w:t>
      </w:r>
      <w:proofErr w:type="spellEnd"/>
      <w:r>
        <w:t xml:space="preserve">)# </w:t>
      </w:r>
      <w:r w:rsidRPr="002A4815">
        <w:rPr>
          <w:b/>
        </w:rPr>
        <w:t>exit</w:t>
      </w:r>
    </w:p>
    <w:p w14:paraId="1F5B4B92" w14:textId="77777777" w:rsidR="00E94FC9" w:rsidRPr="00FF49CD" w:rsidRDefault="00E94FC9" w:rsidP="00E94FC9">
      <w:pPr>
        <w:pStyle w:val="CMD"/>
      </w:pPr>
      <w:r>
        <w:t>CCNAS-</w:t>
      </w:r>
      <w:proofErr w:type="gramStart"/>
      <w:r>
        <w:t>ASA(</w:t>
      </w:r>
      <w:proofErr w:type="gramEnd"/>
      <w:r>
        <w:t xml:space="preserve">config)# </w:t>
      </w:r>
      <w:r w:rsidRPr="002A4815">
        <w:rPr>
          <w:b/>
        </w:rPr>
        <w:t xml:space="preserve">policy-map </w:t>
      </w:r>
      <w:proofErr w:type="spellStart"/>
      <w:r w:rsidRPr="002A4815">
        <w:rPr>
          <w:b/>
        </w:rPr>
        <w:t>global_policy</w:t>
      </w:r>
      <w:proofErr w:type="spellEnd"/>
    </w:p>
    <w:p w14:paraId="0C6ED2C5" w14:textId="77777777" w:rsidR="00E94FC9" w:rsidRPr="00FF49CD" w:rsidRDefault="00E94FC9" w:rsidP="00E94FC9">
      <w:pPr>
        <w:pStyle w:val="CMD"/>
      </w:pPr>
      <w:r>
        <w:t>CCNAS-</w:t>
      </w:r>
      <w:proofErr w:type="gramStart"/>
      <w:r>
        <w:t>ASA(</w:t>
      </w:r>
      <w:proofErr w:type="gramEnd"/>
      <w:r>
        <w:t>config-</w:t>
      </w:r>
      <w:proofErr w:type="spellStart"/>
      <w:r>
        <w:t>pmap</w:t>
      </w:r>
      <w:proofErr w:type="spellEnd"/>
      <w:r>
        <w:t>)#</w:t>
      </w:r>
      <w:r w:rsidRPr="00FF49CD">
        <w:t xml:space="preserve"> </w:t>
      </w:r>
      <w:r w:rsidRPr="002A4815">
        <w:rPr>
          <w:b/>
        </w:rPr>
        <w:t xml:space="preserve">class </w:t>
      </w:r>
      <w:proofErr w:type="spellStart"/>
      <w:r w:rsidRPr="002A4815">
        <w:rPr>
          <w:b/>
        </w:rPr>
        <w:t>inspection_default</w:t>
      </w:r>
      <w:proofErr w:type="spellEnd"/>
    </w:p>
    <w:p w14:paraId="129881EC" w14:textId="77777777" w:rsidR="00E94FC9" w:rsidRPr="00FF49CD" w:rsidRDefault="00E94FC9" w:rsidP="00E94FC9">
      <w:pPr>
        <w:pStyle w:val="CMD"/>
      </w:pPr>
      <w:r>
        <w:t>CCNAS-</w:t>
      </w:r>
      <w:proofErr w:type="gramStart"/>
      <w:r>
        <w:t>ASA(</w:t>
      </w:r>
      <w:proofErr w:type="gramEnd"/>
      <w:r>
        <w:t>config-</w:t>
      </w:r>
      <w:proofErr w:type="spellStart"/>
      <w:r>
        <w:t>pmap</w:t>
      </w:r>
      <w:proofErr w:type="spellEnd"/>
      <w:r>
        <w:t>-c)#</w:t>
      </w:r>
      <w:r w:rsidRPr="00FF49CD">
        <w:t xml:space="preserve"> </w:t>
      </w:r>
      <w:r w:rsidRPr="002A4815">
        <w:rPr>
          <w:b/>
        </w:rPr>
        <w:t xml:space="preserve">inspect </w:t>
      </w:r>
      <w:proofErr w:type="spellStart"/>
      <w:r w:rsidRPr="002A4815">
        <w:rPr>
          <w:b/>
        </w:rPr>
        <w:t>icmp</w:t>
      </w:r>
      <w:proofErr w:type="spellEnd"/>
    </w:p>
    <w:p w14:paraId="7FBCF09B" w14:textId="77777777" w:rsidR="00E94FC9" w:rsidRPr="00FF49CD" w:rsidRDefault="00E94FC9" w:rsidP="00E94FC9">
      <w:pPr>
        <w:pStyle w:val="CMD"/>
      </w:pPr>
      <w:r>
        <w:t>CCNAS-</w:t>
      </w:r>
      <w:proofErr w:type="gramStart"/>
      <w:r>
        <w:t>ASA(</w:t>
      </w:r>
      <w:proofErr w:type="gramEnd"/>
      <w:r>
        <w:t>config-</w:t>
      </w:r>
      <w:proofErr w:type="spellStart"/>
      <w:r>
        <w:t>pmap</w:t>
      </w:r>
      <w:proofErr w:type="spellEnd"/>
      <w:r>
        <w:t>-c)#</w:t>
      </w:r>
      <w:r w:rsidRPr="00FF49CD">
        <w:t xml:space="preserve"> </w:t>
      </w:r>
      <w:r w:rsidRPr="002A4815">
        <w:rPr>
          <w:b/>
        </w:rPr>
        <w:t>exit</w:t>
      </w:r>
    </w:p>
    <w:p w14:paraId="0E675B27" w14:textId="77777777" w:rsidR="00E94FC9" w:rsidRPr="009A3E6D" w:rsidRDefault="00E94FC9" w:rsidP="00E94FC9">
      <w:pPr>
        <w:pStyle w:val="CMD"/>
      </w:pPr>
      <w:r>
        <w:t>CCNAS-</w:t>
      </w:r>
      <w:proofErr w:type="gramStart"/>
      <w:r>
        <w:t>ASA(</w:t>
      </w:r>
      <w:proofErr w:type="gramEnd"/>
      <w:r>
        <w:t xml:space="preserve">config)# </w:t>
      </w:r>
      <w:r w:rsidRPr="002A4815">
        <w:rPr>
          <w:b/>
        </w:rPr>
        <w:t xml:space="preserve">service-policy </w:t>
      </w:r>
      <w:proofErr w:type="spellStart"/>
      <w:r w:rsidRPr="002A4815">
        <w:rPr>
          <w:b/>
        </w:rPr>
        <w:t>global_policy</w:t>
      </w:r>
      <w:proofErr w:type="spellEnd"/>
      <w:r w:rsidRPr="002A4815">
        <w:rPr>
          <w:b/>
        </w:rPr>
        <w:t xml:space="preserve"> global</w:t>
      </w:r>
    </w:p>
    <w:p w14:paraId="2E20AFED" w14:textId="77777777" w:rsidR="00E94FC9" w:rsidRPr="00A901D5" w:rsidRDefault="00E94FC9" w:rsidP="00E94FC9">
      <w:pPr>
        <w:pStyle w:val="SubStepAlpha"/>
        <w:rPr>
          <w:rFonts w:cs="Arial"/>
          <w:color w:val="000000"/>
          <w:sz w:val="19"/>
          <w:szCs w:val="19"/>
        </w:rPr>
      </w:pPr>
      <w:r w:rsidRPr="009A3E6D">
        <w:t xml:space="preserve">From </w:t>
      </w:r>
      <w:r w:rsidR="00083F72" w:rsidRPr="000967EE">
        <w:t>PC-B</w:t>
      </w:r>
      <w:r w:rsidR="00EF655D">
        <w:t>,</w:t>
      </w:r>
      <w:r w:rsidRPr="009A3E6D">
        <w:t xml:space="preserve"> attempt to ping the </w:t>
      </w:r>
      <w:r w:rsidR="00083F72" w:rsidRPr="000967EE">
        <w:t>R1</w:t>
      </w:r>
      <w:r w:rsidR="00DD3CB6">
        <w:t xml:space="preserve"> G</w:t>
      </w:r>
      <w:r w:rsidRPr="009A3E6D">
        <w:t xml:space="preserve">0/0 interface </w:t>
      </w:r>
      <w:r>
        <w:t xml:space="preserve">at IP address 209.165.200.225. The pings should be successful this time because </w:t>
      </w:r>
      <w:r w:rsidRPr="00440723">
        <w:t>ICMP</w:t>
      </w:r>
      <w:r>
        <w:t xml:space="preserve"> traffic is now being inspected and legitimate return traffic is being allowed.</w:t>
      </w:r>
      <w:r w:rsidR="00510CAD">
        <w:t xml:space="preserve"> If the pings fail, troubleshoot your configurations.</w:t>
      </w:r>
    </w:p>
    <w:p w14:paraId="3709D8E3" w14:textId="77777777" w:rsidR="00E94FC9" w:rsidRPr="00153AA2" w:rsidRDefault="00674E02" w:rsidP="00E94FC9">
      <w:pPr>
        <w:pStyle w:val="PartHead"/>
      </w:pPr>
      <w:r w:rsidRPr="00153AA2">
        <w:t>Configur</w:t>
      </w:r>
      <w:r>
        <w:t>e</w:t>
      </w:r>
      <w:r w:rsidRPr="00153AA2">
        <w:t xml:space="preserve"> </w:t>
      </w:r>
      <w:r w:rsidR="00E94FC9" w:rsidRPr="00153AA2">
        <w:t>DHCP, AAA</w:t>
      </w:r>
      <w:r w:rsidR="00E94FC9">
        <w:t>,</w:t>
      </w:r>
      <w:r w:rsidR="00E94FC9" w:rsidRPr="00153AA2">
        <w:t xml:space="preserve"> and SSH</w:t>
      </w:r>
    </w:p>
    <w:p w14:paraId="0FD24260" w14:textId="77777777" w:rsidR="00E94FC9" w:rsidRPr="00EB02C2" w:rsidRDefault="00E94FC9" w:rsidP="00E94FC9">
      <w:pPr>
        <w:pStyle w:val="StepHead"/>
      </w:pPr>
      <w:r w:rsidRPr="00EB02C2">
        <w:t xml:space="preserve">Configure </w:t>
      </w:r>
      <w:r>
        <w:t>the ASA as a DHCP server</w:t>
      </w:r>
      <w:r w:rsidRPr="00EB02C2">
        <w:t>.</w:t>
      </w:r>
    </w:p>
    <w:p w14:paraId="10492269" w14:textId="77777777" w:rsidR="00E94FC9" w:rsidRDefault="00E94FC9" w:rsidP="00E94FC9">
      <w:pPr>
        <w:pStyle w:val="SubStepAlpha"/>
      </w:pPr>
      <w:r>
        <w:t>Configure a DHCP address pool and enable it on the ASA inside interface.</w:t>
      </w:r>
    </w:p>
    <w:p w14:paraId="60B9DF33" w14:textId="77777777" w:rsidR="00E94FC9" w:rsidRPr="003629C4" w:rsidRDefault="00E94FC9" w:rsidP="00E94FC9">
      <w:pPr>
        <w:pStyle w:val="CMD"/>
      </w:pPr>
      <w:r w:rsidRPr="003629C4">
        <w:t>CCNAS-</w:t>
      </w:r>
      <w:proofErr w:type="gramStart"/>
      <w:r w:rsidRPr="003629C4">
        <w:t>ASA(</w:t>
      </w:r>
      <w:proofErr w:type="gramEnd"/>
      <w:r w:rsidRPr="003629C4">
        <w:t xml:space="preserve">config)# </w:t>
      </w:r>
      <w:proofErr w:type="spellStart"/>
      <w:r w:rsidRPr="00A901D5">
        <w:rPr>
          <w:b/>
        </w:rPr>
        <w:t>dhcpd</w:t>
      </w:r>
      <w:proofErr w:type="spellEnd"/>
      <w:r w:rsidRPr="00A901D5">
        <w:rPr>
          <w:b/>
        </w:rPr>
        <w:t xml:space="preserve"> a</w:t>
      </w:r>
      <w:r>
        <w:rPr>
          <w:b/>
        </w:rPr>
        <w:t>ddress 192.168.1.5-192.168.1.36</w:t>
      </w:r>
      <w:r w:rsidRPr="00A901D5">
        <w:rPr>
          <w:b/>
        </w:rPr>
        <w:t xml:space="preserve"> inside</w:t>
      </w:r>
    </w:p>
    <w:p w14:paraId="55B48530" w14:textId="77777777" w:rsidR="00E94FC9" w:rsidRDefault="00E94FC9" w:rsidP="00E94FC9">
      <w:pPr>
        <w:pStyle w:val="SubStepAlpha"/>
      </w:pPr>
      <w:r>
        <w:t>(Optional) Specify the IP address of the DNS server to be given to clients.</w:t>
      </w:r>
    </w:p>
    <w:p w14:paraId="09665E3A" w14:textId="77777777" w:rsidR="00E94FC9" w:rsidRPr="003629C4" w:rsidRDefault="00E94FC9" w:rsidP="00E94FC9">
      <w:pPr>
        <w:pStyle w:val="CMD"/>
      </w:pPr>
      <w:r w:rsidRPr="003629C4">
        <w:t>CCNAS-</w:t>
      </w:r>
      <w:proofErr w:type="gramStart"/>
      <w:r w:rsidRPr="003629C4">
        <w:t>ASA(</w:t>
      </w:r>
      <w:proofErr w:type="gramEnd"/>
      <w:r w:rsidRPr="003629C4">
        <w:t xml:space="preserve">config)# </w:t>
      </w:r>
      <w:proofErr w:type="spellStart"/>
      <w:r w:rsidRPr="00A901D5">
        <w:rPr>
          <w:b/>
        </w:rPr>
        <w:t>dhcpd</w:t>
      </w:r>
      <w:proofErr w:type="spellEnd"/>
      <w:r w:rsidRPr="00A901D5">
        <w:rPr>
          <w:b/>
        </w:rPr>
        <w:t xml:space="preserve"> </w:t>
      </w:r>
      <w:proofErr w:type="spellStart"/>
      <w:r w:rsidRPr="00A901D5">
        <w:rPr>
          <w:b/>
        </w:rPr>
        <w:t>dns</w:t>
      </w:r>
      <w:proofErr w:type="spellEnd"/>
      <w:r w:rsidRPr="00A901D5">
        <w:rPr>
          <w:b/>
        </w:rPr>
        <w:t xml:space="preserve"> 209.165.201.2</w:t>
      </w:r>
      <w:r>
        <w:rPr>
          <w:b/>
        </w:rPr>
        <w:t xml:space="preserve"> interface inside</w:t>
      </w:r>
    </w:p>
    <w:p w14:paraId="37399E1A" w14:textId="77777777" w:rsidR="00E94FC9" w:rsidRDefault="00E94FC9" w:rsidP="00E94FC9">
      <w:pPr>
        <w:pStyle w:val="SubStepAlpha"/>
      </w:pPr>
      <w:r>
        <w:t>Enable the DHCP daemon within the ASA to listen for DHCP client requests on the enabled interface (inside).</w:t>
      </w:r>
    </w:p>
    <w:p w14:paraId="38732CC7" w14:textId="54DE5501" w:rsidR="00E94FC9" w:rsidRDefault="00E94FC9" w:rsidP="00E94FC9">
      <w:pPr>
        <w:pStyle w:val="CMD"/>
        <w:rPr>
          <w:b/>
        </w:rPr>
      </w:pPr>
      <w:r w:rsidRPr="003629C4">
        <w:t>CCNAS-</w:t>
      </w:r>
      <w:proofErr w:type="gramStart"/>
      <w:r w:rsidRPr="003629C4">
        <w:t>ASA(</w:t>
      </w:r>
      <w:proofErr w:type="gramEnd"/>
      <w:r w:rsidRPr="003629C4">
        <w:t xml:space="preserve">config)# </w:t>
      </w:r>
      <w:proofErr w:type="spellStart"/>
      <w:r w:rsidRPr="00CE3BD8">
        <w:rPr>
          <w:b/>
        </w:rPr>
        <w:t>dhcpd</w:t>
      </w:r>
      <w:proofErr w:type="spellEnd"/>
      <w:r w:rsidRPr="00CE3BD8">
        <w:rPr>
          <w:b/>
        </w:rPr>
        <w:t xml:space="preserve"> enable inside</w:t>
      </w:r>
    </w:p>
    <w:p w14:paraId="706FE971" w14:textId="77777777" w:rsidR="00AA36FE" w:rsidRDefault="00AA36FE" w:rsidP="00E94FC9">
      <w:pPr>
        <w:pStyle w:val="CMD"/>
        <w:rPr>
          <w:b/>
        </w:rPr>
      </w:pPr>
    </w:p>
    <w:p w14:paraId="4F4E200A" w14:textId="033003E4" w:rsidR="00AA36FE" w:rsidRDefault="00AA36FE" w:rsidP="00E94FC9">
      <w:pPr>
        <w:pStyle w:val="CMD"/>
      </w:pPr>
    </w:p>
    <w:p w14:paraId="68461211" w14:textId="4F7D330E" w:rsidR="00AA36FE" w:rsidRDefault="00AA36FE" w:rsidP="00AA36FE">
      <w:pPr>
        <w:pStyle w:val="SubStepAlpha"/>
      </w:pPr>
      <w:r>
        <w:t xml:space="preserve">Verify </w:t>
      </w:r>
      <w:r w:rsidRPr="00FF1D15">
        <w:t>the</w:t>
      </w:r>
      <w:r>
        <w:t xml:space="preserve"> DHCP daemon configuration by using the </w:t>
      </w:r>
      <w:r w:rsidRPr="00AA36FE">
        <w:rPr>
          <w:b/>
        </w:rPr>
        <w:t xml:space="preserve">show run </w:t>
      </w:r>
      <w:proofErr w:type="spellStart"/>
      <w:r w:rsidRPr="00AA36FE">
        <w:rPr>
          <w:b/>
        </w:rPr>
        <w:t>dhcpd</w:t>
      </w:r>
      <w:proofErr w:type="spellEnd"/>
      <w:r>
        <w:t xml:space="preserve"> command.</w:t>
      </w:r>
    </w:p>
    <w:p w14:paraId="207C6BCB"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CCNA-ASA#show</w:t>
      </w:r>
      <w:proofErr w:type="spellEnd"/>
      <w:r w:rsidRPr="00AA36FE">
        <w:rPr>
          <w:rFonts w:ascii="Courier New" w:hAnsi="Courier New" w:cs="Courier New"/>
          <w:sz w:val="20"/>
          <w:szCs w:val="20"/>
        </w:rPr>
        <w:t xml:space="preserve"> run </w:t>
      </w:r>
      <w:proofErr w:type="spellStart"/>
      <w:r w:rsidRPr="00AA36FE">
        <w:rPr>
          <w:rFonts w:ascii="Courier New" w:hAnsi="Courier New" w:cs="Courier New"/>
          <w:sz w:val="20"/>
          <w:szCs w:val="20"/>
        </w:rPr>
        <w:t>dhcpd</w:t>
      </w:r>
      <w:proofErr w:type="spellEnd"/>
    </w:p>
    <w:p w14:paraId="60400A0F"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address 192.168.1.5-192.168.1.36 inside</w:t>
      </w:r>
    </w:p>
    <w:p w14:paraId="13CECDF3"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w:t>
      </w:r>
      <w:proofErr w:type="spellStart"/>
      <w:r w:rsidRPr="00AA36FE">
        <w:rPr>
          <w:rFonts w:ascii="Courier New" w:hAnsi="Courier New" w:cs="Courier New"/>
          <w:sz w:val="20"/>
          <w:szCs w:val="20"/>
        </w:rPr>
        <w:t>dns</w:t>
      </w:r>
      <w:proofErr w:type="spellEnd"/>
      <w:r w:rsidRPr="00AA36FE">
        <w:rPr>
          <w:rFonts w:ascii="Courier New" w:hAnsi="Courier New" w:cs="Courier New"/>
          <w:sz w:val="20"/>
          <w:szCs w:val="20"/>
        </w:rPr>
        <w:t xml:space="preserve"> 209.165.201.2 interface inside</w:t>
      </w:r>
    </w:p>
    <w:p w14:paraId="7FBF9759" w14:textId="77777777" w:rsidR="00AA36FE" w:rsidRPr="00AA36FE" w:rsidRDefault="00AA36FE" w:rsidP="00AA36FE">
      <w:pPr>
        <w:pStyle w:val="NormalWeb"/>
        <w:spacing w:before="0" w:beforeAutospacing="0" w:after="0" w:afterAutospacing="0"/>
        <w:ind w:left="1440"/>
        <w:rPr>
          <w:rFonts w:ascii="Courier New" w:hAnsi="Courier New" w:cs="Courier New"/>
          <w:sz w:val="20"/>
          <w:szCs w:val="20"/>
        </w:rPr>
      </w:pPr>
      <w:proofErr w:type="spellStart"/>
      <w:r w:rsidRPr="00AA36FE">
        <w:rPr>
          <w:rFonts w:ascii="Courier New" w:hAnsi="Courier New" w:cs="Courier New"/>
          <w:sz w:val="20"/>
          <w:szCs w:val="20"/>
        </w:rPr>
        <w:t>dhcpd</w:t>
      </w:r>
      <w:proofErr w:type="spellEnd"/>
      <w:r w:rsidRPr="00AA36FE">
        <w:rPr>
          <w:rFonts w:ascii="Courier New" w:hAnsi="Courier New" w:cs="Courier New"/>
          <w:sz w:val="20"/>
          <w:szCs w:val="20"/>
        </w:rPr>
        <w:t xml:space="preserve"> enable inside</w:t>
      </w:r>
    </w:p>
    <w:p w14:paraId="762E4626" w14:textId="77777777" w:rsidR="00AA36FE" w:rsidRDefault="00AA36FE" w:rsidP="00AA36FE">
      <w:pPr>
        <w:pStyle w:val="SubStepAlpha"/>
        <w:numPr>
          <w:ilvl w:val="0"/>
          <w:numId w:val="0"/>
        </w:numPr>
        <w:ind w:left="720"/>
      </w:pPr>
    </w:p>
    <w:p w14:paraId="3589A642" w14:textId="203040AF" w:rsidR="00E94FC9" w:rsidRPr="00A901D5" w:rsidRDefault="00E94FC9" w:rsidP="00E94FC9">
      <w:pPr>
        <w:pStyle w:val="SubStepAlpha"/>
      </w:pPr>
      <w:r>
        <w:t xml:space="preserve">Change </w:t>
      </w:r>
      <w:r w:rsidR="00083F72" w:rsidRPr="00AC5BE4">
        <w:t>PC-B</w:t>
      </w:r>
      <w:r>
        <w:t xml:space="preserve"> from a static IP address to a DHCP client</w:t>
      </w:r>
      <w:r w:rsidR="00EF655D">
        <w:t>,</w:t>
      </w:r>
      <w:r>
        <w:t xml:space="preserve"> and verify that it receives IP addressing information. Troubleshoot</w:t>
      </w:r>
      <w:r w:rsidR="00EF655D">
        <w:t>,</w:t>
      </w:r>
      <w:r>
        <w:t xml:space="preserve"> as necessary to resolve any problems.</w:t>
      </w:r>
    </w:p>
    <w:p w14:paraId="7CBC1541" w14:textId="77777777" w:rsidR="00E94FC9" w:rsidRPr="00FE1BA8" w:rsidRDefault="00E94FC9" w:rsidP="00E94FC9">
      <w:pPr>
        <w:pStyle w:val="StepHead"/>
      </w:pPr>
      <w:r>
        <w:t>Configure AAA to use the local database for authentication.</w:t>
      </w:r>
    </w:p>
    <w:p w14:paraId="5688524D" w14:textId="7E1495DD" w:rsidR="00E94FC9" w:rsidRPr="0044152B" w:rsidRDefault="00E94FC9" w:rsidP="00E94FC9">
      <w:pPr>
        <w:pStyle w:val="SubStepAlpha"/>
        <w:rPr>
          <w:szCs w:val="20"/>
        </w:rPr>
      </w:pPr>
      <w:r>
        <w:t xml:space="preserve">Define a local user named </w:t>
      </w:r>
      <w:r w:rsidRPr="000967EE">
        <w:rPr>
          <w:b/>
        </w:rPr>
        <w:t>admin</w:t>
      </w:r>
      <w:r>
        <w:t xml:space="preserve"> by entering the </w:t>
      </w:r>
      <w:r w:rsidRPr="00A901D5">
        <w:rPr>
          <w:b/>
        </w:rPr>
        <w:t>username</w:t>
      </w:r>
      <w:r>
        <w:t xml:space="preserve"> command. Specify a password of </w:t>
      </w:r>
      <w:r w:rsidR="00492E9E">
        <w:rPr>
          <w:b/>
        </w:rPr>
        <w:t>admin01pass</w:t>
      </w:r>
    </w:p>
    <w:p w14:paraId="46CA3F32" w14:textId="1DEFC97F" w:rsidR="00E94FC9" w:rsidRDefault="00E94FC9" w:rsidP="00E94FC9">
      <w:pPr>
        <w:pStyle w:val="CMD"/>
      </w:pPr>
      <w:r w:rsidRPr="0044152B">
        <w:lastRenderedPageBreak/>
        <w:t>CCNAS-</w:t>
      </w:r>
      <w:proofErr w:type="gramStart"/>
      <w:r w:rsidRPr="0044152B">
        <w:t>ASA(</w:t>
      </w:r>
      <w:proofErr w:type="gramEnd"/>
      <w:r w:rsidRPr="0044152B">
        <w:t xml:space="preserve">config)# </w:t>
      </w:r>
      <w:r w:rsidRPr="00A901D5">
        <w:rPr>
          <w:b/>
        </w:rPr>
        <w:t xml:space="preserve">username admin password </w:t>
      </w:r>
      <w:r w:rsidR="00DD3CB6">
        <w:rPr>
          <w:b/>
        </w:rPr>
        <w:t>admin</w:t>
      </w:r>
      <w:r w:rsidR="00492E9E">
        <w:rPr>
          <w:b/>
        </w:rPr>
        <w:t>01pass</w:t>
      </w:r>
    </w:p>
    <w:p w14:paraId="57E7383B" w14:textId="77777777" w:rsidR="00E94FC9" w:rsidRPr="0044152B" w:rsidRDefault="00E94FC9" w:rsidP="00E94FC9">
      <w:pPr>
        <w:pStyle w:val="SubStepAlpha"/>
      </w:pPr>
      <w:r w:rsidRPr="0044152B">
        <w:t xml:space="preserve">Configure AAA to use the local ASA database for </w:t>
      </w:r>
      <w:r>
        <w:t xml:space="preserve">SSH </w:t>
      </w:r>
      <w:r w:rsidRPr="0044152B">
        <w:t>user authentication.</w:t>
      </w:r>
    </w:p>
    <w:p w14:paraId="5C650BD2" w14:textId="77777777" w:rsidR="00E94FC9" w:rsidRDefault="00E94FC9" w:rsidP="00E94FC9">
      <w:pPr>
        <w:pStyle w:val="CMD"/>
      </w:pPr>
      <w:r w:rsidRPr="0044152B">
        <w:t>CCNAS-</w:t>
      </w:r>
      <w:proofErr w:type="gramStart"/>
      <w:r w:rsidRPr="0044152B">
        <w:t>ASA(</w:t>
      </w:r>
      <w:proofErr w:type="gramEnd"/>
      <w:r w:rsidRPr="0044152B">
        <w:t xml:space="preserve">config)# </w:t>
      </w:r>
      <w:r w:rsidRPr="00A901D5">
        <w:rPr>
          <w:b/>
        </w:rPr>
        <w:t xml:space="preserve">aaa authentication </w:t>
      </w:r>
      <w:proofErr w:type="spellStart"/>
      <w:r w:rsidRPr="00A901D5">
        <w:rPr>
          <w:b/>
        </w:rPr>
        <w:t>ssh</w:t>
      </w:r>
      <w:proofErr w:type="spellEnd"/>
      <w:r w:rsidRPr="00A901D5">
        <w:rPr>
          <w:b/>
        </w:rPr>
        <w:t xml:space="preserve"> console LOCAL</w:t>
      </w:r>
    </w:p>
    <w:p w14:paraId="2B834FB5" w14:textId="77777777" w:rsidR="00E94FC9" w:rsidRPr="00FE1BA8" w:rsidRDefault="00E94FC9" w:rsidP="00E94FC9">
      <w:pPr>
        <w:pStyle w:val="StepHead"/>
      </w:pPr>
      <w:r>
        <w:t>Configure remote access to the ASA.</w:t>
      </w:r>
    </w:p>
    <w:p w14:paraId="6795931D" w14:textId="77777777" w:rsidR="00E94FC9" w:rsidRDefault="00617B89" w:rsidP="00E94FC9">
      <w:pPr>
        <w:pStyle w:val="BodyTextL25"/>
      </w:pPr>
      <w:r>
        <w:t>T</w:t>
      </w:r>
      <w:r w:rsidR="00E94FC9">
        <w:t xml:space="preserve">he ASA </w:t>
      </w:r>
      <w:r>
        <w:t xml:space="preserve">can be configured </w:t>
      </w:r>
      <w:r w:rsidR="00E94FC9">
        <w:t>to accept connections from a single host or a range of hosts on the inside or outside network.</w:t>
      </w:r>
      <w:r w:rsidR="004F3174">
        <w:t xml:space="preserve"> In this step, hosts from the outside network can only use SSH to communicate with the ASA. SSH sessions can be used </w:t>
      </w:r>
      <w:r>
        <w:t xml:space="preserve">to </w:t>
      </w:r>
      <w:r w:rsidR="004F3174">
        <w:t>access the ASA</w:t>
      </w:r>
      <w:r w:rsidR="00283AEA">
        <w:t xml:space="preserve"> from the inside network.</w:t>
      </w:r>
    </w:p>
    <w:p w14:paraId="7039C0DC" w14:textId="77777777" w:rsidR="00E94FC9" w:rsidRPr="0065772E" w:rsidRDefault="00E94FC9" w:rsidP="00E94FC9">
      <w:pPr>
        <w:pStyle w:val="SubStepAlpha"/>
      </w:pPr>
      <w:r w:rsidRPr="009C257B">
        <w:t xml:space="preserve">Generate an RSA key pair, which is required to support SSH connections. </w:t>
      </w:r>
      <w:r w:rsidR="00EF655D">
        <w:t xml:space="preserve">Because </w:t>
      </w:r>
      <w:r>
        <w:t xml:space="preserve">the ASA device has </w:t>
      </w:r>
      <w:r w:rsidR="00EF655D">
        <w:t xml:space="preserve">RSA </w:t>
      </w:r>
      <w:r>
        <w:t>keys already in place</w:t>
      </w:r>
      <w:r w:rsidR="00EF655D">
        <w:t>,</w:t>
      </w:r>
      <w:r>
        <w:t xml:space="preserve"> enter </w:t>
      </w:r>
      <w:r w:rsidRPr="000967EE">
        <w:rPr>
          <w:b/>
        </w:rPr>
        <w:t>no</w:t>
      </w:r>
      <w:r w:rsidR="003005F9">
        <w:t xml:space="preserve"> when prompted to replace them.</w:t>
      </w:r>
    </w:p>
    <w:p w14:paraId="72A8A564" w14:textId="77777777" w:rsidR="00E94FC9" w:rsidRPr="00484EE6" w:rsidRDefault="00E94FC9" w:rsidP="00E94FC9">
      <w:pPr>
        <w:pStyle w:val="CMD"/>
      </w:pPr>
      <w:r w:rsidRPr="00484EE6">
        <w:t>CCNAS-</w:t>
      </w:r>
      <w:proofErr w:type="gramStart"/>
      <w:r w:rsidRPr="00484EE6">
        <w:t>ASA(</w:t>
      </w:r>
      <w:proofErr w:type="gramEnd"/>
      <w:r w:rsidRPr="00484EE6">
        <w:t xml:space="preserve">config)# </w:t>
      </w:r>
      <w:r w:rsidRPr="0065772E">
        <w:rPr>
          <w:b/>
        </w:rPr>
        <w:t xml:space="preserve">crypto key generate </w:t>
      </w:r>
      <w:proofErr w:type="spellStart"/>
      <w:r w:rsidRPr="0065772E">
        <w:rPr>
          <w:b/>
        </w:rPr>
        <w:t>rsa</w:t>
      </w:r>
      <w:proofErr w:type="spellEnd"/>
      <w:r w:rsidRPr="0065772E">
        <w:rPr>
          <w:b/>
        </w:rPr>
        <w:t xml:space="preserve"> modulus 1024</w:t>
      </w:r>
    </w:p>
    <w:p w14:paraId="4ADDD5B4" w14:textId="77777777" w:rsidR="00E94FC9" w:rsidRDefault="00E94FC9" w:rsidP="00E94FC9">
      <w:pPr>
        <w:pStyle w:val="CMD"/>
      </w:pPr>
      <w:r>
        <w:t xml:space="preserve">WARNING: You have </w:t>
      </w:r>
      <w:proofErr w:type="gramStart"/>
      <w:r>
        <w:t>a</w:t>
      </w:r>
      <w:proofErr w:type="gramEnd"/>
      <w:r>
        <w:t xml:space="preserve"> RSA keypair already defined named &lt;Default-RSA-Key&gt;.</w:t>
      </w:r>
    </w:p>
    <w:p w14:paraId="3B5C3547" w14:textId="77777777" w:rsidR="00E94FC9" w:rsidRDefault="00E94FC9" w:rsidP="00E94FC9">
      <w:pPr>
        <w:pStyle w:val="CMD"/>
      </w:pPr>
    </w:p>
    <w:p w14:paraId="5B74CB4B" w14:textId="77777777" w:rsidR="00E94FC9" w:rsidRDefault="00E94FC9" w:rsidP="00E94FC9">
      <w:pPr>
        <w:pStyle w:val="CMD"/>
        <w:rPr>
          <w:b/>
        </w:rPr>
      </w:pPr>
      <w:r>
        <w:t xml:space="preserve">Do you really want to replace them? [yes/no]: </w:t>
      </w:r>
      <w:r>
        <w:rPr>
          <w:b/>
        </w:rPr>
        <w:t>no</w:t>
      </w:r>
    </w:p>
    <w:p w14:paraId="2AA7E8AB" w14:textId="77777777" w:rsidR="00DA5BBC" w:rsidRDefault="00E94FC9" w:rsidP="00F55329">
      <w:pPr>
        <w:pStyle w:val="CMD"/>
      </w:pPr>
      <w:r>
        <w:t>ERROR: Failed to create new RSA keys named &lt;Default-RSA-Key&gt;</w:t>
      </w:r>
    </w:p>
    <w:p w14:paraId="0695BB98" w14:textId="77777777" w:rsidR="00E94FC9" w:rsidRPr="00C74C3C" w:rsidRDefault="00E94FC9" w:rsidP="00E94FC9">
      <w:pPr>
        <w:pStyle w:val="SubStepAlpha"/>
        <w:rPr>
          <w:color w:val="000000"/>
        </w:rPr>
      </w:pPr>
      <w:r w:rsidRPr="009C257B">
        <w:t xml:space="preserve">Configure the ASA to allow SSH </w:t>
      </w:r>
      <w:r w:rsidRPr="00C74C3C">
        <w:t xml:space="preserve">connections from any host on the inside network </w:t>
      </w:r>
      <w:r w:rsidR="00617B89">
        <w:t>(</w:t>
      </w:r>
      <w:r w:rsidRPr="00C74C3C">
        <w:t>192.168.1.0/24</w:t>
      </w:r>
      <w:r w:rsidR="00617B89">
        <w:t>)</w:t>
      </w:r>
      <w:r w:rsidRPr="00C74C3C">
        <w:t xml:space="preserve"> and from t</w:t>
      </w:r>
      <w:r>
        <w:t xml:space="preserve">he </w:t>
      </w:r>
      <w:r w:rsidRPr="00C74C3C">
        <w:t>remote management host at the branch office (172.16.3.3) on the outside network. Set the SSH timeout to 10 minutes (the default is 5 minutes).</w:t>
      </w:r>
    </w:p>
    <w:p w14:paraId="394A7708" w14:textId="77777777" w:rsidR="00E94FC9" w:rsidRPr="0065772E" w:rsidRDefault="00E94FC9" w:rsidP="00E94FC9">
      <w:pPr>
        <w:pStyle w:val="CMD"/>
        <w:rPr>
          <w:b/>
        </w:rPr>
      </w:pPr>
      <w:r w:rsidRPr="00C74C3C">
        <w:t>CCNAS-</w:t>
      </w:r>
      <w:proofErr w:type="gramStart"/>
      <w:r w:rsidRPr="00C74C3C">
        <w:t>ASA(</w:t>
      </w:r>
      <w:proofErr w:type="gramEnd"/>
      <w:r w:rsidRPr="00C74C3C">
        <w:t xml:space="preserve">config)# </w:t>
      </w:r>
      <w:proofErr w:type="spellStart"/>
      <w:r w:rsidRPr="0065772E">
        <w:rPr>
          <w:b/>
        </w:rPr>
        <w:t>ssh</w:t>
      </w:r>
      <w:proofErr w:type="spellEnd"/>
      <w:r w:rsidRPr="0065772E">
        <w:rPr>
          <w:b/>
        </w:rPr>
        <w:t xml:space="preserve"> 192.168.1.0 255.255.255.0 inside</w:t>
      </w:r>
    </w:p>
    <w:p w14:paraId="78C54C50" w14:textId="77777777" w:rsidR="00E94FC9" w:rsidRPr="00C74C3C" w:rsidRDefault="00E94FC9" w:rsidP="00E94FC9">
      <w:pPr>
        <w:pStyle w:val="CMD"/>
      </w:pPr>
      <w:r w:rsidRPr="00C74C3C">
        <w:t>CCNAS-</w:t>
      </w:r>
      <w:proofErr w:type="gramStart"/>
      <w:r w:rsidRPr="00C74C3C">
        <w:t>ASA(</w:t>
      </w:r>
      <w:proofErr w:type="gramEnd"/>
      <w:r w:rsidRPr="00C74C3C">
        <w:t xml:space="preserve">config)# </w:t>
      </w:r>
      <w:proofErr w:type="spellStart"/>
      <w:r w:rsidRPr="0065772E">
        <w:rPr>
          <w:b/>
        </w:rPr>
        <w:t>ss</w:t>
      </w:r>
      <w:r w:rsidR="003005F9">
        <w:rPr>
          <w:b/>
        </w:rPr>
        <w:t>h</w:t>
      </w:r>
      <w:proofErr w:type="spellEnd"/>
      <w:r w:rsidR="003005F9">
        <w:rPr>
          <w:b/>
        </w:rPr>
        <w:t xml:space="preserve"> 172.16.3.3</w:t>
      </w:r>
      <w:r w:rsidRPr="0065772E">
        <w:rPr>
          <w:b/>
        </w:rPr>
        <w:t xml:space="preserve"> 255.255.255.255 outside</w:t>
      </w:r>
    </w:p>
    <w:p w14:paraId="440D942B" w14:textId="77777777" w:rsidR="00E94FC9" w:rsidRDefault="00E94FC9" w:rsidP="00E94FC9">
      <w:pPr>
        <w:pStyle w:val="CMD"/>
        <w:rPr>
          <w:b/>
        </w:rPr>
      </w:pPr>
      <w:r w:rsidRPr="00C74C3C">
        <w:t>CCNAS-</w:t>
      </w:r>
      <w:proofErr w:type="gramStart"/>
      <w:r w:rsidRPr="00C74C3C">
        <w:t>ASA(</w:t>
      </w:r>
      <w:proofErr w:type="gramEnd"/>
      <w:r w:rsidRPr="00C74C3C">
        <w:t xml:space="preserve">config)# </w:t>
      </w:r>
      <w:proofErr w:type="spellStart"/>
      <w:r w:rsidRPr="00104251">
        <w:rPr>
          <w:b/>
        </w:rPr>
        <w:t>ssh</w:t>
      </w:r>
      <w:proofErr w:type="spellEnd"/>
      <w:r w:rsidRPr="00104251">
        <w:rPr>
          <w:b/>
        </w:rPr>
        <w:t xml:space="preserve"> timeout 10</w:t>
      </w:r>
    </w:p>
    <w:p w14:paraId="57FA203E" w14:textId="77777777" w:rsidR="00DD17B1" w:rsidRDefault="00DD17B1" w:rsidP="000967EE">
      <w:pPr>
        <w:pStyle w:val="SubStepAlpha"/>
      </w:pPr>
      <w:r>
        <w:t>Establish an SSH session from PC-C to the ASA (209.165.200.226).</w:t>
      </w:r>
      <w:r w:rsidR="000967EE">
        <w:t xml:space="preserve"> Troubleshoot if it is not successful.</w:t>
      </w:r>
    </w:p>
    <w:p w14:paraId="31B3D692" w14:textId="77777777" w:rsidR="00DD17B1" w:rsidRDefault="00DD17B1" w:rsidP="000967EE">
      <w:pPr>
        <w:pStyle w:val="CMD"/>
      </w:pPr>
      <w:r>
        <w:t xml:space="preserve">PC&gt; </w:t>
      </w:r>
      <w:proofErr w:type="spellStart"/>
      <w:r w:rsidRPr="000967EE">
        <w:rPr>
          <w:b/>
        </w:rPr>
        <w:t>ssh</w:t>
      </w:r>
      <w:proofErr w:type="spellEnd"/>
      <w:r w:rsidRPr="000967EE">
        <w:rPr>
          <w:b/>
        </w:rPr>
        <w:t xml:space="preserve"> -l admin </w:t>
      </w:r>
      <w:r w:rsidR="009B766A">
        <w:rPr>
          <w:b/>
        </w:rPr>
        <w:t>209.165.200.226</w:t>
      </w:r>
    </w:p>
    <w:p w14:paraId="5B3B7608" w14:textId="77777777" w:rsidR="00DD17B1" w:rsidRDefault="00DD17B1" w:rsidP="000967EE">
      <w:pPr>
        <w:pStyle w:val="SubStepAlpha"/>
      </w:pPr>
      <w:r>
        <w:t>Establish an SSH session from PC-B to the ASA (192.168.1.1).</w:t>
      </w:r>
      <w:r w:rsidR="000967EE">
        <w:t xml:space="preserve"> Troubleshoot if it is not successful.</w:t>
      </w:r>
    </w:p>
    <w:p w14:paraId="132BE654" w14:textId="77777777" w:rsidR="00DD17B1" w:rsidRPr="009C257B" w:rsidRDefault="00DD17B1" w:rsidP="000967EE">
      <w:pPr>
        <w:pStyle w:val="CMD"/>
      </w:pPr>
      <w:r>
        <w:t xml:space="preserve">PC&gt; </w:t>
      </w:r>
      <w:proofErr w:type="spellStart"/>
      <w:r w:rsidRPr="000967EE">
        <w:rPr>
          <w:b/>
        </w:rPr>
        <w:t>ssh</w:t>
      </w:r>
      <w:proofErr w:type="spellEnd"/>
      <w:r w:rsidRPr="000967EE">
        <w:rPr>
          <w:b/>
        </w:rPr>
        <w:t xml:space="preserve"> -l admin 192.168.1.1</w:t>
      </w:r>
    </w:p>
    <w:p w14:paraId="108DEC2D" w14:textId="77777777" w:rsidR="0057352A" w:rsidRPr="00F8786D" w:rsidRDefault="0057352A" w:rsidP="0057352A">
      <w:pPr>
        <w:pStyle w:val="PartHead"/>
        <w:keepLines w:val="0"/>
        <w:numPr>
          <w:ilvl w:val="0"/>
          <w:numId w:val="6"/>
        </w:numPr>
        <w:spacing w:after="60"/>
      </w:pPr>
      <w:r w:rsidRPr="00F8786D">
        <w:t>Configuring DMZ, Static NAT, and ACLs</w:t>
      </w:r>
    </w:p>
    <w:p w14:paraId="2FAA2416" w14:textId="77777777" w:rsidR="0057352A" w:rsidRDefault="0057352A" w:rsidP="0057352A">
      <w:pPr>
        <w:pStyle w:val="BodyTextL25"/>
      </w:pPr>
      <w:r>
        <w:t>Previously, y</w:t>
      </w:r>
      <w:r w:rsidRPr="00104251">
        <w:t>ou configured address translation using PAT for the inside network. In this part</w:t>
      </w:r>
      <w:r>
        <w:t xml:space="preserve"> of the lab</w:t>
      </w:r>
      <w:r w:rsidRPr="00104251">
        <w:t xml:space="preserve">, you </w:t>
      </w:r>
      <w:r>
        <w:t xml:space="preserve">will </w:t>
      </w:r>
      <w:r w:rsidRPr="00104251">
        <w:t>create a DMZ on the ASA, configure static NAT to a DMZ server</w:t>
      </w:r>
      <w:r>
        <w:t>,</w:t>
      </w:r>
      <w:r w:rsidRPr="00104251">
        <w:t xml:space="preserve"> and apply ACLs to control access to the server.</w:t>
      </w:r>
    </w:p>
    <w:p w14:paraId="2D371A23" w14:textId="77777777" w:rsidR="0057352A" w:rsidRPr="00104251" w:rsidRDefault="0057352A" w:rsidP="0057352A">
      <w:pPr>
        <w:pStyle w:val="BodyTextL25"/>
      </w:pPr>
      <w:r w:rsidRPr="00104251">
        <w:t xml:space="preserve">To accommodate the addition of a DMZ and a web server, </w:t>
      </w:r>
      <w:r>
        <w:t xml:space="preserve">you will use another address from the ISP range </w:t>
      </w:r>
      <w:r w:rsidRPr="00ED5E38">
        <w:rPr>
          <w:noProof/>
        </w:rPr>
        <w:t>assigned</w:t>
      </w:r>
      <w:r>
        <w:t xml:space="preserve"> </w:t>
      </w:r>
      <w:r w:rsidRPr="00104251">
        <w:t xml:space="preserve">209.165.200.224/29 (.224-.231). Router R1 </w:t>
      </w:r>
      <w:r>
        <w:t>G</w:t>
      </w:r>
      <w:r w:rsidRPr="00104251">
        <w:t xml:space="preserve">0/0 and the ASA outside interface are already using 209.165.200.225 and .226. </w:t>
      </w:r>
      <w:r>
        <w:t>You will use the public address 209.165.200.227 and static NAT to provide address translation access to the server.</w:t>
      </w:r>
    </w:p>
    <w:p w14:paraId="35F288C2" w14:textId="77777777" w:rsidR="0057352A" w:rsidRPr="00EB02C2" w:rsidRDefault="0057352A" w:rsidP="0057352A">
      <w:pPr>
        <w:pStyle w:val="StepHead"/>
        <w:numPr>
          <w:ilvl w:val="2"/>
          <w:numId w:val="6"/>
        </w:numPr>
      </w:pPr>
      <w:r w:rsidRPr="00EB02C2">
        <w:t xml:space="preserve">Configure </w:t>
      </w:r>
      <w:r>
        <w:t>the DMZ interface Gi1/3 on the ASA.</w:t>
      </w:r>
    </w:p>
    <w:p w14:paraId="34753E5D" w14:textId="77777777" w:rsidR="0057352A" w:rsidRDefault="0057352A" w:rsidP="0057352A">
      <w:pPr>
        <w:pStyle w:val="SubStepAlpha"/>
        <w:numPr>
          <w:ilvl w:val="3"/>
          <w:numId w:val="6"/>
        </w:numPr>
      </w:pPr>
      <w:r>
        <w:t xml:space="preserve">Configure DMZ interface Gi1/3, which is where the public access web server will reside. Assign Gi1/3 the IP address </w:t>
      </w:r>
      <w:r w:rsidRPr="006A3CD3">
        <w:rPr>
          <w:b/>
        </w:rPr>
        <w:t>192.168.2.1/24</w:t>
      </w:r>
      <w:r>
        <w:t xml:space="preserve">, name it </w:t>
      </w:r>
      <w:proofErr w:type="spellStart"/>
      <w:r w:rsidRPr="006A3CD3">
        <w:rPr>
          <w:b/>
        </w:rPr>
        <w:t>dmz</w:t>
      </w:r>
      <w:proofErr w:type="spellEnd"/>
      <w:r w:rsidRPr="00ED5E38">
        <w:rPr>
          <w:noProof/>
        </w:rPr>
        <w:t>,</w:t>
      </w:r>
      <w:r>
        <w:t xml:space="preserve"> and assign a security level of </w:t>
      </w:r>
      <w:r w:rsidRPr="006A3CD3">
        <w:rPr>
          <w:b/>
        </w:rPr>
        <w:t>70</w:t>
      </w:r>
      <w:r>
        <w:t>.</w:t>
      </w:r>
    </w:p>
    <w:p w14:paraId="10E63EFE" w14:textId="77777777" w:rsidR="0057352A" w:rsidRDefault="0057352A" w:rsidP="0057352A">
      <w:pPr>
        <w:pStyle w:val="CMD"/>
      </w:pPr>
      <w:r>
        <w:t>CCNAS-</w:t>
      </w:r>
      <w:proofErr w:type="gramStart"/>
      <w:r>
        <w:t>ASA(</w:t>
      </w:r>
      <w:proofErr w:type="gramEnd"/>
      <w:r>
        <w:t xml:space="preserve">config)# </w:t>
      </w:r>
      <w:r w:rsidRPr="00396C00">
        <w:rPr>
          <w:b/>
        </w:rPr>
        <w:t>int gi1/3</w:t>
      </w:r>
    </w:p>
    <w:p w14:paraId="6C0B5B81" w14:textId="77777777" w:rsidR="0057352A" w:rsidRDefault="0057352A" w:rsidP="0057352A">
      <w:pPr>
        <w:pStyle w:val="CMD"/>
      </w:pPr>
      <w:r>
        <w:t>CCNAS-</w:t>
      </w:r>
      <w:proofErr w:type="gramStart"/>
      <w:r>
        <w:t>ASA(</w:t>
      </w:r>
      <w:proofErr w:type="gramEnd"/>
      <w:r>
        <w:t xml:space="preserve">config-if)# </w:t>
      </w:r>
      <w:r w:rsidRPr="00396C00">
        <w:rPr>
          <w:b/>
        </w:rPr>
        <w:t>ip address 192.168.2.1 255.255.255.0</w:t>
      </w:r>
    </w:p>
    <w:p w14:paraId="0AC25DC6" w14:textId="77777777" w:rsidR="0057352A" w:rsidRDefault="0057352A" w:rsidP="0057352A">
      <w:pPr>
        <w:pStyle w:val="CMD"/>
      </w:pPr>
      <w:r>
        <w:t>CCNAS-</w:t>
      </w:r>
      <w:proofErr w:type="gramStart"/>
      <w:r>
        <w:t>ASA(</w:t>
      </w:r>
      <w:proofErr w:type="gramEnd"/>
      <w:r>
        <w:t xml:space="preserve">config-if)# </w:t>
      </w:r>
      <w:proofErr w:type="spellStart"/>
      <w:r w:rsidRPr="00396C00">
        <w:rPr>
          <w:b/>
        </w:rPr>
        <w:t>nameif</w:t>
      </w:r>
      <w:proofErr w:type="spellEnd"/>
      <w:r w:rsidRPr="00396C00">
        <w:rPr>
          <w:b/>
        </w:rPr>
        <w:t xml:space="preserve"> </w:t>
      </w:r>
      <w:proofErr w:type="spellStart"/>
      <w:r w:rsidRPr="00396C00">
        <w:rPr>
          <w:b/>
        </w:rPr>
        <w:t>dmz</w:t>
      </w:r>
      <w:proofErr w:type="spellEnd"/>
    </w:p>
    <w:p w14:paraId="5D943CC9" w14:textId="77777777" w:rsidR="0057352A" w:rsidRDefault="0057352A" w:rsidP="0057352A">
      <w:pPr>
        <w:pStyle w:val="CMD"/>
      </w:pPr>
      <w:r>
        <w:t>INFO: Security level for "</w:t>
      </w:r>
      <w:proofErr w:type="spellStart"/>
      <w:r>
        <w:t>dmz</w:t>
      </w:r>
      <w:proofErr w:type="spellEnd"/>
      <w:r>
        <w:t>" set to 0 by default.</w:t>
      </w:r>
      <w:r w:rsidRPr="006F4709">
        <w:t>INFO: Security level for "</w:t>
      </w:r>
      <w:proofErr w:type="spellStart"/>
      <w:r w:rsidRPr="006F4709">
        <w:t>dmz</w:t>
      </w:r>
      <w:proofErr w:type="spellEnd"/>
      <w:r w:rsidRPr="006F4709">
        <w:t>" set to 0 by default.</w:t>
      </w:r>
    </w:p>
    <w:p w14:paraId="1AECCC47" w14:textId="77777777" w:rsidR="0057352A" w:rsidRDefault="0057352A" w:rsidP="0057352A">
      <w:pPr>
        <w:pStyle w:val="CMD"/>
      </w:pPr>
    </w:p>
    <w:p w14:paraId="096590CB" w14:textId="77777777" w:rsidR="0057352A" w:rsidRDefault="0057352A" w:rsidP="0057352A">
      <w:pPr>
        <w:pStyle w:val="CMD"/>
      </w:pPr>
      <w:r w:rsidRPr="006F4709">
        <w:t>CCNAS-</w:t>
      </w:r>
      <w:proofErr w:type="gramStart"/>
      <w:r w:rsidRPr="006F4709">
        <w:t>AS</w:t>
      </w:r>
      <w:r>
        <w:t>A(</w:t>
      </w:r>
      <w:proofErr w:type="gramEnd"/>
      <w:r>
        <w:t xml:space="preserve">config-if)# </w:t>
      </w:r>
      <w:r w:rsidRPr="00E9784A">
        <w:rPr>
          <w:b/>
        </w:rPr>
        <w:t>security-level 70</w:t>
      </w:r>
    </w:p>
    <w:p w14:paraId="18707CC9" w14:textId="77777777" w:rsidR="0057352A" w:rsidRPr="00020A5E" w:rsidRDefault="0057352A" w:rsidP="0057352A">
      <w:pPr>
        <w:pStyle w:val="CMD"/>
        <w:rPr>
          <w:b/>
        </w:rPr>
      </w:pPr>
      <w:r w:rsidRPr="00657A40">
        <w:t>CCNAS-</w:t>
      </w:r>
      <w:proofErr w:type="gramStart"/>
      <w:r w:rsidRPr="00657A40">
        <w:t>ASA(</w:t>
      </w:r>
      <w:proofErr w:type="gramEnd"/>
      <w:r w:rsidRPr="00657A40">
        <w:t xml:space="preserve">config-if)# </w:t>
      </w:r>
      <w:r w:rsidRPr="00E9784A">
        <w:rPr>
          <w:b/>
        </w:rPr>
        <w:t>no shut</w:t>
      </w:r>
    </w:p>
    <w:p w14:paraId="2E6FF7F9" w14:textId="77777777" w:rsidR="0057352A" w:rsidRPr="00C17FE4" w:rsidRDefault="0057352A" w:rsidP="0057352A">
      <w:pPr>
        <w:pStyle w:val="SubStepAlpha"/>
        <w:numPr>
          <w:ilvl w:val="3"/>
          <w:numId w:val="6"/>
        </w:numPr>
        <w:rPr>
          <w:rFonts w:cs="Arial"/>
          <w:color w:val="000000"/>
          <w:sz w:val="19"/>
          <w:szCs w:val="19"/>
        </w:rPr>
      </w:pPr>
      <w:r>
        <w:t>D</w:t>
      </w:r>
      <w:r w:rsidRPr="007410DC">
        <w:t xml:space="preserve">isplay the status for all ASA interfaces using the </w:t>
      </w:r>
      <w:r w:rsidRPr="00020A5E">
        <w:rPr>
          <w:b/>
        </w:rPr>
        <w:t>show interface ip brief</w:t>
      </w:r>
      <w:r>
        <w:t xml:space="preserve"> command.</w:t>
      </w:r>
    </w:p>
    <w:p w14:paraId="1888D3D7" w14:textId="77777777" w:rsidR="0057352A" w:rsidRDefault="0057352A" w:rsidP="0057352A">
      <w:pPr>
        <w:pStyle w:val="CMD"/>
      </w:pPr>
      <w:r>
        <w:lastRenderedPageBreak/>
        <w:t xml:space="preserve">CCNAS-ASA# </w:t>
      </w:r>
      <w:r w:rsidRPr="00F03A63">
        <w:rPr>
          <w:b/>
        </w:rPr>
        <w:t>show int ip brief</w:t>
      </w:r>
    </w:p>
    <w:p w14:paraId="5433A46A" w14:textId="77777777" w:rsidR="0057352A" w:rsidRDefault="0057352A" w:rsidP="0057352A">
      <w:pPr>
        <w:pStyle w:val="CMD"/>
      </w:pPr>
      <w:r>
        <w:t>Interface                  IP-Address      OK? Method Status                Protocol</w:t>
      </w:r>
    </w:p>
    <w:p w14:paraId="5C375105" w14:textId="77777777" w:rsidR="0057352A" w:rsidRDefault="0057352A" w:rsidP="0057352A">
      <w:pPr>
        <w:pStyle w:val="CMD"/>
      </w:pPr>
      <w:r>
        <w:t xml:space="preserve">Virtual0                   127.1.0.1       YES </w:t>
      </w:r>
      <w:proofErr w:type="gramStart"/>
      <w:r>
        <w:t>unset  up</w:t>
      </w:r>
      <w:proofErr w:type="gramEnd"/>
      <w:r>
        <w:t xml:space="preserve">                    </w:t>
      </w:r>
      <w:proofErr w:type="spellStart"/>
      <w:r>
        <w:t>up</w:t>
      </w:r>
      <w:proofErr w:type="spellEnd"/>
      <w:r>
        <w:t xml:space="preserve">  </w:t>
      </w:r>
    </w:p>
    <w:p w14:paraId="512C16D7" w14:textId="77777777" w:rsidR="0057352A" w:rsidRDefault="0057352A" w:rsidP="0057352A">
      <w:pPr>
        <w:pStyle w:val="CMD"/>
      </w:pPr>
      <w:r>
        <w:t xml:space="preserve">GigabitEthernet1/1         209.165.200.226 YES manual up                    </w:t>
      </w:r>
      <w:proofErr w:type="spellStart"/>
      <w:r>
        <w:t>up</w:t>
      </w:r>
      <w:proofErr w:type="spellEnd"/>
      <w:r>
        <w:t xml:space="preserve">  </w:t>
      </w:r>
    </w:p>
    <w:p w14:paraId="237510C5" w14:textId="77777777" w:rsidR="0057352A" w:rsidRDefault="0057352A" w:rsidP="0057352A">
      <w:pPr>
        <w:pStyle w:val="CMD"/>
      </w:pPr>
      <w:r>
        <w:t xml:space="preserve">GigabitEthernet1/2         192.168.1.1     YES manual up                    </w:t>
      </w:r>
      <w:proofErr w:type="spellStart"/>
      <w:r>
        <w:t>up</w:t>
      </w:r>
      <w:proofErr w:type="spellEnd"/>
      <w:r>
        <w:t xml:space="preserve">  </w:t>
      </w:r>
    </w:p>
    <w:p w14:paraId="5D112729" w14:textId="77777777" w:rsidR="0057352A" w:rsidRDefault="0057352A" w:rsidP="0057352A">
      <w:pPr>
        <w:pStyle w:val="CMD"/>
      </w:pPr>
      <w:r w:rsidRPr="00C815CF">
        <w:rPr>
          <w:highlight w:val="yellow"/>
        </w:rPr>
        <w:t xml:space="preserve">GigabitEthernet1/3         192.168.2.1     YES manual up                    </w:t>
      </w:r>
      <w:proofErr w:type="spellStart"/>
      <w:r w:rsidRPr="00C815CF">
        <w:rPr>
          <w:highlight w:val="yellow"/>
        </w:rPr>
        <w:t>up</w:t>
      </w:r>
      <w:proofErr w:type="spellEnd"/>
      <w:r>
        <w:t xml:space="preserve">  </w:t>
      </w:r>
    </w:p>
    <w:p w14:paraId="761848AD" w14:textId="77777777" w:rsidR="0057352A" w:rsidRDefault="0057352A" w:rsidP="0057352A">
      <w:pPr>
        <w:pStyle w:val="CMD"/>
      </w:pPr>
      <w:r>
        <w:t xml:space="preserve">GigabitEthernet1/4         unassigned      YES </w:t>
      </w:r>
      <w:proofErr w:type="gramStart"/>
      <w:r>
        <w:t>unset  administratively</w:t>
      </w:r>
      <w:proofErr w:type="gramEnd"/>
      <w:r>
        <w:t xml:space="preserve"> down </w:t>
      </w:r>
      <w:proofErr w:type="spellStart"/>
      <w:r>
        <w:t>down</w:t>
      </w:r>
      <w:proofErr w:type="spellEnd"/>
    </w:p>
    <w:p w14:paraId="1CA90D8F" w14:textId="77777777" w:rsidR="0057352A" w:rsidRDefault="0057352A" w:rsidP="0057352A">
      <w:pPr>
        <w:pStyle w:val="CMD"/>
      </w:pPr>
      <w:r>
        <w:t xml:space="preserve">GigabitEthernet1/5         unassigned      YES </w:t>
      </w:r>
      <w:proofErr w:type="gramStart"/>
      <w:r>
        <w:t>unset  administratively</w:t>
      </w:r>
      <w:proofErr w:type="gramEnd"/>
      <w:r>
        <w:t xml:space="preserve"> down </w:t>
      </w:r>
      <w:proofErr w:type="spellStart"/>
      <w:r>
        <w:t>down</w:t>
      </w:r>
      <w:proofErr w:type="spellEnd"/>
    </w:p>
    <w:p w14:paraId="1C79F268" w14:textId="77777777" w:rsidR="0057352A" w:rsidRDefault="0057352A" w:rsidP="0057352A">
      <w:pPr>
        <w:pStyle w:val="CMD"/>
      </w:pPr>
      <w:r>
        <w:t xml:space="preserve">GigabitEthernet1/6         unassigned      YES </w:t>
      </w:r>
      <w:proofErr w:type="gramStart"/>
      <w:r>
        <w:t>unset  administratively</w:t>
      </w:r>
      <w:proofErr w:type="gramEnd"/>
      <w:r>
        <w:t xml:space="preserve"> down </w:t>
      </w:r>
      <w:proofErr w:type="spellStart"/>
      <w:r>
        <w:t>down</w:t>
      </w:r>
      <w:proofErr w:type="spellEnd"/>
    </w:p>
    <w:p w14:paraId="0D552FE3" w14:textId="77777777" w:rsidR="0057352A" w:rsidRDefault="0057352A" w:rsidP="0057352A">
      <w:pPr>
        <w:pStyle w:val="CMD"/>
      </w:pPr>
      <w:r>
        <w:t xml:space="preserve">GigabitEthernet1/7         unassigned      YES </w:t>
      </w:r>
      <w:proofErr w:type="gramStart"/>
      <w:r>
        <w:t>unset  administratively</w:t>
      </w:r>
      <w:proofErr w:type="gramEnd"/>
      <w:r>
        <w:t xml:space="preserve"> down </w:t>
      </w:r>
      <w:proofErr w:type="spellStart"/>
      <w:r>
        <w:t>down</w:t>
      </w:r>
      <w:proofErr w:type="spellEnd"/>
    </w:p>
    <w:p w14:paraId="181AE279" w14:textId="77777777" w:rsidR="0057352A" w:rsidRDefault="0057352A" w:rsidP="0057352A">
      <w:pPr>
        <w:pStyle w:val="CMD"/>
      </w:pPr>
      <w:r>
        <w:t xml:space="preserve">GigabitEthernet1/8         unassigned      YES </w:t>
      </w:r>
      <w:proofErr w:type="gramStart"/>
      <w:r>
        <w:t>unset  administratively</w:t>
      </w:r>
      <w:proofErr w:type="gramEnd"/>
      <w:r>
        <w:t xml:space="preserve"> down </w:t>
      </w:r>
      <w:proofErr w:type="spellStart"/>
      <w:r>
        <w:t>down</w:t>
      </w:r>
      <w:proofErr w:type="spellEnd"/>
    </w:p>
    <w:p w14:paraId="5A6EE89D" w14:textId="77777777" w:rsidR="0057352A" w:rsidRDefault="0057352A" w:rsidP="0057352A">
      <w:pPr>
        <w:pStyle w:val="SubStepAlpha"/>
        <w:numPr>
          <w:ilvl w:val="0"/>
          <w:numId w:val="0"/>
        </w:numPr>
        <w:ind w:left="720"/>
        <w:rPr>
          <w:rFonts w:ascii="Courier New" w:hAnsi="Courier New" w:cs="Courier New"/>
        </w:rPr>
      </w:pPr>
      <w:r w:rsidRPr="00C15292">
        <w:rPr>
          <w:rFonts w:ascii="Courier New" w:hAnsi="Courier New" w:cs="Courier New"/>
        </w:rPr>
        <w:t xml:space="preserve">Management1/1            192.168.100.1   YES manual down               </w:t>
      </w:r>
      <w:proofErr w:type="spellStart"/>
      <w:r w:rsidRPr="00C15292">
        <w:rPr>
          <w:rFonts w:ascii="Courier New" w:hAnsi="Courier New" w:cs="Courier New"/>
        </w:rPr>
        <w:t>down</w:t>
      </w:r>
      <w:proofErr w:type="spellEnd"/>
    </w:p>
    <w:p w14:paraId="6BDEB2C3" w14:textId="77777777" w:rsidR="0057352A" w:rsidRPr="00020A5E" w:rsidRDefault="0057352A" w:rsidP="0057352A">
      <w:pPr>
        <w:pStyle w:val="CMD"/>
      </w:pPr>
      <w:r>
        <w:t>&lt;output omitted&gt;</w:t>
      </w:r>
    </w:p>
    <w:p w14:paraId="597CD9FA" w14:textId="77777777" w:rsidR="0057352A" w:rsidRPr="002B6F8A" w:rsidRDefault="0057352A" w:rsidP="0057352A">
      <w:pPr>
        <w:pStyle w:val="SubStepAlpha"/>
        <w:numPr>
          <w:ilvl w:val="3"/>
          <w:numId w:val="6"/>
        </w:numPr>
        <w:rPr>
          <w:rFonts w:cs="Arial"/>
          <w:color w:val="000000"/>
          <w:sz w:val="19"/>
          <w:szCs w:val="19"/>
        </w:rPr>
      </w:pPr>
      <w:r w:rsidRPr="007410DC">
        <w:t xml:space="preserve">Display the information for the interfaces using the </w:t>
      </w:r>
      <w:r w:rsidRPr="00020A5E">
        <w:rPr>
          <w:b/>
        </w:rPr>
        <w:t>show ip address</w:t>
      </w:r>
      <w:r w:rsidRPr="007410DC">
        <w:t xml:space="preserve"> command.</w:t>
      </w:r>
    </w:p>
    <w:p w14:paraId="25C31E78" w14:textId="77777777" w:rsidR="0057352A" w:rsidRDefault="0057352A" w:rsidP="0057352A">
      <w:pPr>
        <w:pStyle w:val="CMD"/>
      </w:pPr>
      <w:r>
        <w:t xml:space="preserve">CCNAS-ASA# </w:t>
      </w:r>
      <w:r w:rsidRPr="00E20994">
        <w:rPr>
          <w:b/>
        </w:rPr>
        <w:t>show ip address</w:t>
      </w:r>
    </w:p>
    <w:p w14:paraId="4974A27B" w14:textId="77777777" w:rsidR="0057352A" w:rsidRDefault="0057352A" w:rsidP="0057352A">
      <w:pPr>
        <w:pStyle w:val="CMD"/>
      </w:pPr>
      <w:r>
        <w:t>System IP Addresses:</w:t>
      </w:r>
    </w:p>
    <w:p w14:paraId="1A8A2E10" w14:textId="77777777" w:rsidR="0057352A" w:rsidRDefault="0057352A" w:rsidP="0057352A">
      <w:pPr>
        <w:pStyle w:val="CMD"/>
      </w:pPr>
      <w:r>
        <w:t xml:space="preserve">Interface                Name                   IP address      Subnet mask     Method </w:t>
      </w:r>
    </w:p>
    <w:p w14:paraId="4215EC6F" w14:textId="77777777" w:rsidR="0057352A" w:rsidRDefault="0057352A" w:rsidP="0057352A">
      <w:pPr>
        <w:pStyle w:val="CMD"/>
      </w:pPr>
      <w:r>
        <w:t>GigabitEthernet1/1       outside                209.165.200.226 255.255.255.248 manual</w:t>
      </w:r>
    </w:p>
    <w:p w14:paraId="5E1C493F" w14:textId="77777777" w:rsidR="0057352A" w:rsidRDefault="0057352A" w:rsidP="0057352A">
      <w:pPr>
        <w:pStyle w:val="CMD"/>
      </w:pPr>
      <w:r>
        <w:t>GigabitEthernet1/2       inside                 192.168.1.1     255.255.255.0   manual</w:t>
      </w:r>
    </w:p>
    <w:p w14:paraId="7E32D771" w14:textId="77777777" w:rsidR="0057352A" w:rsidRDefault="0057352A" w:rsidP="0057352A">
      <w:pPr>
        <w:pStyle w:val="CMD"/>
      </w:pPr>
      <w:r w:rsidRPr="00C815CF">
        <w:rPr>
          <w:highlight w:val="yellow"/>
        </w:rPr>
        <w:t xml:space="preserve">GigabitEthernet1/3       </w:t>
      </w:r>
      <w:proofErr w:type="spellStart"/>
      <w:r w:rsidRPr="00C815CF">
        <w:rPr>
          <w:highlight w:val="yellow"/>
        </w:rPr>
        <w:t>dmz</w:t>
      </w:r>
      <w:proofErr w:type="spellEnd"/>
      <w:r w:rsidRPr="00C815CF">
        <w:rPr>
          <w:highlight w:val="yellow"/>
        </w:rPr>
        <w:t xml:space="preserve">                    192.168.2.1     255.255.255.0   manual</w:t>
      </w:r>
    </w:p>
    <w:p w14:paraId="7F7FF6EB" w14:textId="77777777" w:rsidR="0057352A" w:rsidRDefault="0057352A" w:rsidP="0057352A">
      <w:pPr>
        <w:pStyle w:val="CMD"/>
      </w:pPr>
      <w:r>
        <w:t>Management1/1            management             192.168.100.1   255.255.255.0   manual</w:t>
      </w:r>
    </w:p>
    <w:p w14:paraId="6B3092B9" w14:textId="77777777" w:rsidR="0057352A" w:rsidRDefault="0057352A" w:rsidP="0057352A">
      <w:pPr>
        <w:pStyle w:val="CMD"/>
      </w:pPr>
      <w:r>
        <w:t>Current IP Addresses:</w:t>
      </w:r>
    </w:p>
    <w:p w14:paraId="4179BF10" w14:textId="77777777" w:rsidR="0057352A" w:rsidRDefault="0057352A" w:rsidP="0057352A">
      <w:pPr>
        <w:pStyle w:val="CMD"/>
      </w:pPr>
      <w:r>
        <w:t xml:space="preserve">Interface                Name                   IP address      Subnet mask     Method </w:t>
      </w:r>
    </w:p>
    <w:p w14:paraId="76A3AC64" w14:textId="77777777" w:rsidR="0057352A" w:rsidRDefault="0057352A" w:rsidP="0057352A">
      <w:pPr>
        <w:pStyle w:val="CMD"/>
      </w:pPr>
      <w:r>
        <w:t>GigabitEthernet1/1       outside                209.165.200.226 255.255.255.248 manual</w:t>
      </w:r>
    </w:p>
    <w:p w14:paraId="00196188" w14:textId="77777777" w:rsidR="0057352A" w:rsidRDefault="0057352A" w:rsidP="0057352A">
      <w:pPr>
        <w:pStyle w:val="CMD"/>
      </w:pPr>
      <w:r>
        <w:t>GigabitEthernet1/2       inside                 192.168.1.1     255.255.255.0   manual</w:t>
      </w:r>
    </w:p>
    <w:p w14:paraId="68BF52C7" w14:textId="77777777" w:rsidR="0057352A" w:rsidRDefault="0057352A" w:rsidP="0057352A">
      <w:pPr>
        <w:pStyle w:val="CMD"/>
      </w:pPr>
      <w:r>
        <w:t xml:space="preserve">GigabitEthernet1/3       </w:t>
      </w:r>
      <w:proofErr w:type="spellStart"/>
      <w:r>
        <w:t>dmz</w:t>
      </w:r>
      <w:proofErr w:type="spellEnd"/>
      <w:r>
        <w:t xml:space="preserve">                    192.168.2.1     255.255.255.0   manual</w:t>
      </w:r>
    </w:p>
    <w:p w14:paraId="0ED79B3A" w14:textId="77777777" w:rsidR="0057352A" w:rsidRPr="007410DC" w:rsidRDefault="0057352A" w:rsidP="0057352A">
      <w:pPr>
        <w:pStyle w:val="CMD"/>
      </w:pPr>
      <w:r>
        <w:t>Management1/1            management             192.168.100.1   255.255.255.0   manual</w:t>
      </w:r>
    </w:p>
    <w:p w14:paraId="006AB5A6" w14:textId="77777777" w:rsidR="0057352A" w:rsidRPr="00020A5E" w:rsidRDefault="0057352A" w:rsidP="0057352A">
      <w:pPr>
        <w:pStyle w:val="CMD"/>
      </w:pPr>
      <w:r>
        <w:t>&lt;output omitted&gt;</w:t>
      </w:r>
    </w:p>
    <w:p w14:paraId="18C74FEA" w14:textId="77777777" w:rsidR="0057352A" w:rsidRPr="00EB02C2" w:rsidRDefault="0057352A" w:rsidP="0057352A">
      <w:pPr>
        <w:pStyle w:val="StepHead"/>
        <w:numPr>
          <w:ilvl w:val="2"/>
          <w:numId w:val="6"/>
        </w:numPr>
      </w:pPr>
      <w:r w:rsidRPr="00EB02C2">
        <w:t xml:space="preserve">Configure </w:t>
      </w:r>
      <w:r>
        <w:t xml:space="preserve">static NAT </w:t>
      </w:r>
      <w:r w:rsidRPr="00ED5E38">
        <w:rPr>
          <w:noProof/>
        </w:rPr>
        <w:t>to</w:t>
      </w:r>
      <w:r>
        <w:t xml:space="preserve"> the DMZ server using a network object.</w:t>
      </w:r>
    </w:p>
    <w:p w14:paraId="315176BD" w14:textId="77777777" w:rsidR="0057352A" w:rsidRDefault="0057352A" w:rsidP="0057352A">
      <w:pPr>
        <w:pStyle w:val="BodyTextL25"/>
      </w:pPr>
      <w:r>
        <w:t xml:space="preserve">Configure a network object named </w:t>
      </w:r>
      <w:proofErr w:type="spellStart"/>
      <w:r w:rsidRPr="006A3CD3">
        <w:rPr>
          <w:b/>
        </w:rPr>
        <w:t>dmz</w:t>
      </w:r>
      <w:proofErr w:type="spellEnd"/>
      <w:r w:rsidRPr="006A3CD3">
        <w:rPr>
          <w:b/>
        </w:rPr>
        <w:t>-server</w:t>
      </w:r>
      <w:r>
        <w:t xml:space="preserve"> and assign it the static IP address of the DMZ server (</w:t>
      </w:r>
      <w:r w:rsidRPr="006A3CD3">
        <w:rPr>
          <w:b/>
        </w:rPr>
        <w:t>192.168.2.3</w:t>
      </w:r>
      <w:r>
        <w:t xml:space="preserve">). While in object definition mode, use the </w:t>
      </w:r>
      <w:proofErr w:type="spellStart"/>
      <w:r w:rsidRPr="00020A5E">
        <w:rPr>
          <w:b/>
        </w:rPr>
        <w:t>nat</w:t>
      </w:r>
      <w:proofErr w:type="spellEnd"/>
      <w:r>
        <w:t xml:space="preserve"> command to specify that this object is used to </w:t>
      </w:r>
      <w:r>
        <w:lastRenderedPageBreak/>
        <w:t xml:space="preserve">translate a DMZ address to an outside address using static NAT, and specify a public translated address of </w:t>
      </w:r>
      <w:r w:rsidRPr="006A3CD3">
        <w:rPr>
          <w:b/>
        </w:rPr>
        <w:t>209.165.200.227</w:t>
      </w:r>
      <w:r>
        <w:t>.</w:t>
      </w:r>
    </w:p>
    <w:p w14:paraId="1D44EE84" w14:textId="77777777" w:rsidR="0057352A" w:rsidRPr="00A90C49" w:rsidRDefault="0057352A" w:rsidP="0057352A">
      <w:pPr>
        <w:pStyle w:val="CMD"/>
      </w:pPr>
      <w:r w:rsidRPr="00A90C49">
        <w:t>CCNAS-</w:t>
      </w:r>
      <w:proofErr w:type="gramStart"/>
      <w:r w:rsidRPr="00A90C49">
        <w:t>ASA(</w:t>
      </w:r>
      <w:proofErr w:type="gramEnd"/>
      <w:r w:rsidRPr="00A90C49">
        <w:t xml:space="preserve">config)# </w:t>
      </w:r>
      <w:r w:rsidRPr="00020A5E">
        <w:rPr>
          <w:b/>
        </w:rPr>
        <w:t xml:space="preserve">object network </w:t>
      </w:r>
      <w:proofErr w:type="spellStart"/>
      <w:r w:rsidRPr="00020A5E">
        <w:rPr>
          <w:b/>
        </w:rPr>
        <w:t>dmz</w:t>
      </w:r>
      <w:proofErr w:type="spellEnd"/>
      <w:r w:rsidRPr="00020A5E">
        <w:rPr>
          <w:b/>
        </w:rPr>
        <w:t>-server</w:t>
      </w:r>
    </w:p>
    <w:p w14:paraId="787F0279" w14:textId="77777777" w:rsidR="0057352A" w:rsidRPr="00AE75D2" w:rsidRDefault="0057352A" w:rsidP="0057352A">
      <w:pPr>
        <w:pStyle w:val="CMD"/>
        <w:rPr>
          <w:b/>
        </w:rPr>
      </w:pPr>
      <w:r w:rsidRPr="00A90C49">
        <w:t>CCNAS-</w:t>
      </w:r>
      <w:proofErr w:type="gramStart"/>
      <w:r w:rsidRPr="00A90C49">
        <w:t>ASA(</w:t>
      </w:r>
      <w:proofErr w:type="gramEnd"/>
      <w:r w:rsidRPr="00A90C49">
        <w:t xml:space="preserve">config-network-object)# </w:t>
      </w:r>
      <w:r w:rsidRPr="00AE75D2">
        <w:rPr>
          <w:b/>
        </w:rPr>
        <w:t>host 192.168.2.3</w:t>
      </w:r>
    </w:p>
    <w:p w14:paraId="3B8ECD36" w14:textId="77777777" w:rsidR="0057352A" w:rsidRPr="00A90C49" w:rsidRDefault="0057352A" w:rsidP="0057352A">
      <w:pPr>
        <w:pStyle w:val="CMD"/>
      </w:pPr>
      <w:r w:rsidRPr="00A90C49">
        <w:t>CCNAS-</w:t>
      </w:r>
      <w:proofErr w:type="gramStart"/>
      <w:r w:rsidRPr="00A90C49">
        <w:t>ASA(</w:t>
      </w:r>
      <w:proofErr w:type="gramEnd"/>
      <w:r w:rsidRPr="00A90C49">
        <w:t xml:space="preserve">config-network-object)# </w:t>
      </w:r>
      <w:proofErr w:type="spellStart"/>
      <w:r w:rsidRPr="00020A5E">
        <w:rPr>
          <w:b/>
        </w:rPr>
        <w:t>nat</w:t>
      </w:r>
      <w:proofErr w:type="spellEnd"/>
      <w:r w:rsidRPr="00020A5E">
        <w:rPr>
          <w:b/>
        </w:rPr>
        <w:t xml:space="preserve"> (</w:t>
      </w:r>
      <w:proofErr w:type="spellStart"/>
      <w:r w:rsidRPr="00020A5E">
        <w:rPr>
          <w:b/>
        </w:rPr>
        <w:t>dmz,outside</w:t>
      </w:r>
      <w:proofErr w:type="spellEnd"/>
      <w:r w:rsidRPr="00020A5E">
        <w:rPr>
          <w:b/>
        </w:rPr>
        <w:t>) static 209.165.200.227</w:t>
      </w:r>
    </w:p>
    <w:p w14:paraId="70636C67" w14:textId="77777777" w:rsidR="0057352A" w:rsidRPr="00EB02C2" w:rsidRDefault="0057352A" w:rsidP="0057352A">
      <w:pPr>
        <w:pStyle w:val="StepHead"/>
        <w:numPr>
          <w:ilvl w:val="2"/>
          <w:numId w:val="6"/>
        </w:numPr>
      </w:pPr>
      <w:r w:rsidRPr="00EB02C2">
        <w:t xml:space="preserve">Configure </w:t>
      </w:r>
      <w:r>
        <w:t>an ACL to allow access to the DMZ server from the Internet.</w:t>
      </w:r>
    </w:p>
    <w:p w14:paraId="314298D1" w14:textId="77777777" w:rsidR="0057352A" w:rsidRPr="00AF22D0" w:rsidRDefault="0057352A" w:rsidP="0057352A">
      <w:pPr>
        <w:pStyle w:val="BodyTextL25"/>
      </w:pPr>
      <w:r>
        <w:t>Configure a named access list (</w:t>
      </w:r>
      <w:r w:rsidRPr="005A0277">
        <w:rPr>
          <w:b/>
        </w:rPr>
        <w:t>OUTSIDE-DMZ</w:t>
      </w:r>
      <w:r>
        <w:t xml:space="preserve">) that permits any IP protocol from any external host to </w:t>
      </w:r>
      <w:r w:rsidRPr="00AF22D0">
        <w:t xml:space="preserve">the internal IP address of the DMZ server. Apply the access list to the ASA outside interface in the </w:t>
      </w:r>
      <w:r w:rsidRPr="005A0277">
        <w:rPr>
          <w:b/>
        </w:rPr>
        <w:t>IN</w:t>
      </w:r>
      <w:r w:rsidRPr="00AF22D0">
        <w:t xml:space="preserve"> direction.</w:t>
      </w:r>
    </w:p>
    <w:p w14:paraId="62ED44E4" w14:textId="77777777" w:rsidR="0057352A" w:rsidRPr="00AF22D0" w:rsidRDefault="0057352A" w:rsidP="0057352A">
      <w:pPr>
        <w:pStyle w:val="CMD"/>
      </w:pPr>
      <w:r w:rsidRPr="00AF22D0">
        <w:t>CCNAS-</w:t>
      </w:r>
      <w:proofErr w:type="gramStart"/>
      <w:r w:rsidRPr="00AF22D0">
        <w:t>ASA(</w:t>
      </w:r>
      <w:proofErr w:type="gramEnd"/>
      <w:r w:rsidRPr="00AF22D0">
        <w:t xml:space="preserve">config)# </w:t>
      </w:r>
      <w:r w:rsidRPr="00020A5E">
        <w:rPr>
          <w:b/>
        </w:rPr>
        <w:t>access-list OUTSIDE-DMZ permit ip any host 192.168.2.3</w:t>
      </w:r>
    </w:p>
    <w:p w14:paraId="4378DD28" w14:textId="77777777" w:rsidR="0057352A" w:rsidRPr="00AF22D0" w:rsidRDefault="0057352A" w:rsidP="0057352A">
      <w:pPr>
        <w:pStyle w:val="CMD"/>
      </w:pPr>
      <w:r w:rsidRPr="00AF22D0">
        <w:t>CCNAS-</w:t>
      </w:r>
      <w:proofErr w:type="gramStart"/>
      <w:r w:rsidRPr="00AF22D0">
        <w:t>ASA(</w:t>
      </w:r>
      <w:proofErr w:type="gramEnd"/>
      <w:r w:rsidRPr="00AF22D0">
        <w:t xml:space="preserve">config)# </w:t>
      </w:r>
      <w:r w:rsidRPr="00020A5E">
        <w:rPr>
          <w:b/>
        </w:rPr>
        <w:t>access-group OUTSIDE-DMZ in interface outside</w:t>
      </w:r>
    </w:p>
    <w:p w14:paraId="0EC92AD1" w14:textId="77777777" w:rsidR="0057352A" w:rsidRDefault="0057352A" w:rsidP="0057352A">
      <w:pPr>
        <w:pStyle w:val="BodyTextL25"/>
      </w:pPr>
      <w:r w:rsidRPr="00D34226">
        <w:rPr>
          <w:b/>
        </w:rPr>
        <w:t>Note</w:t>
      </w:r>
      <w:r w:rsidRPr="00020A5E">
        <w:t>:</w:t>
      </w:r>
      <w:r>
        <w:t xml:space="preserve"> Unlike IOS ACLs, the ASA ACL </w:t>
      </w:r>
      <w:r w:rsidRPr="005A0277">
        <w:rPr>
          <w:b/>
        </w:rPr>
        <w:t>permit</w:t>
      </w:r>
      <w:r>
        <w:t xml:space="preserve"> statement must permit access to the internal private DMZ address. External hosts access the server using its public static NAT address, the ASA translates it to the internal host IP </w:t>
      </w:r>
      <w:r w:rsidRPr="00ED5E38">
        <w:rPr>
          <w:noProof/>
        </w:rPr>
        <w:t>address,</w:t>
      </w:r>
      <w:r>
        <w:t xml:space="preserve"> and then applies the ACL.</w:t>
      </w:r>
    </w:p>
    <w:p w14:paraId="567C3AE3" w14:textId="77777777" w:rsidR="0057352A" w:rsidRDefault="0057352A" w:rsidP="0057352A">
      <w:pPr>
        <w:pStyle w:val="BodyTextL25"/>
      </w:pPr>
      <w:r>
        <w:t>You can modify this ACL to allow only services that you want to be exposed to external hosts, such as web (HTTP) or file transfer (FTP).</w:t>
      </w:r>
    </w:p>
    <w:p w14:paraId="6A181EE4" w14:textId="77777777" w:rsidR="00CE64DB" w:rsidRPr="00EB02C2" w:rsidRDefault="00CE64DB" w:rsidP="00CE64DB">
      <w:pPr>
        <w:pStyle w:val="StepHead"/>
        <w:numPr>
          <w:ilvl w:val="2"/>
          <w:numId w:val="6"/>
        </w:numPr>
      </w:pPr>
      <w:r>
        <w:t>Test access to the DMZ server</w:t>
      </w:r>
      <w:r>
        <w:rPr>
          <w:rFonts w:cs="Arial"/>
        </w:rPr>
        <w:t>.</w:t>
      </w:r>
    </w:p>
    <w:p w14:paraId="3A65EDE4" w14:textId="77777777" w:rsidR="00CE64DB" w:rsidRDefault="00CE64DB" w:rsidP="00CE64DB">
      <w:pPr>
        <w:pStyle w:val="BodyTextL25"/>
      </w:pPr>
      <w:r>
        <w:t>At the time this Packet Tracer activity was created, the ability to successfully test outside access to the DMZ web server was not in place; therefore, successful testing is not required.</w:t>
      </w:r>
    </w:p>
    <w:p w14:paraId="0E022DFD" w14:textId="77777777" w:rsidR="0057352A" w:rsidRDefault="0057352A" w:rsidP="0057352A">
      <w:pPr>
        <w:pStyle w:val="LabSection"/>
      </w:pPr>
      <w:r w:rsidRPr="00684813">
        <w:t>Reflection</w:t>
      </w:r>
    </w:p>
    <w:p w14:paraId="04AB0394" w14:textId="77777777" w:rsidR="0057352A" w:rsidRDefault="0057352A" w:rsidP="0057352A">
      <w:pPr>
        <w:pStyle w:val="ReflectionQ"/>
      </w:pPr>
      <w:r w:rsidRPr="00D34226">
        <w:t>How does the configuration of the ASA firewall differ from that of an ISR?</w:t>
      </w:r>
    </w:p>
    <w:p w14:paraId="4B3CE45C" w14:textId="299B465A" w:rsidR="0057352A" w:rsidRPr="00A617B9" w:rsidRDefault="00A617B9" w:rsidP="0057352A">
      <w:pPr>
        <w:pStyle w:val="BodyTextL25"/>
        <w:rPr>
          <w:color w:val="4F81BD" w:themeColor="accent1"/>
          <w:u w:val="single"/>
        </w:rPr>
      </w:pPr>
      <w:r w:rsidRPr="00A617B9">
        <w:rPr>
          <w:rStyle w:val="Emphasis"/>
          <w:rFonts w:ascii="Segoe UI" w:hAnsi="Segoe UI" w:cs="Segoe UI"/>
          <w:color w:val="4F81BD" w:themeColor="accent1"/>
          <w:sz w:val="23"/>
          <w:szCs w:val="23"/>
          <w:u w:val="single"/>
          <w:shd w:val="clear" w:color="auto" w:fill="FFFFFF"/>
        </w:rPr>
        <w:t>There are more security features and default settings, such as interface security levels, built-in ACLs, and default inspection</w:t>
      </w:r>
      <w:r>
        <w:rPr>
          <w:rStyle w:val="Emphasis"/>
          <w:rFonts w:ascii="Segoe UI" w:hAnsi="Segoe UI" w:cs="Segoe UI"/>
          <w:color w:val="4F81BD" w:themeColor="accent1"/>
          <w:sz w:val="23"/>
          <w:szCs w:val="23"/>
          <w:u w:val="single"/>
          <w:shd w:val="clear" w:color="auto" w:fill="FFFFFF"/>
        </w:rPr>
        <w:t xml:space="preserve"> </w:t>
      </w:r>
      <w:r w:rsidRPr="00A617B9">
        <w:rPr>
          <w:rStyle w:val="Emphasis"/>
          <w:rFonts w:ascii="Segoe UI" w:hAnsi="Segoe UI" w:cs="Segoe UI"/>
          <w:color w:val="4F81BD" w:themeColor="accent1"/>
          <w:sz w:val="23"/>
          <w:szCs w:val="23"/>
          <w:u w:val="single"/>
          <w:shd w:val="clear" w:color="auto" w:fill="FFFFFF"/>
        </w:rPr>
        <w:t>policies.</w:t>
      </w:r>
      <w:r w:rsidR="0057352A" w:rsidRPr="00A617B9">
        <w:rPr>
          <w:color w:val="4F81BD" w:themeColor="accent1"/>
          <w:u w:val="single"/>
        </w:rPr>
        <w:t>_</w:t>
      </w:r>
      <w:r>
        <w:rPr>
          <w:color w:val="4F81BD" w:themeColor="accent1"/>
          <w:u w:val="single"/>
        </w:rPr>
        <w:t>___________</w:t>
      </w:r>
      <w:r w:rsidR="0057352A" w:rsidRPr="00A617B9">
        <w:rPr>
          <w:color w:val="4F81BD" w:themeColor="accent1"/>
          <w:u w:val="single"/>
        </w:rPr>
        <w:t>_______________________________________</w:t>
      </w:r>
    </w:p>
    <w:p w14:paraId="7A118738" w14:textId="1C7641B9" w:rsidR="0057352A" w:rsidRPr="00A617B9" w:rsidRDefault="0057352A" w:rsidP="0057352A">
      <w:pPr>
        <w:pStyle w:val="BodyTextL25"/>
        <w:rPr>
          <w:color w:val="4F81BD" w:themeColor="accent1"/>
          <w:u w:val="single"/>
        </w:rPr>
      </w:pPr>
      <w:r w:rsidRPr="00A617B9">
        <w:rPr>
          <w:color w:val="4F81BD" w:themeColor="accent1"/>
          <w:u w:val="single"/>
        </w:rPr>
        <w:t>____________________________________________________________________________________</w:t>
      </w:r>
    </w:p>
    <w:p w14:paraId="0D7D5B78" w14:textId="1DC67F9F" w:rsidR="0057352A" w:rsidRPr="00A617B9" w:rsidRDefault="0057352A" w:rsidP="0057352A">
      <w:pPr>
        <w:pStyle w:val="BodyTextL25"/>
        <w:rPr>
          <w:color w:val="4F81BD" w:themeColor="accent1"/>
          <w:u w:val="single"/>
        </w:rPr>
      </w:pPr>
      <w:r w:rsidRPr="00A617B9">
        <w:rPr>
          <w:color w:val="4F81BD" w:themeColor="accent1"/>
          <w:u w:val="single"/>
        </w:rPr>
        <w:t>____________________________________________________________________________________</w:t>
      </w:r>
    </w:p>
    <w:p w14:paraId="1D2AC245" w14:textId="77777777" w:rsidR="0057352A" w:rsidRPr="00D34226" w:rsidRDefault="0057352A" w:rsidP="0057352A">
      <w:pPr>
        <w:pStyle w:val="BodyTextL25"/>
      </w:pPr>
    </w:p>
    <w:p w14:paraId="0C6B82F9" w14:textId="77777777" w:rsidR="0057352A" w:rsidRDefault="0057352A" w:rsidP="0057352A">
      <w:pPr>
        <w:pStyle w:val="ReflectionQ"/>
      </w:pPr>
      <w:r w:rsidRPr="00D34226">
        <w:t>What does the ASA use to define address trans</w:t>
      </w:r>
      <w:r>
        <w:t>lation and what is the benefit?</w:t>
      </w:r>
    </w:p>
    <w:p w14:paraId="138C3CE3" w14:textId="0A81DBF2" w:rsidR="0057352A" w:rsidRPr="00FB74EE" w:rsidRDefault="0057352A" w:rsidP="0057352A">
      <w:pPr>
        <w:pStyle w:val="BodyTextL25"/>
        <w:rPr>
          <w:color w:val="4F81BD" w:themeColor="accent1"/>
          <w:u w:val="single"/>
        </w:rPr>
      </w:pPr>
      <w:r w:rsidRPr="00FB74EE">
        <w:rPr>
          <w:color w:val="4F81BD" w:themeColor="accent1"/>
          <w:u w:val="single"/>
        </w:rPr>
        <w:t>__</w:t>
      </w:r>
      <w:r w:rsidR="00FB74EE" w:rsidRPr="00FB74EE">
        <w:rPr>
          <w:rStyle w:val="Heading1Char"/>
          <w:rFonts w:ascii="Segoe UI" w:eastAsia="Calibri" w:hAnsi="Segoe UI" w:cs="Segoe UI"/>
          <w:color w:val="4F81BD" w:themeColor="accent1"/>
          <w:sz w:val="23"/>
          <w:szCs w:val="23"/>
          <w:u w:val="single"/>
          <w:shd w:val="clear" w:color="auto" w:fill="FFFFFF"/>
        </w:rPr>
        <w:t xml:space="preserve"> </w:t>
      </w:r>
      <w:r w:rsidR="00FB74EE" w:rsidRPr="00FB74EE">
        <w:rPr>
          <w:rStyle w:val="Emphasis"/>
          <w:rFonts w:ascii="Segoe UI" w:hAnsi="Segoe UI" w:cs="Segoe UI"/>
          <w:color w:val="4F81BD" w:themeColor="accent1"/>
          <w:sz w:val="23"/>
          <w:szCs w:val="23"/>
          <w:u w:val="single"/>
          <w:shd w:val="clear" w:color="auto" w:fill="FFFFFF"/>
        </w:rPr>
        <w:t>Objects and groups allow the creation of modular structures and the configuration of attributes.</w:t>
      </w:r>
      <w:r w:rsidRPr="00FB74EE">
        <w:rPr>
          <w:color w:val="4F81BD" w:themeColor="accent1"/>
          <w:u w:val="single"/>
        </w:rPr>
        <w:t>___________________________________________________________________________</w:t>
      </w:r>
    </w:p>
    <w:p w14:paraId="06088D4F" w14:textId="13EB6905" w:rsidR="0057352A" w:rsidRPr="00FB74EE" w:rsidRDefault="0057352A" w:rsidP="0057352A">
      <w:pPr>
        <w:pStyle w:val="BodyTextL25"/>
        <w:rPr>
          <w:color w:val="4F81BD" w:themeColor="accent1"/>
          <w:u w:val="single"/>
        </w:rPr>
      </w:pPr>
      <w:r w:rsidRPr="00FB74EE">
        <w:rPr>
          <w:color w:val="4F81BD" w:themeColor="accent1"/>
          <w:u w:val="single"/>
        </w:rPr>
        <w:t>____________________________________________________________________________________</w:t>
      </w:r>
    </w:p>
    <w:p w14:paraId="1121D60F" w14:textId="6530822A" w:rsidR="0057352A" w:rsidRPr="00FB74EE" w:rsidRDefault="0057352A" w:rsidP="0057352A">
      <w:pPr>
        <w:pStyle w:val="BodyTextL25"/>
        <w:rPr>
          <w:color w:val="4F81BD" w:themeColor="accent1"/>
          <w:u w:val="single"/>
        </w:rPr>
      </w:pPr>
      <w:r w:rsidRPr="00FB74EE">
        <w:rPr>
          <w:color w:val="4F81BD" w:themeColor="accent1"/>
          <w:u w:val="single"/>
        </w:rPr>
        <w:t>____________________________________________________________________________________</w:t>
      </w:r>
    </w:p>
    <w:p w14:paraId="5A1DC66E" w14:textId="671ACE17" w:rsidR="0057352A" w:rsidRPr="00FB74EE" w:rsidRDefault="0057352A" w:rsidP="0057352A">
      <w:pPr>
        <w:pStyle w:val="BodyTextL25"/>
        <w:rPr>
          <w:color w:val="4F81BD" w:themeColor="accent1"/>
          <w:u w:val="single"/>
        </w:rPr>
      </w:pPr>
      <w:r w:rsidRPr="00FB74EE">
        <w:rPr>
          <w:color w:val="4F81BD" w:themeColor="accent1"/>
          <w:u w:val="single"/>
        </w:rPr>
        <w:t>___________________________________________________________________________________</w:t>
      </w:r>
    </w:p>
    <w:p w14:paraId="435240A7" w14:textId="77777777" w:rsidR="0057352A" w:rsidRPr="00D34226" w:rsidRDefault="0057352A" w:rsidP="0057352A">
      <w:pPr>
        <w:pStyle w:val="BodyTextL25"/>
      </w:pPr>
    </w:p>
    <w:p w14:paraId="45872693" w14:textId="77777777" w:rsidR="0057352A" w:rsidRDefault="0057352A" w:rsidP="0057352A">
      <w:pPr>
        <w:pStyle w:val="ReflectionQ"/>
      </w:pPr>
      <w:r w:rsidRPr="00D34226">
        <w:t>How does the ASA 550</w:t>
      </w:r>
      <w:r>
        <w:t>6</w:t>
      </w:r>
      <w:r w:rsidRPr="00D34226">
        <w:t xml:space="preserve"> use physical interfaces to manage security and how does th</w:t>
      </w:r>
      <w:r>
        <w:t>is differ from other ASA models?</w:t>
      </w:r>
    </w:p>
    <w:p w14:paraId="6CDFC26C" w14:textId="1CEEA12C" w:rsidR="0057352A" w:rsidRPr="00F54BC4" w:rsidRDefault="0057352A" w:rsidP="00F54BC4">
      <w:pPr>
        <w:pStyle w:val="BodyTextBold"/>
        <w:rPr>
          <w:rFonts w:asciiTheme="minorHAnsi" w:hAnsiTheme="minorHAnsi" w:cstheme="minorHAnsi"/>
          <w:b w:val="0"/>
          <w:bCs/>
          <w:color w:val="4F81BD" w:themeColor="accent1"/>
          <w:szCs w:val="20"/>
          <w:u w:val="single"/>
        </w:rPr>
      </w:pPr>
      <w:r w:rsidRPr="00F54BC4">
        <w:rPr>
          <w:rFonts w:asciiTheme="minorHAnsi" w:hAnsiTheme="minorHAnsi" w:cstheme="minorHAnsi"/>
          <w:b w:val="0"/>
          <w:bCs/>
          <w:color w:val="4F81BD" w:themeColor="accent1"/>
          <w:szCs w:val="20"/>
          <w:u w:val="single"/>
        </w:rPr>
        <w:t>__</w:t>
      </w:r>
      <w:r w:rsidR="005053C0" w:rsidRPr="00F54BC4">
        <w:rPr>
          <w:rFonts w:asciiTheme="minorHAnsi" w:hAnsiTheme="minorHAnsi" w:cstheme="minorHAnsi"/>
          <w:b w:val="0"/>
          <w:bCs/>
          <w:color w:val="4F81BD" w:themeColor="accent1"/>
          <w:szCs w:val="20"/>
          <w:u w:val="single"/>
        </w:rPr>
        <w:t xml:space="preserve">The </w:t>
      </w:r>
      <w:r w:rsidR="00386D04" w:rsidRPr="00F54BC4">
        <w:rPr>
          <w:rFonts w:asciiTheme="minorHAnsi" w:hAnsiTheme="minorHAnsi" w:cstheme="minorHAnsi"/>
          <w:b w:val="0"/>
          <w:bCs/>
          <w:color w:val="4F81BD" w:themeColor="accent1"/>
          <w:szCs w:val="20"/>
          <w:u w:val="single"/>
        </w:rPr>
        <w:t xml:space="preserve">5506 </w:t>
      </w:r>
      <w:r w:rsidR="0076039B" w:rsidRPr="00F54BC4">
        <w:rPr>
          <w:rFonts w:asciiTheme="minorHAnsi" w:hAnsiTheme="minorHAnsi" w:cstheme="minorHAnsi"/>
          <w:b w:val="0"/>
          <w:bCs/>
          <w:color w:val="4F81BD" w:themeColor="accent1"/>
          <w:szCs w:val="20"/>
          <w:u w:val="single"/>
        </w:rPr>
        <w:t xml:space="preserve">its physical </w:t>
      </w:r>
      <w:r w:rsidR="00F54BC4" w:rsidRPr="00F54BC4">
        <w:rPr>
          <w:rFonts w:asciiTheme="minorHAnsi" w:hAnsiTheme="minorHAnsi" w:cstheme="minorHAnsi"/>
          <w:b w:val="0"/>
          <w:bCs/>
          <w:color w:val="4F81BD" w:themeColor="accent1"/>
          <w:szCs w:val="20"/>
          <w:u w:val="single"/>
        </w:rPr>
        <w:t xml:space="preserve">interfaces </w:t>
      </w:r>
      <w:r w:rsidR="00F54BC4" w:rsidRPr="00F54BC4">
        <w:rPr>
          <w:rStyle w:val="Emphasis"/>
          <w:rFonts w:asciiTheme="minorHAnsi" w:hAnsiTheme="minorHAnsi" w:cstheme="minorHAnsi"/>
          <w:b w:val="0"/>
          <w:bCs/>
          <w:color w:val="4F81BD" w:themeColor="accent1"/>
          <w:szCs w:val="20"/>
          <w:u w:val="single"/>
          <w:shd w:val="clear" w:color="auto" w:fill="FFFFFF"/>
        </w:rPr>
        <w:t>assigned security levels to control traffic from one interface to anothe</w:t>
      </w:r>
      <w:r w:rsidR="00F54BC4" w:rsidRPr="00F54BC4">
        <w:rPr>
          <w:rStyle w:val="Emphasis"/>
          <w:rFonts w:asciiTheme="minorHAnsi" w:hAnsiTheme="minorHAnsi" w:cstheme="minorHAnsi"/>
          <w:b w:val="0"/>
          <w:bCs/>
          <w:color w:val="4F81BD" w:themeColor="accent1"/>
          <w:szCs w:val="20"/>
          <w:u w:val="single"/>
          <w:shd w:val="clear" w:color="auto" w:fill="FFFFFF"/>
        </w:rPr>
        <w:t>r</w:t>
      </w:r>
      <w:r w:rsidR="00085D61" w:rsidRPr="00F54BC4">
        <w:rPr>
          <w:rFonts w:asciiTheme="minorHAnsi" w:hAnsiTheme="minorHAnsi" w:cstheme="minorHAnsi"/>
          <w:b w:val="0"/>
          <w:bCs/>
          <w:color w:val="4F81BD" w:themeColor="accent1"/>
          <w:szCs w:val="20"/>
          <w:u w:val="single"/>
        </w:rPr>
        <w:t xml:space="preserve"> </w:t>
      </w:r>
      <w:r w:rsidR="00B44276" w:rsidRPr="00F54BC4">
        <w:rPr>
          <w:rFonts w:asciiTheme="minorHAnsi" w:hAnsiTheme="minorHAnsi" w:cstheme="minorHAnsi"/>
          <w:b w:val="0"/>
          <w:bCs/>
          <w:color w:val="4F81BD" w:themeColor="accent1"/>
          <w:szCs w:val="20"/>
          <w:u w:val="single"/>
        </w:rPr>
        <w:t xml:space="preserve"> </w:t>
      </w:r>
      <w:r w:rsidRPr="00F54BC4">
        <w:rPr>
          <w:rFonts w:asciiTheme="minorHAnsi" w:hAnsiTheme="minorHAnsi" w:cstheme="minorHAnsi"/>
          <w:b w:val="0"/>
          <w:bCs/>
          <w:color w:val="4F81BD" w:themeColor="accent1"/>
          <w:szCs w:val="20"/>
          <w:u w:val="single"/>
        </w:rPr>
        <w:t>__________________________________________________________________________________</w:t>
      </w:r>
    </w:p>
    <w:p w14:paraId="5F328E16" w14:textId="5A25B723" w:rsidR="0057352A" w:rsidRPr="00F54BC4" w:rsidRDefault="0057352A" w:rsidP="00F54BC4">
      <w:pPr>
        <w:pStyle w:val="BodyTextBold"/>
        <w:rPr>
          <w:rFonts w:asciiTheme="minorHAnsi" w:hAnsiTheme="minorHAnsi" w:cstheme="minorHAnsi"/>
          <w:b w:val="0"/>
          <w:bCs/>
          <w:color w:val="4F81BD" w:themeColor="accent1"/>
          <w:szCs w:val="20"/>
          <w:u w:val="single"/>
        </w:rPr>
      </w:pPr>
      <w:r w:rsidRPr="00F54BC4">
        <w:rPr>
          <w:rFonts w:asciiTheme="minorHAnsi" w:hAnsiTheme="minorHAnsi" w:cstheme="minorHAnsi"/>
          <w:b w:val="0"/>
          <w:bCs/>
          <w:color w:val="4F81BD" w:themeColor="accent1"/>
          <w:szCs w:val="20"/>
          <w:u w:val="single"/>
        </w:rPr>
        <w:t>____________________________________________________________________________________</w:t>
      </w:r>
    </w:p>
    <w:p w14:paraId="3181CEB7" w14:textId="4AB3C337" w:rsidR="0057352A" w:rsidRPr="00F54BC4" w:rsidRDefault="0057352A" w:rsidP="00F54BC4">
      <w:pPr>
        <w:pStyle w:val="BodyTextBold"/>
        <w:rPr>
          <w:rFonts w:asciiTheme="minorHAnsi" w:hAnsiTheme="minorHAnsi" w:cstheme="minorHAnsi"/>
          <w:b w:val="0"/>
          <w:bCs/>
          <w:color w:val="4F81BD" w:themeColor="accent1"/>
          <w:szCs w:val="20"/>
          <w:u w:val="single"/>
        </w:rPr>
      </w:pPr>
      <w:r w:rsidRPr="00F54BC4">
        <w:rPr>
          <w:rFonts w:asciiTheme="minorHAnsi" w:hAnsiTheme="minorHAnsi" w:cstheme="minorHAnsi"/>
          <w:b w:val="0"/>
          <w:bCs/>
          <w:color w:val="4F81BD" w:themeColor="accent1"/>
          <w:szCs w:val="20"/>
          <w:u w:val="single"/>
        </w:rPr>
        <w:t>____________________________________________________________________________________</w:t>
      </w:r>
    </w:p>
    <w:p w14:paraId="5BE40B76" w14:textId="503A816F" w:rsidR="0057352A" w:rsidRPr="00F54BC4" w:rsidRDefault="0057352A" w:rsidP="00F54BC4">
      <w:pPr>
        <w:pStyle w:val="BodyTextBold"/>
        <w:rPr>
          <w:rFonts w:asciiTheme="minorHAnsi" w:hAnsiTheme="minorHAnsi" w:cstheme="minorHAnsi"/>
          <w:b w:val="0"/>
          <w:bCs/>
          <w:color w:val="4F81BD" w:themeColor="accent1"/>
          <w:szCs w:val="20"/>
          <w:u w:val="single"/>
        </w:rPr>
      </w:pPr>
      <w:r w:rsidRPr="00F54BC4">
        <w:rPr>
          <w:rFonts w:asciiTheme="minorHAnsi" w:hAnsiTheme="minorHAnsi" w:cstheme="minorHAnsi"/>
          <w:b w:val="0"/>
          <w:bCs/>
          <w:color w:val="4F81BD" w:themeColor="accent1"/>
          <w:szCs w:val="20"/>
          <w:u w:val="single"/>
        </w:rPr>
        <w:t>____________________________________________________________________________________</w:t>
      </w:r>
    </w:p>
    <w:p w14:paraId="5698848F" w14:textId="77777777" w:rsidR="0057352A" w:rsidRDefault="0057352A" w:rsidP="0057352A">
      <w:pPr>
        <w:pStyle w:val="BodyTextL25"/>
      </w:pPr>
    </w:p>
    <w:p w14:paraId="4FE7CE86" w14:textId="0B96E0F6" w:rsidR="00E94FC9" w:rsidRDefault="00B9663F" w:rsidP="0057352A">
      <w:pPr>
        <w:pStyle w:val="PartHead"/>
        <w:numPr>
          <w:ilvl w:val="0"/>
          <w:numId w:val="0"/>
        </w:numPr>
      </w:pPr>
      <w:r>
        <w:lastRenderedPageBreak/>
        <w:t>Paste a copy of your ASA show run here.</w:t>
      </w:r>
    </w:p>
    <w:p w14:paraId="17578EC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CCNAS-</w:t>
      </w:r>
      <w:proofErr w:type="gramStart"/>
      <w:r w:rsidRPr="0071094B">
        <w:rPr>
          <w:rFonts w:ascii="Times New Roman" w:eastAsia="Times New Roman" w:hAnsi="Times New Roman"/>
          <w:sz w:val="24"/>
          <w:szCs w:val="24"/>
          <w:lang w:val="en-AU" w:eastAsia="en-AU"/>
        </w:rPr>
        <w:t>ASA(</w:t>
      </w:r>
      <w:proofErr w:type="gramEnd"/>
      <w:r w:rsidRPr="0071094B">
        <w:rPr>
          <w:rFonts w:ascii="Times New Roman" w:eastAsia="Times New Roman" w:hAnsi="Times New Roman"/>
          <w:sz w:val="24"/>
          <w:szCs w:val="24"/>
          <w:lang w:val="en-AU" w:eastAsia="en-AU"/>
        </w:rPr>
        <w:t>config)#sh run</w:t>
      </w:r>
    </w:p>
    <w:p w14:paraId="150E6BAD"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Saved</w:t>
      </w:r>
    </w:p>
    <w:p w14:paraId="6545827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6AB1F6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ASA Version 9.6(1)</w:t>
      </w:r>
    </w:p>
    <w:p w14:paraId="5DE02B7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7BEFB8BC"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hostname CCNAS-ASA</w:t>
      </w:r>
    </w:p>
    <w:p w14:paraId="368EFBF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domain-name ccnasecurity.com</w:t>
      </w:r>
    </w:p>
    <w:p w14:paraId="2664C2FE"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enable password Qa8ENuiyPgE/u.0d encrypted</w:t>
      </w:r>
    </w:p>
    <w:p w14:paraId="02994DB7"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passwd 4IncP7vTjpaba2aF encrypted</w:t>
      </w:r>
    </w:p>
    <w:p w14:paraId="4E4704E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names</w:t>
      </w:r>
    </w:p>
    <w:p w14:paraId="1592E357"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F28428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GigabitEthernet1/1</w:t>
      </w:r>
    </w:p>
    <w:p w14:paraId="068DA25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nameif</w:t>
      </w:r>
      <w:proofErr w:type="spellEnd"/>
      <w:r w:rsidRPr="0071094B">
        <w:rPr>
          <w:rFonts w:ascii="Times New Roman" w:eastAsia="Times New Roman" w:hAnsi="Times New Roman"/>
          <w:sz w:val="24"/>
          <w:szCs w:val="24"/>
          <w:lang w:val="en-AU" w:eastAsia="en-AU"/>
        </w:rPr>
        <w:t xml:space="preserve"> outside</w:t>
      </w:r>
    </w:p>
    <w:p w14:paraId="0299C74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security-level 0</w:t>
      </w:r>
    </w:p>
    <w:p w14:paraId="607E1F2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ip address 209.165.200.226 255.255.255.248</w:t>
      </w:r>
    </w:p>
    <w:p w14:paraId="617DA50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2C32206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GigabitEthernet1/2</w:t>
      </w:r>
    </w:p>
    <w:p w14:paraId="1A11846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nameif</w:t>
      </w:r>
      <w:proofErr w:type="spellEnd"/>
      <w:r w:rsidRPr="0071094B">
        <w:rPr>
          <w:rFonts w:ascii="Times New Roman" w:eastAsia="Times New Roman" w:hAnsi="Times New Roman"/>
          <w:sz w:val="24"/>
          <w:szCs w:val="24"/>
          <w:lang w:val="en-AU" w:eastAsia="en-AU"/>
        </w:rPr>
        <w:t xml:space="preserve"> inside</w:t>
      </w:r>
    </w:p>
    <w:p w14:paraId="2D1148B9"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security-level 100</w:t>
      </w:r>
    </w:p>
    <w:p w14:paraId="0B1FAADD"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ip address 192.168.1.1 255.255.255.0</w:t>
      </w:r>
    </w:p>
    <w:p w14:paraId="58EAA8F7"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D60ECE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GigabitEthernet1/3</w:t>
      </w:r>
    </w:p>
    <w:p w14:paraId="4A6D9709"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nameif</w:t>
      </w:r>
      <w:proofErr w:type="spellEnd"/>
      <w:r w:rsidRPr="0071094B">
        <w:rPr>
          <w:rFonts w:ascii="Times New Roman" w:eastAsia="Times New Roman" w:hAnsi="Times New Roman"/>
          <w:sz w:val="24"/>
          <w:szCs w:val="24"/>
          <w:lang w:val="en-AU" w:eastAsia="en-AU"/>
        </w:rPr>
        <w:t xml:space="preserve"> </w:t>
      </w:r>
      <w:proofErr w:type="spellStart"/>
      <w:r w:rsidRPr="0071094B">
        <w:rPr>
          <w:rFonts w:ascii="Times New Roman" w:eastAsia="Times New Roman" w:hAnsi="Times New Roman"/>
          <w:sz w:val="24"/>
          <w:szCs w:val="24"/>
          <w:lang w:val="en-AU" w:eastAsia="en-AU"/>
        </w:rPr>
        <w:t>dmz</w:t>
      </w:r>
      <w:proofErr w:type="spellEnd"/>
    </w:p>
    <w:p w14:paraId="69481FC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security-level 70</w:t>
      </w:r>
    </w:p>
    <w:p w14:paraId="0EF87B5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ip address 192.168.2.1 255.255.255.0</w:t>
      </w:r>
    </w:p>
    <w:p w14:paraId="6D9FEB0D"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2B09520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GigabitEthernet1/4</w:t>
      </w:r>
    </w:p>
    <w:p w14:paraId="1F9BA2A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30BB42D9"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1B004D6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ip address</w:t>
      </w:r>
    </w:p>
    <w:p w14:paraId="75A7638D"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1A31C5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GigabitEthernet1/5</w:t>
      </w:r>
    </w:p>
    <w:p w14:paraId="5982589E"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788E95A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110F922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ip address</w:t>
      </w:r>
    </w:p>
    <w:p w14:paraId="1D672A27"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19C8EC4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GigabitEthernet1/6</w:t>
      </w:r>
    </w:p>
    <w:p w14:paraId="4C1DAFB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29EB01B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37AD4AC1"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ip address</w:t>
      </w:r>
    </w:p>
    <w:p w14:paraId="0E19AB5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09CE677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GigabitEthernet1/7</w:t>
      </w:r>
    </w:p>
    <w:p w14:paraId="4E652C8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1A6A3C7E"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789F7481"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ip address</w:t>
      </w:r>
    </w:p>
    <w:p w14:paraId="184564B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934761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GigabitEthernet1/8</w:t>
      </w:r>
    </w:p>
    <w:p w14:paraId="2CA385D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185213AC"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1FC9786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lastRenderedPageBreak/>
        <w:t>no ip address</w:t>
      </w:r>
    </w:p>
    <w:p w14:paraId="0F1D469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7128C3CC"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interface Management1/1</w:t>
      </w:r>
    </w:p>
    <w:p w14:paraId="43EC5FD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no </w:t>
      </w:r>
      <w:proofErr w:type="spellStart"/>
      <w:r w:rsidRPr="0071094B">
        <w:rPr>
          <w:rFonts w:ascii="Times New Roman" w:eastAsia="Times New Roman" w:hAnsi="Times New Roman"/>
          <w:sz w:val="24"/>
          <w:szCs w:val="24"/>
          <w:lang w:val="en-AU" w:eastAsia="en-AU"/>
        </w:rPr>
        <w:t>nameif</w:t>
      </w:r>
      <w:proofErr w:type="spellEnd"/>
    </w:p>
    <w:p w14:paraId="5E26C41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security-level</w:t>
      </w:r>
    </w:p>
    <w:p w14:paraId="103E0E56"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no ip address</w:t>
      </w:r>
    </w:p>
    <w:p w14:paraId="37B8BA81"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44D7C8B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object network INSIDE-NET</w:t>
      </w:r>
    </w:p>
    <w:p w14:paraId="253C1D3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subnet 192.168.1.0 255.255.255.0</w:t>
      </w:r>
    </w:p>
    <w:p w14:paraId="0E3A008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object network </w:t>
      </w:r>
      <w:proofErr w:type="spellStart"/>
      <w:r w:rsidRPr="0071094B">
        <w:rPr>
          <w:rFonts w:ascii="Times New Roman" w:eastAsia="Times New Roman" w:hAnsi="Times New Roman"/>
          <w:sz w:val="24"/>
          <w:szCs w:val="24"/>
          <w:lang w:val="en-AU" w:eastAsia="en-AU"/>
        </w:rPr>
        <w:t>dmz</w:t>
      </w:r>
      <w:proofErr w:type="spellEnd"/>
      <w:r w:rsidRPr="0071094B">
        <w:rPr>
          <w:rFonts w:ascii="Times New Roman" w:eastAsia="Times New Roman" w:hAnsi="Times New Roman"/>
          <w:sz w:val="24"/>
          <w:szCs w:val="24"/>
          <w:lang w:val="en-AU" w:eastAsia="en-AU"/>
        </w:rPr>
        <w:t>-server</w:t>
      </w:r>
    </w:p>
    <w:p w14:paraId="623224C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host 192.168.2.3</w:t>
      </w:r>
    </w:p>
    <w:p w14:paraId="38BB122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7BB382A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route outside 0.0.0.0 0.0.0.0 209.165.200.225 1</w:t>
      </w:r>
    </w:p>
    <w:p w14:paraId="30A76A5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21A7CEF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access-list OUTSIDE-DMZ extended permit ip any host 192.168.2.3</w:t>
      </w:r>
    </w:p>
    <w:p w14:paraId="3DBAE1F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457CC36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5E62645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access-group OUTSIDE-DMZ in interface outside</w:t>
      </w:r>
    </w:p>
    <w:p w14:paraId="7FAF864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object network INSIDE-NET</w:t>
      </w:r>
    </w:p>
    <w:p w14:paraId="0BC093D1"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nat</w:t>
      </w:r>
      <w:proofErr w:type="spellEnd"/>
      <w:r w:rsidRPr="0071094B">
        <w:rPr>
          <w:rFonts w:ascii="Times New Roman" w:eastAsia="Times New Roman" w:hAnsi="Times New Roman"/>
          <w:sz w:val="24"/>
          <w:szCs w:val="24"/>
          <w:lang w:val="en-AU" w:eastAsia="en-AU"/>
        </w:rPr>
        <w:t xml:space="preserve"> (</w:t>
      </w:r>
      <w:proofErr w:type="spellStart"/>
      <w:proofErr w:type="gramStart"/>
      <w:r w:rsidRPr="0071094B">
        <w:rPr>
          <w:rFonts w:ascii="Times New Roman" w:eastAsia="Times New Roman" w:hAnsi="Times New Roman"/>
          <w:sz w:val="24"/>
          <w:szCs w:val="24"/>
          <w:lang w:val="en-AU" w:eastAsia="en-AU"/>
        </w:rPr>
        <w:t>inside,outside</w:t>
      </w:r>
      <w:proofErr w:type="spellEnd"/>
      <w:proofErr w:type="gramEnd"/>
      <w:r w:rsidRPr="0071094B">
        <w:rPr>
          <w:rFonts w:ascii="Times New Roman" w:eastAsia="Times New Roman" w:hAnsi="Times New Roman"/>
          <w:sz w:val="24"/>
          <w:szCs w:val="24"/>
          <w:lang w:val="en-AU" w:eastAsia="en-AU"/>
        </w:rPr>
        <w:t>) dynamic interface</w:t>
      </w:r>
    </w:p>
    <w:p w14:paraId="75F36A0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object network </w:t>
      </w:r>
      <w:proofErr w:type="spellStart"/>
      <w:r w:rsidRPr="0071094B">
        <w:rPr>
          <w:rFonts w:ascii="Times New Roman" w:eastAsia="Times New Roman" w:hAnsi="Times New Roman"/>
          <w:sz w:val="24"/>
          <w:szCs w:val="24"/>
          <w:lang w:val="en-AU" w:eastAsia="en-AU"/>
        </w:rPr>
        <w:t>dmz</w:t>
      </w:r>
      <w:proofErr w:type="spellEnd"/>
      <w:r w:rsidRPr="0071094B">
        <w:rPr>
          <w:rFonts w:ascii="Times New Roman" w:eastAsia="Times New Roman" w:hAnsi="Times New Roman"/>
          <w:sz w:val="24"/>
          <w:szCs w:val="24"/>
          <w:lang w:val="en-AU" w:eastAsia="en-AU"/>
        </w:rPr>
        <w:t>-server</w:t>
      </w:r>
    </w:p>
    <w:p w14:paraId="1636813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nat</w:t>
      </w:r>
      <w:proofErr w:type="spellEnd"/>
      <w:r w:rsidRPr="0071094B">
        <w:rPr>
          <w:rFonts w:ascii="Times New Roman" w:eastAsia="Times New Roman" w:hAnsi="Times New Roman"/>
          <w:sz w:val="24"/>
          <w:szCs w:val="24"/>
          <w:lang w:val="en-AU" w:eastAsia="en-AU"/>
        </w:rPr>
        <w:t xml:space="preserve"> (</w:t>
      </w:r>
      <w:proofErr w:type="spellStart"/>
      <w:proofErr w:type="gramStart"/>
      <w:r w:rsidRPr="0071094B">
        <w:rPr>
          <w:rFonts w:ascii="Times New Roman" w:eastAsia="Times New Roman" w:hAnsi="Times New Roman"/>
          <w:sz w:val="24"/>
          <w:szCs w:val="24"/>
          <w:lang w:val="en-AU" w:eastAsia="en-AU"/>
        </w:rPr>
        <w:t>dmz,outside</w:t>
      </w:r>
      <w:proofErr w:type="spellEnd"/>
      <w:proofErr w:type="gramEnd"/>
      <w:r w:rsidRPr="0071094B">
        <w:rPr>
          <w:rFonts w:ascii="Times New Roman" w:eastAsia="Times New Roman" w:hAnsi="Times New Roman"/>
          <w:sz w:val="24"/>
          <w:szCs w:val="24"/>
          <w:lang w:val="en-AU" w:eastAsia="en-AU"/>
        </w:rPr>
        <w:t>) static 209.165.200.227</w:t>
      </w:r>
    </w:p>
    <w:p w14:paraId="4408786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13FF8ADE"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aaa authentication </w:t>
      </w:r>
      <w:proofErr w:type="spellStart"/>
      <w:r w:rsidRPr="0071094B">
        <w:rPr>
          <w:rFonts w:ascii="Times New Roman" w:eastAsia="Times New Roman" w:hAnsi="Times New Roman"/>
          <w:sz w:val="24"/>
          <w:szCs w:val="24"/>
          <w:lang w:val="en-AU" w:eastAsia="en-AU"/>
        </w:rPr>
        <w:t>ssh</w:t>
      </w:r>
      <w:proofErr w:type="spellEnd"/>
      <w:r w:rsidRPr="0071094B">
        <w:rPr>
          <w:rFonts w:ascii="Times New Roman" w:eastAsia="Times New Roman" w:hAnsi="Times New Roman"/>
          <w:sz w:val="24"/>
          <w:szCs w:val="24"/>
          <w:lang w:val="en-AU" w:eastAsia="en-AU"/>
        </w:rPr>
        <w:t xml:space="preserve"> console LOCAL</w:t>
      </w:r>
    </w:p>
    <w:p w14:paraId="4D7F27C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222537C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08D8F81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username admin password zKlkq7CT0mv7eALP encrypted</w:t>
      </w:r>
    </w:p>
    <w:p w14:paraId="06B2C322"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12F49FFC"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class-map </w:t>
      </w:r>
      <w:proofErr w:type="spellStart"/>
      <w:r w:rsidRPr="0071094B">
        <w:rPr>
          <w:rFonts w:ascii="Times New Roman" w:eastAsia="Times New Roman" w:hAnsi="Times New Roman"/>
          <w:sz w:val="24"/>
          <w:szCs w:val="24"/>
          <w:lang w:val="en-AU" w:eastAsia="en-AU"/>
        </w:rPr>
        <w:t>inspection_default</w:t>
      </w:r>
      <w:proofErr w:type="spellEnd"/>
    </w:p>
    <w:p w14:paraId="4DAA359A"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match default-inspection-traffic</w:t>
      </w:r>
    </w:p>
    <w:p w14:paraId="15D7317C"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7B92220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policy-map </w:t>
      </w:r>
      <w:proofErr w:type="spellStart"/>
      <w:r w:rsidRPr="0071094B">
        <w:rPr>
          <w:rFonts w:ascii="Times New Roman" w:eastAsia="Times New Roman" w:hAnsi="Times New Roman"/>
          <w:sz w:val="24"/>
          <w:szCs w:val="24"/>
          <w:lang w:val="en-AU" w:eastAsia="en-AU"/>
        </w:rPr>
        <w:t>global_policy</w:t>
      </w:r>
      <w:proofErr w:type="spellEnd"/>
    </w:p>
    <w:p w14:paraId="303091C1"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class </w:t>
      </w:r>
      <w:proofErr w:type="spellStart"/>
      <w:r w:rsidRPr="0071094B">
        <w:rPr>
          <w:rFonts w:ascii="Times New Roman" w:eastAsia="Times New Roman" w:hAnsi="Times New Roman"/>
          <w:sz w:val="24"/>
          <w:szCs w:val="24"/>
          <w:lang w:val="en-AU" w:eastAsia="en-AU"/>
        </w:rPr>
        <w:t>inspection_default</w:t>
      </w:r>
      <w:proofErr w:type="spellEnd"/>
    </w:p>
    <w:p w14:paraId="525474E6"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inspect </w:t>
      </w:r>
      <w:proofErr w:type="spellStart"/>
      <w:r w:rsidRPr="0071094B">
        <w:rPr>
          <w:rFonts w:ascii="Times New Roman" w:eastAsia="Times New Roman" w:hAnsi="Times New Roman"/>
          <w:sz w:val="24"/>
          <w:szCs w:val="24"/>
          <w:lang w:val="en-AU" w:eastAsia="en-AU"/>
        </w:rPr>
        <w:t>icmp</w:t>
      </w:r>
      <w:proofErr w:type="spellEnd"/>
      <w:r w:rsidRPr="0071094B">
        <w:rPr>
          <w:rFonts w:ascii="Times New Roman" w:eastAsia="Times New Roman" w:hAnsi="Times New Roman"/>
          <w:sz w:val="24"/>
          <w:szCs w:val="24"/>
          <w:lang w:val="en-AU" w:eastAsia="en-AU"/>
        </w:rPr>
        <w:t xml:space="preserve"> </w:t>
      </w:r>
    </w:p>
    <w:p w14:paraId="0D1588F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0E33B39D"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 xml:space="preserve">service-policy </w:t>
      </w:r>
      <w:proofErr w:type="spellStart"/>
      <w:r w:rsidRPr="0071094B">
        <w:rPr>
          <w:rFonts w:ascii="Times New Roman" w:eastAsia="Times New Roman" w:hAnsi="Times New Roman"/>
          <w:sz w:val="24"/>
          <w:szCs w:val="24"/>
          <w:lang w:val="en-AU" w:eastAsia="en-AU"/>
        </w:rPr>
        <w:t>global_policy</w:t>
      </w:r>
      <w:proofErr w:type="spellEnd"/>
      <w:r w:rsidRPr="0071094B">
        <w:rPr>
          <w:rFonts w:ascii="Times New Roman" w:eastAsia="Times New Roman" w:hAnsi="Times New Roman"/>
          <w:sz w:val="24"/>
          <w:szCs w:val="24"/>
          <w:lang w:val="en-AU" w:eastAsia="en-AU"/>
        </w:rPr>
        <w:t xml:space="preserve"> global</w:t>
      </w:r>
    </w:p>
    <w:p w14:paraId="707E3FA3"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65C337F"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telnet timeout 5</w:t>
      </w:r>
    </w:p>
    <w:p w14:paraId="0A305C8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ssh</w:t>
      </w:r>
      <w:proofErr w:type="spellEnd"/>
      <w:r w:rsidRPr="0071094B">
        <w:rPr>
          <w:rFonts w:ascii="Times New Roman" w:eastAsia="Times New Roman" w:hAnsi="Times New Roman"/>
          <w:sz w:val="24"/>
          <w:szCs w:val="24"/>
          <w:lang w:val="en-AU" w:eastAsia="en-AU"/>
        </w:rPr>
        <w:t xml:space="preserve"> 192.168.1.0 255.255.255.0 inside</w:t>
      </w:r>
    </w:p>
    <w:p w14:paraId="7C5AE5F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ssh</w:t>
      </w:r>
      <w:proofErr w:type="spellEnd"/>
      <w:r w:rsidRPr="0071094B">
        <w:rPr>
          <w:rFonts w:ascii="Times New Roman" w:eastAsia="Times New Roman" w:hAnsi="Times New Roman"/>
          <w:sz w:val="24"/>
          <w:szCs w:val="24"/>
          <w:lang w:val="en-AU" w:eastAsia="en-AU"/>
        </w:rPr>
        <w:t xml:space="preserve"> 172.16.3.3 255.255.255.255 outside</w:t>
      </w:r>
    </w:p>
    <w:p w14:paraId="4634E150"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ssh</w:t>
      </w:r>
      <w:proofErr w:type="spellEnd"/>
      <w:r w:rsidRPr="0071094B">
        <w:rPr>
          <w:rFonts w:ascii="Times New Roman" w:eastAsia="Times New Roman" w:hAnsi="Times New Roman"/>
          <w:sz w:val="24"/>
          <w:szCs w:val="24"/>
          <w:lang w:val="en-AU" w:eastAsia="en-AU"/>
        </w:rPr>
        <w:t xml:space="preserve"> timeout 10</w:t>
      </w:r>
    </w:p>
    <w:p w14:paraId="75B496E5"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2C0DD16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dhcpd</w:t>
      </w:r>
      <w:proofErr w:type="spellEnd"/>
      <w:r w:rsidRPr="0071094B">
        <w:rPr>
          <w:rFonts w:ascii="Times New Roman" w:eastAsia="Times New Roman" w:hAnsi="Times New Roman"/>
          <w:sz w:val="24"/>
          <w:szCs w:val="24"/>
          <w:lang w:val="en-AU" w:eastAsia="en-AU"/>
        </w:rPr>
        <w:t xml:space="preserve"> address 192.168.1.5-192.168.1.36 inside</w:t>
      </w:r>
    </w:p>
    <w:p w14:paraId="2927C406"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dhcpd</w:t>
      </w:r>
      <w:proofErr w:type="spellEnd"/>
      <w:r w:rsidRPr="0071094B">
        <w:rPr>
          <w:rFonts w:ascii="Times New Roman" w:eastAsia="Times New Roman" w:hAnsi="Times New Roman"/>
          <w:sz w:val="24"/>
          <w:szCs w:val="24"/>
          <w:lang w:val="en-AU" w:eastAsia="en-AU"/>
        </w:rPr>
        <w:t xml:space="preserve"> </w:t>
      </w:r>
      <w:proofErr w:type="spellStart"/>
      <w:r w:rsidRPr="0071094B">
        <w:rPr>
          <w:rFonts w:ascii="Times New Roman" w:eastAsia="Times New Roman" w:hAnsi="Times New Roman"/>
          <w:sz w:val="24"/>
          <w:szCs w:val="24"/>
          <w:lang w:val="en-AU" w:eastAsia="en-AU"/>
        </w:rPr>
        <w:t>dns</w:t>
      </w:r>
      <w:proofErr w:type="spellEnd"/>
      <w:r w:rsidRPr="0071094B">
        <w:rPr>
          <w:rFonts w:ascii="Times New Roman" w:eastAsia="Times New Roman" w:hAnsi="Times New Roman"/>
          <w:sz w:val="24"/>
          <w:szCs w:val="24"/>
          <w:lang w:val="en-AU" w:eastAsia="en-AU"/>
        </w:rPr>
        <w:t xml:space="preserve"> 209.165.201.2 interface inside</w:t>
      </w:r>
    </w:p>
    <w:p w14:paraId="7597DEF6"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proofErr w:type="spellStart"/>
      <w:r w:rsidRPr="0071094B">
        <w:rPr>
          <w:rFonts w:ascii="Times New Roman" w:eastAsia="Times New Roman" w:hAnsi="Times New Roman"/>
          <w:sz w:val="24"/>
          <w:szCs w:val="24"/>
          <w:lang w:val="en-AU" w:eastAsia="en-AU"/>
        </w:rPr>
        <w:t>dhcpd</w:t>
      </w:r>
      <w:proofErr w:type="spellEnd"/>
      <w:r w:rsidRPr="0071094B">
        <w:rPr>
          <w:rFonts w:ascii="Times New Roman" w:eastAsia="Times New Roman" w:hAnsi="Times New Roman"/>
          <w:sz w:val="24"/>
          <w:szCs w:val="24"/>
          <w:lang w:val="en-AU" w:eastAsia="en-AU"/>
        </w:rPr>
        <w:t xml:space="preserve"> enable inside</w:t>
      </w:r>
    </w:p>
    <w:p w14:paraId="5E5179D4"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76BB9A9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1626BE98"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676A8CFB" w14:textId="77777777" w:rsidR="0071094B" w:rsidRPr="0071094B" w:rsidRDefault="0071094B" w:rsidP="0071094B">
      <w:pPr>
        <w:spacing w:before="0" w:after="0" w:line="240" w:lineRule="auto"/>
        <w:rPr>
          <w:rFonts w:ascii="Times New Roman" w:eastAsia="Times New Roman" w:hAnsi="Times New Roman"/>
          <w:sz w:val="24"/>
          <w:szCs w:val="24"/>
          <w:lang w:val="en-AU" w:eastAsia="en-AU"/>
        </w:rPr>
      </w:pPr>
      <w:r w:rsidRPr="0071094B">
        <w:rPr>
          <w:rFonts w:ascii="Times New Roman" w:eastAsia="Times New Roman" w:hAnsi="Times New Roman"/>
          <w:sz w:val="24"/>
          <w:szCs w:val="24"/>
          <w:lang w:val="en-AU" w:eastAsia="en-AU"/>
        </w:rPr>
        <w:t>!</w:t>
      </w:r>
    </w:p>
    <w:p w14:paraId="3640F377" w14:textId="7DAF691F" w:rsidR="0071094B" w:rsidRPr="0071094B" w:rsidRDefault="0071094B" w:rsidP="0071094B">
      <w:pPr>
        <w:pStyle w:val="BodyTextL25"/>
      </w:pPr>
      <w:r w:rsidRPr="0071094B">
        <w:rPr>
          <w:rFonts w:ascii="Times New Roman" w:eastAsia="Times New Roman" w:hAnsi="Times New Roman"/>
          <w:sz w:val="24"/>
          <w:szCs w:val="24"/>
          <w:lang w:val="en-AU" w:eastAsia="en-AU"/>
        </w:rPr>
        <w:t>!</w:t>
      </w:r>
    </w:p>
    <w:sectPr w:rsidR="0071094B" w:rsidRPr="0071094B" w:rsidSect="00B76E70">
      <w:headerReference w:type="default" r:id="rId12"/>
      <w:footerReference w:type="default" r:id="rId13"/>
      <w:headerReference w:type="first" r:id="rId14"/>
      <w:footerReference w:type="first" r:id="rId15"/>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5F8CE" w14:textId="77777777" w:rsidR="000903B1" w:rsidRDefault="000903B1" w:rsidP="0090659A">
      <w:pPr>
        <w:spacing w:after="0" w:line="240" w:lineRule="auto"/>
      </w:pPr>
      <w:r>
        <w:separator/>
      </w:r>
    </w:p>
    <w:p w14:paraId="7006EC19" w14:textId="77777777" w:rsidR="000903B1" w:rsidRDefault="000903B1"/>
    <w:p w14:paraId="549C5F43" w14:textId="77777777" w:rsidR="000903B1" w:rsidRDefault="000903B1"/>
    <w:p w14:paraId="0DFF61A3" w14:textId="77777777" w:rsidR="000903B1" w:rsidRDefault="000903B1"/>
    <w:p w14:paraId="19516AF5" w14:textId="77777777" w:rsidR="000903B1" w:rsidRDefault="000903B1"/>
    <w:p w14:paraId="6380EA15" w14:textId="77777777" w:rsidR="000903B1" w:rsidRDefault="000903B1"/>
  </w:endnote>
  <w:endnote w:type="continuationSeparator" w:id="0">
    <w:p w14:paraId="329CCBF3" w14:textId="77777777" w:rsidR="000903B1" w:rsidRDefault="000903B1" w:rsidP="0090659A">
      <w:pPr>
        <w:spacing w:after="0" w:line="240" w:lineRule="auto"/>
      </w:pPr>
      <w:r>
        <w:continuationSeparator/>
      </w:r>
    </w:p>
    <w:p w14:paraId="4448EB84" w14:textId="77777777" w:rsidR="000903B1" w:rsidRDefault="000903B1"/>
    <w:p w14:paraId="3C7FF04F" w14:textId="77777777" w:rsidR="000903B1" w:rsidRDefault="000903B1"/>
    <w:p w14:paraId="1332D9DF" w14:textId="77777777" w:rsidR="000903B1" w:rsidRDefault="000903B1"/>
    <w:p w14:paraId="20DD0B51" w14:textId="77777777" w:rsidR="000903B1" w:rsidRDefault="000903B1"/>
    <w:p w14:paraId="5B07EAF4" w14:textId="77777777" w:rsidR="000903B1" w:rsidRDefault="000903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DAJEB+Arial,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647FA" w14:textId="6F2D7238" w:rsidR="00AC5BE4" w:rsidRPr="00231DCA" w:rsidRDefault="00AC5BE4" w:rsidP="00231DCA">
    <w:pPr>
      <w:pStyle w:val="Footer"/>
      <w:rPr>
        <w:szCs w:val="16"/>
      </w:rPr>
    </w:pPr>
    <w:r w:rsidRPr="002A244B">
      <w:t xml:space="preserve">© </w:t>
    </w:r>
    <w:r>
      <w:fldChar w:fldCharType="begin"/>
    </w:r>
    <w:r>
      <w:instrText xml:space="preserve"> DATE  \@ "yyyy"  \* MERGEFORMAT </w:instrText>
    </w:r>
    <w:r>
      <w:fldChar w:fldCharType="separate"/>
    </w:r>
    <w:r w:rsidR="003266B4">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81F93">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81F93">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3600F" w14:textId="70B9B6BA" w:rsidR="00AC5BE4" w:rsidRPr="008402F2" w:rsidRDefault="00AC5BE4" w:rsidP="008402F2">
    <w:pPr>
      <w:pStyle w:val="Footer"/>
      <w:rPr>
        <w:szCs w:val="16"/>
      </w:rPr>
    </w:pPr>
    <w:r w:rsidRPr="002A244B">
      <w:t xml:space="preserve">© </w:t>
    </w:r>
    <w:r>
      <w:fldChar w:fldCharType="begin"/>
    </w:r>
    <w:r>
      <w:instrText xml:space="preserve"> DATE  \@ "yyyy"  \* MERGEFORMAT </w:instrText>
    </w:r>
    <w:r>
      <w:fldChar w:fldCharType="separate"/>
    </w:r>
    <w:r w:rsidR="003266B4">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903B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903B1">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3970A" w14:textId="77777777" w:rsidR="000903B1" w:rsidRDefault="000903B1" w:rsidP="0090659A">
      <w:pPr>
        <w:spacing w:after="0" w:line="240" w:lineRule="auto"/>
      </w:pPr>
      <w:r>
        <w:separator/>
      </w:r>
    </w:p>
    <w:p w14:paraId="25C6590A" w14:textId="77777777" w:rsidR="000903B1" w:rsidRDefault="000903B1"/>
    <w:p w14:paraId="45529898" w14:textId="77777777" w:rsidR="000903B1" w:rsidRDefault="000903B1"/>
    <w:p w14:paraId="0CB4CF65" w14:textId="77777777" w:rsidR="000903B1" w:rsidRDefault="000903B1"/>
    <w:p w14:paraId="0F8516CF" w14:textId="77777777" w:rsidR="000903B1" w:rsidRDefault="000903B1"/>
    <w:p w14:paraId="7FC8B0C1" w14:textId="77777777" w:rsidR="000903B1" w:rsidRDefault="000903B1"/>
  </w:footnote>
  <w:footnote w:type="continuationSeparator" w:id="0">
    <w:p w14:paraId="7DA2066A" w14:textId="77777777" w:rsidR="000903B1" w:rsidRDefault="000903B1" w:rsidP="0090659A">
      <w:pPr>
        <w:spacing w:after="0" w:line="240" w:lineRule="auto"/>
      </w:pPr>
      <w:r>
        <w:continuationSeparator/>
      </w:r>
    </w:p>
    <w:p w14:paraId="4BDD14D5" w14:textId="77777777" w:rsidR="000903B1" w:rsidRDefault="000903B1"/>
    <w:p w14:paraId="7B7500D3" w14:textId="77777777" w:rsidR="000903B1" w:rsidRDefault="000903B1"/>
    <w:p w14:paraId="52AD8980" w14:textId="77777777" w:rsidR="000903B1" w:rsidRDefault="000903B1"/>
    <w:p w14:paraId="6680CE3C" w14:textId="77777777" w:rsidR="000903B1" w:rsidRDefault="000903B1"/>
    <w:p w14:paraId="7674D2B9" w14:textId="77777777" w:rsidR="000903B1" w:rsidRDefault="000903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A4586" w14:textId="77777777" w:rsidR="00AC5BE4" w:rsidRDefault="00AC5BE4" w:rsidP="008402F2">
    <w:pPr>
      <w:pStyle w:val="PageHead"/>
    </w:pPr>
    <w:r>
      <w:t xml:space="preserve">Packet Tracer - </w:t>
    </w:r>
    <w:r w:rsidRPr="00C22421">
      <w:t>Configuring ASA Basic Settings and Firewall Using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C8735" w14:textId="77777777" w:rsidR="00AC5BE4" w:rsidRDefault="00AC5BE4">
    <w:r>
      <w:rPr>
        <w:noProof/>
      </w:rPr>
      <w:drawing>
        <wp:anchor distT="0" distB="0" distL="114300" distR="114300" simplePos="0" relativeHeight="251658240" behindDoc="0" locked="0" layoutInCell="1" allowOverlap="1" wp14:anchorId="20EFA0A7" wp14:editId="23F2E7A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p w14:paraId="134BD1C0" w14:textId="77777777" w:rsidR="00AC5BE4" w:rsidRDefault="00AC5B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CD10364"/>
    <w:multiLevelType w:val="hybridMultilevel"/>
    <w:tmpl w:val="78B6650C"/>
    <w:lvl w:ilvl="0" w:tplc="467C7C2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81F45"/>
    <w:multiLevelType w:val="hybridMultilevel"/>
    <w:tmpl w:val="1A385EC4"/>
    <w:lvl w:ilvl="0" w:tplc="C27C828E">
      <w:start w:val="2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0D7369"/>
    <w:multiLevelType w:val="hybridMultilevel"/>
    <w:tmpl w:val="04301EC8"/>
    <w:lvl w:ilvl="0" w:tplc="EDBE4F20">
      <w:start w:val="103"/>
      <w:numFmt w:val="decimal"/>
      <w:lvlText w:val="%1"/>
      <w:lvlJc w:val="left"/>
      <w:pPr>
        <w:ind w:left="1320" w:hanging="360"/>
      </w:pPr>
      <w:rPr>
        <w:rFonts w:hint="default"/>
      </w:r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start w:val="1"/>
      <w:numFmt w:val="decimal"/>
      <w:lvlText w:val="%4."/>
      <w:lvlJc w:val="left"/>
      <w:pPr>
        <w:ind w:left="3480" w:hanging="360"/>
      </w:pPr>
    </w:lvl>
    <w:lvl w:ilvl="4" w:tplc="04090019">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74401A"/>
    <w:multiLevelType w:val="hybridMultilevel"/>
    <w:tmpl w:val="F426F106"/>
    <w:lvl w:ilvl="0" w:tplc="694E2E8A">
      <w:start w:val="1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425"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0"/>
  </w:num>
  <w:num w:numId="4">
    <w:abstractNumId w:val="1"/>
  </w:num>
  <w:num w:numId="5">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2"/>
  </w:num>
  <w:num w:numId="8">
    <w:abstractNumId w:val="1"/>
    <w:lvlOverride w:ilvl="0"/>
  </w:num>
  <w:num w:numId="9">
    <w:abstractNumId w:val="4"/>
  </w:num>
  <w:num w:numId="10">
    <w:abstractNumId w:val="6"/>
  </w:num>
  <w:num w:numId="11">
    <w:abstractNumId w:val="3"/>
  </w:num>
  <w:num w:numId="12">
    <w:abstractNumId w:val="1"/>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zawsDQzMjA3tzQFEko6SsGpxcWZ+XkgBRa1APRkNQMsAAAA"/>
  </w:docVars>
  <w:rsids>
    <w:rsidRoot w:val="002E34AB"/>
    <w:rsid w:val="00001BDF"/>
    <w:rsid w:val="0000380F"/>
    <w:rsid w:val="00004175"/>
    <w:rsid w:val="000059C9"/>
    <w:rsid w:val="00006C36"/>
    <w:rsid w:val="00012C22"/>
    <w:rsid w:val="000160F7"/>
    <w:rsid w:val="00016D5B"/>
    <w:rsid w:val="00016F30"/>
    <w:rsid w:val="00017273"/>
    <w:rsid w:val="0002047C"/>
    <w:rsid w:val="00020A5E"/>
    <w:rsid w:val="00021B9A"/>
    <w:rsid w:val="00021F6B"/>
    <w:rsid w:val="000242D6"/>
    <w:rsid w:val="00024EE5"/>
    <w:rsid w:val="0003215A"/>
    <w:rsid w:val="00032701"/>
    <w:rsid w:val="000371ED"/>
    <w:rsid w:val="000419D4"/>
    <w:rsid w:val="00041AF6"/>
    <w:rsid w:val="00044E62"/>
    <w:rsid w:val="00046742"/>
    <w:rsid w:val="00050BA4"/>
    <w:rsid w:val="00051738"/>
    <w:rsid w:val="00052548"/>
    <w:rsid w:val="00060696"/>
    <w:rsid w:val="00064600"/>
    <w:rsid w:val="00067A67"/>
    <w:rsid w:val="00072A16"/>
    <w:rsid w:val="000769CF"/>
    <w:rsid w:val="00076EA1"/>
    <w:rsid w:val="000815D8"/>
    <w:rsid w:val="00083F72"/>
    <w:rsid w:val="00084C99"/>
    <w:rsid w:val="00085CC6"/>
    <w:rsid w:val="00085D61"/>
    <w:rsid w:val="000871BF"/>
    <w:rsid w:val="000903B1"/>
    <w:rsid w:val="00090C07"/>
    <w:rsid w:val="00091058"/>
    <w:rsid w:val="0009147A"/>
    <w:rsid w:val="00091E8D"/>
    <w:rsid w:val="0009378D"/>
    <w:rsid w:val="000967EE"/>
    <w:rsid w:val="00097163"/>
    <w:rsid w:val="000A22C8"/>
    <w:rsid w:val="000B2344"/>
    <w:rsid w:val="000B7DE5"/>
    <w:rsid w:val="000C2118"/>
    <w:rsid w:val="000C6E6E"/>
    <w:rsid w:val="000D12AE"/>
    <w:rsid w:val="000D55B4"/>
    <w:rsid w:val="000D779A"/>
    <w:rsid w:val="000E0DBD"/>
    <w:rsid w:val="000E65F0"/>
    <w:rsid w:val="000E6909"/>
    <w:rsid w:val="000F072C"/>
    <w:rsid w:val="000F6743"/>
    <w:rsid w:val="001006C2"/>
    <w:rsid w:val="00101BE8"/>
    <w:rsid w:val="00106846"/>
    <w:rsid w:val="00107B2B"/>
    <w:rsid w:val="00112AC5"/>
    <w:rsid w:val="001133DD"/>
    <w:rsid w:val="00120CBE"/>
    <w:rsid w:val="00121BAE"/>
    <w:rsid w:val="0012245A"/>
    <w:rsid w:val="00122858"/>
    <w:rsid w:val="001253E0"/>
    <w:rsid w:val="001261C4"/>
    <w:rsid w:val="00127DBA"/>
    <w:rsid w:val="001314FB"/>
    <w:rsid w:val="001331C5"/>
    <w:rsid w:val="001366EC"/>
    <w:rsid w:val="00136DFC"/>
    <w:rsid w:val="0014219C"/>
    <w:rsid w:val="001425ED"/>
    <w:rsid w:val="00143450"/>
    <w:rsid w:val="00144997"/>
    <w:rsid w:val="001523C0"/>
    <w:rsid w:val="001535FE"/>
    <w:rsid w:val="00154E3A"/>
    <w:rsid w:val="00157902"/>
    <w:rsid w:val="00162EEA"/>
    <w:rsid w:val="00163164"/>
    <w:rsid w:val="00166253"/>
    <w:rsid w:val="001704B7"/>
    <w:rsid w:val="001710C0"/>
    <w:rsid w:val="00172AFB"/>
    <w:rsid w:val="001772B8"/>
    <w:rsid w:val="00180FBF"/>
    <w:rsid w:val="00181B8E"/>
    <w:rsid w:val="00182CF4"/>
    <w:rsid w:val="00186CE1"/>
    <w:rsid w:val="00191F00"/>
    <w:rsid w:val="00192F12"/>
    <w:rsid w:val="0019344E"/>
    <w:rsid w:val="00193F14"/>
    <w:rsid w:val="00197614"/>
    <w:rsid w:val="001A0312"/>
    <w:rsid w:val="001A1191"/>
    <w:rsid w:val="001A15DA"/>
    <w:rsid w:val="001A2694"/>
    <w:rsid w:val="001A3CC7"/>
    <w:rsid w:val="001A67A4"/>
    <w:rsid w:val="001A69AC"/>
    <w:rsid w:val="001A7A0D"/>
    <w:rsid w:val="001B001F"/>
    <w:rsid w:val="001B0E1F"/>
    <w:rsid w:val="001B1120"/>
    <w:rsid w:val="001B3AA2"/>
    <w:rsid w:val="001B67D8"/>
    <w:rsid w:val="001B6F95"/>
    <w:rsid w:val="001C05A1"/>
    <w:rsid w:val="001C1D9E"/>
    <w:rsid w:val="001C5998"/>
    <w:rsid w:val="001C7C3B"/>
    <w:rsid w:val="001D5B6F"/>
    <w:rsid w:val="001E0AB8"/>
    <w:rsid w:val="001E38E0"/>
    <w:rsid w:val="001E3EB4"/>
    <w:rsid w:val="001E4E72"/>
    <w:rsid w:val="001E62B3"/>
    <w:rsid w:val="001F0171"/>
    <w:rsid w:val="001F0D77"/>
    <w:rsid w:val="001F6DDF"/>
    <w:rsid w:val="001F7DD8"/>
    <w:rsid w:val="00201928"/>
    <w:rsid w:val="00203A87"/>
    <w:rsid w:val="00203E26"/>
    <w:rsid w:val="0020449C"/>
    <w:rsid w:val="00207FD5"/>
    <w:rsid w:val="002113B8"/>
    <w:rsid w:val="00212825"/>
    <w:rsid w:val="00215665"/>
    <w:rsid w:val="002163BB"/>
    <w:rsid w:val="0021792C"/>
    <w:rsid w:val="002240AB"/>
    <w:rsid w:val="00225E37"/>
    <w:rsid w:val="00231DCA"/>
    <w:rsid w:val="00242E3A"/>
    <w:rsid w:val="002506CF"/>
    <w:rsid w:val="0025107F"/>
    <w:rsid w:val="00256D43"/>
    <w:rsid w:val="00257A63"/>
    <w:rsid w:val="00260CD4"/>
    <w:rsid w:val="002639D8"/>
    <w:rsid w:val="00265F77"/>
    <w:rsid w:val="00266C83"/>
    <w:rsid w:val="002768DC"/>
    <w:rsid w:val="00283AEA"/>
    <w:rsid w:val="0029228C"/>
    <w:rsid w:val="00294C8F"/>
    <w:rsid w:val="002A2F5C"/>
    <w:rsid w:val="002A4815"/>
    <w:rsid w:val="002A6C56"/>
    <w:rsid w:val="002B268A"/>
    <w:rsid w:val="002B54C6"/>
    <w:rsid w:val="002B5A05"/>
    <w:rsid w:val="002B5C37"/>
    <w:rsid w:val="002B63A7"/>
    <w:rsid w:val="002C090C"/>
    <w:rsid w:val="002C1243"/>
    <w:rsid w:val="002C1815"/>
    <w:rsid w:val="002C475E"/>
    <w:rsid w:val="002C6AD6"/>
    <w:rsid w:val="002D05DE"/>
    <w:rsid w:val="002D18AE"/>
    <w:rsid w:val="002D6C2A"/>
    <w:rsid w:val="002D7A86"/>
    <w:rsid w:val="002E34AB"/>
    <w:rsid w:val="002F45FF"/>
    <w:rsid w:val="002F6D17"/>
    <w:rsid w:val="003005F9"/>
    <w:rsid w:val="00302887"/>
    <w:rsid w:val="003055B5"/>
    <w:rsid w:val="003056EB"/>
    <w:rsid w:val="0030625D"/>
    <w:rsid w:val="003071FF"/>
    <w:rsid w:val="00310652"/>
    <w:rsid w:val="003108FD"/>
    <w:rsid w:val="0031371D"/>
    <w:rsid w:val="0031789F"/>
    <w:rsid w:val="00320788"/>
    <w:rsid w:val="003233A3"/>
    <w:rsid w:val="003266B4"/>
    <w:rsid w:val="0034455D"/>
    <w:rsid w:val="0034604B"/>
    <w:rsid w:val="00346D17"/>
    <w:rsid w:val="00347972"/>
    <w:rsid w:val="0035469B"/>
    <w:rsid w:val="003559CC"/>
    <w:rsid w:val="003569D7"/>
    <w:rsid w:val="00357039"/>
    <w:rsid w:val="003608AC"/>
    <w:rsid w:val="00363A23"/>
    <w:rsid w:val="0036465A"/>
    <w:rsid w:val="00364DEE"/>
    <w:rsid w:val="00382392"/>
    <w:rsid w:val="00386D04"/>
    <w:rsid w:val="00390C38"/>
    <w:rsid w:val="00390D33"/>
    <w:rsid w:val="00392748"/>
    <w:rsid w:val="00392C65"/>
    <w:rsid w:val="00392ED5"/>
    <w:rsid w:val="00395EA9"/>
    <w:rsid w:val="003A0F51"/>
    <w:rsid w:val="003A19DC"/>
    <w:rsid w:val="003A1B45"/>
    <w:rsid w:val="003A220C"/>
    <w:rsid w:val="003A2E91"/>
    <w:rsid w:val="003B46FC"/>
    <w:rsid w:val="003B5767"/>
    <w:rsid w:val="003B70CA"/>
    <w:rsid w:val="003B74A8"/>
    <w:rsid w:val="003B7605"/>
    <w:rsid w:val="003B771D"/>
    <w:rsid w:val="003C08AA"/>
    <w:rsid w:val="003C2A7B"/>
    <w:rsid w:val="003C49EF"/>
    <w:rsid w:val="003C6BCA"/>
    <w:rsid w:val="003C7902"/>
    <w:rsid w:val="003D0BFF"/>
    <w:rsid w:val="003D6EF1"/>
    <w:rsid w:val="003E5BE5"/>
    <w:rsid w:val="003E7077"/>
    <w:rsid w:val="003F18D1"/>
    <w:rsid w:val="003F20EC"/>
    <w:rsid w:val="003F4F0E"/>
    <w:rsid w:val="003F6096"/>
    <w:rsid w:val="003F6E06"/>
    <w:rsid w:val="00403C7A"/>
    <w:rsid w:val="004057A6"/>
    <w:rsid w:val="00406554"/>
    <w:rsid w:val="004131B0"/>
    <w:rsid w:val="00416C42"/>
    <w:rsid w:val="00422476"/>
    <w:rsid w:val="0042385C"/>
    <w:rsid w:val="00431654"/>
    <w:rsid w:val="00434926"/>
    <w:rsid w:val="0044049A"/>
    <w:rsid w:val="00443ACE"/>
    <w:rsid w:val="00444217"/>
    <w:rsid w:val="004448F8"/>
    <w:rsid w:val="004478F4"/>
    <w:rsid w:val="00450F7A"/>
    <w:rsid w:val="00452C6D"/>
    <w:rsid w:val="00455E0B"/>
    <w:rsid w:val="00462B9F"/>
    <w:rsid w:val="004659EE"/>
    <w:rsid w:val="00471FDB"/>
    <w:rsid w:val="00473E34"/>
    <w:rsid w:val="00476BA9"/>
    <w:rsid w:val="00486350"/>
    <w:rsid w:val="00492E9E"/>
    <w:rsid w:val="004936C2"/>
    <w:rsid w:val="0049379C"/>
    <w:rsid w:val="004A06FC"/>
    <w:rsid w:val="004A0715"/>
    <w:rsid w:val="004A1BD0"/>
    <w:rsid w:val="004A1CA0"/>
    <w:rsid w:val="004A22E9"/>
    <w:rsid w:val="004A4ACD"/>
    <w:rsid w:val="004A5BC5"/>
    <w:rsid w:val="004A7747"/>
    <w:rsid w:val="004B023D"/>
    <w:rsid w:val="004B4EFE"/>
    <w:rsid w:val="004B6B3B"/>
    <w:rsid w:val="004B6EC2"/>
    <w:rsid w:val="004C0909"/>
    <w:rsid w:val="004C3F97"/>
    <w:rsid w:val="004D01F2"/>
    <w:rsid w:val="004D1BF8"/>
    <w:rsid w:val="004D3339"/>
    <w:rsid w:val="004D353F"/>
    <w:rsid w:val="004D36D7"/>
    <w:rsid w:val="004D682B"/>
    <w:rsid w:val="004D694D"/>
    <w:rsid w:val="004E6152"/>
    <w:rsid w:val="004F3174"/>
    <w:rsid w:val="004F344A"/>
    <w:rsid w:val="00504ED4"/>
    <w:rsid w:val="005053C0"/>
    <w:rsid w:val="00510639"/>
    <w:rsid w:val="00510CAD"/>
    <w:rsid w:val="00510F60"/>
    <w:rsid w:val="00513647"/>
    <w:rsid w:val="00514C66"/>
    <w:rsid w:val="00516142"/>
    <w:rsid w:val="00520027"/>
    <w:rsid w:val="0052093C"/>
    <w:rsid w:val="00521B31"/>
    <w:rsid w:val="00522469"/>
    <w:rsid w:val="0052400A"/>
    <w:rsid w:val="0053134F"/>
    <w:rsid w:val="00536277"/>
    <w:rsid w:val="00536F43"/>
    <w:rsid w:val="0054001E"/>
    <w:rsid w:val="005510BA"/>
    <w:rsid w:val="005538C8"/>
    <w:rsid w:val="00554B4E"/>
    <w:rsid w:val="00556C02"/>
    <w:rsid w:val="0055703A"/>
    <w:rsid w:val="00561BB2"/>
    <w:rsid w:val="00563249"/>
    <w:rsid w:val="00563785"/>
    <w:rsid w:val="00570A65"/>
    <w:rsid w:val="0057352A"/>
    <w:rsid w:val="005762B1"/>
    <w:rsid w:val="00580456"/>
    <w:rsid w:val="00580E73"/>
    <w:rsid w:val="0058488A"/>
    <w:rsid w:val="00593386"/>
    <w:rsid w:val="00596086"/>
    <w:rsid w:val="00596998"/>
    <w:rsid w:val="00597068"/>
    <w:rsid w:val="005A6E62"/>
    <w:rsid w:val="005B2FB3"/>
    <w:rsid w:val="005C1767"/>
    <w:rsid w:val="005C2CB7"/>
    <w:rsid w:val="005D2B29"/>
    <w:rsid w:val="005D354A"/>
    <w:rsid w:val="005D3E53"/>
    <w:rsid w:val="005D506C"/>
    <w:rsid w:val="005E3235"/>
    <w:rsid w:val="005E4176"/>
    <w:rsid w:val="005E4876"/>
    <w:rsid w:val="005E65B5"/>
    <w:rsid w:val="005F3AE9"/>
    <w:rsid w:val="005F4F96"/>
    <w:rsid w:val="006007BB"/>
    <w:rsid w:val="006018AD"/>
    <w:rsid w:val="00601DC0"/>
    <w:rsid w:val="006034CB"/>
    <w:rsid w:val="006061F8"/>
    <w:rsid w:val="006068E6"/>
    <w:rsid w:val="006131CE"/>
    <w:rsid w:val="0061336B"/>
    <w:rsid w:val="00615867"/>
    <w:rsid w:val="00617B89"/>
    <w:rsid w:val="00617D6E"/>
    <w:rsid w:val="00622D61"/>
    <w:rsid w:val="00623613"/>
    <w:rsid w:val="00624198"/>
    <w:rsid w:val="00626747"/>
    <w:rsid w:val="00627981"/>
    <w:rsid w:val="00634529"/>
    <w:rsid w:val="00636C28"/>
    <w:rsid w:val="006428E5"/>
    <w:rsid w:val="00644958"/>
    <w:rsid w:val="0065772E"/>
    <w:rsid w:val="00664684"/>
    <w:rsid w:val="00672919"/>
    <w:rsid w:val="00674E02"/>
    <w:rsid w:val="00686587"/>
    <w:rsid w:val="006904CF"/>
    <w:rsid w:val="00695EE2"/>
    <w:rsid w:val="0069660B"/>
    <w:rsid w:val="006A1B33"/>
    <w:rsid w:val="006A48F1"/>
    <w:rsid w:val="006A4EA1"/>
    <w:rsid w:val="006A67FF"/>
    <w:rsid w:val="006A71A3"/>
    <w:rsid w:val="006B03F2"/>
    <w:rsid w:val="006B14C1"/>
    <w:rsid w:val="006B1639"/>
    <w:rsid w:val="006B2BB2"/>
    <w:rsid w:val="006B5CA7"/>
    <w:rsid w:val="006B5E89"/>
    <w:rsid w:val="006B7131"/>
    <w:rsid w:val="006C19B2"/>
    <w:rsid w:val="006C30A0"/>
    <w:rsid w:val="006C35FF"/>
    <w:rsid w:val="006C57F2"/>
    <w:rsid w:val="006C5949"/>
    <w:rsid w:val="006C5DD7"/>
    <w:rsid w:val="006C6832"/>
    <w:rsid w:val="006D1370"/>
    <w:rsid w:val="006D2C28"/>
    <w:rsid w:val="006D3FC1"/>
    <w:rsid w:val="006D7590"/>
    <w:rsid w:val="006D7E4B"/>
    <w:rsid w:val="006E225F"/>
    <w:rsid w:val="006E372B"/>
    <w:rsid w:val="006E5FE9"/>
    <w:rsid w:val="006E6581"/>
    <w:rsid w:val="006E71DF"/>
    <w:rsid w:val="006F04D9"/>
    <w:rsid w:val="006F1CC4"/>
    <w:rsid w:val="006F2A86"/>
    <w:rsid w:val="006F3163"/>
    <w:rsid w:val="00705FEC"/>
    <w:rsid w:val="00706590"/>
    <w:rsid w:val="0071094B"/>
    <w:rsid w:val="0071147A"/>
    <w:rsid w:val="0071185D"/>
    <w:rsid w:val="00712BA9"/>
    <w:rsid w:val="00721E01"/>
    <w:rsid w:val="007222AD"/>
    <w:rsid w:val="007267CF"/>
    <w:rsid w:val="00731F3F"/>
    <w:rsid w:val="00733BAB"/>
    <w:rsid w:val="00743107"/>
    <w:rsid w:val="007436BF"/>
    <w:rsid w:val="007443E9"/>
    <w:rsid w:val="00745295"/>
    <w:rsid w:val="00745DCE"/>
    <w:rsid w:val="00753D89"/>
    <w:rsid w:val="00753DDA"/>
    <w:rsid w:val="007553D8"/>
    <w:rsid w:val="00755C9B"/>
    <w:rsid w:val="0076039B"/>
    <w:rsid w:val="00760FE4"/>
    <w:rsid w:val="007631C9"/>
    <w:rsid w:val="007636C2"/>
    <w:rsid w:val="00763D8B"/>
    <w:rsid w:val="007657F6"/>
    <w:rsid w:val="00765E47"/>
    <w:rsid w:val="00766354"/>
    <w:rsid w:val="0077125A"/>
    <w:rsid w:val="00781538"/>
    <w:rsid w:val="0078405B"/>
    <w:rsid w:val="00786F58"/>
    <w:rsid w:val="00787114"/>
    <w:rsid w:val="00787CC1"/>
    <w:rsid w:val="00792F4E"/>
    <w:rsid w:val="0079398D"/>
    <w:rsid w:val="0079461F"/>
    <w:rsid w:val="00795C47"/>
    <w:rsid w:val="00796C25"/>
    <w:rsid w:val="007A287C"/>
    <w:rsid w:val="007A3B2A"/>
    <w:rsid w:val="007A66A5"/>
    <w:rsid w:val="007B0C9D"/>
    <w:rsid w:val="007B5522"/>
    <w:rsid w:val="007B7CBE"/>
    <w:rsid w:val="007C0EE0"/>
    <w:rsid w:val="007C1B71"/>
    <w:rsid w:val="007C2FBB"/>
    <w:rsid w:val="007C398E"/>
    <w:rsid w:val="007C7164"/>
    <w:rsid w:val="007D1984"/>
    <w:rsid w:val="007D2894"/>
    <w:rsid w:val="007D2AFE"/>
    <w:rsid w:val="007D66B0"/>
    <w:rsid w:val="007D77C6"/>
    <w:rsid w:val="007E2337"/>
    <w:rsid w:val="007E3264"/>
    <w:rsid w:val="007E3FEA"/>
    <w:rsid w:val="007F0A0B"/>
    <w:rsid w:val="007F3A60"/>
    <w:rsid w:val="007F3D0B"/>
    <w:rsid w:val="007F7C94"/>
    <w:rsid w:val="00801F94"/>
    <w:rsid w:val="00802FFA"/>
    <w:rsid w:val="00810E4B"/>
    <w:rsid w:val="00814BAA"/>
    <w:rsid w:val="00824295"/>
    <w:rsid w:val="00827A65"/>
    <w:rsid w:val="00830473"/>
    <w:rsid w:val="008313F3"/>
    <w:rsid w:val="00831EC8"/>
    <w:rsid w:val="00832A5B"/>
    <w:rsid w:val="008345BD"/>
    <w:rsid w:val="00837DB9"/>
    <w:rsid w:val="00837F98"/>
    <w:rsid w:val="008402F2"/>
    <w:rsid w:val="008405BB"/>
    <w:rsid w:val="00846494"/>
    <w:rsid w:val="00847B20"/>
    <w:rsid w:val="008509D3"/>
    <w:rsid w:val="00853418"/>
    <w:rsid w:val="00857CF6"/>
    <w:rsid w:val="008610ED"/>
    <w:rsid w:val="00861C6A"/>
    <w:rsid w:val="00861E79"/>
    <w:rsid w:val="00862378"/>
    <w:rsid w:val="00865199"/>
    <w:rsid w:val="00867EAF"/>
    <w:rsid w:val="00870763"/>
    <w:rsid w:val="0087118C"/>
    <w:rsid w:val="008713EA"/>
    <w:rsid w:val="00873616"/>
    <w:rsid w:val="00873C6B"/>
    <w:rsid w:val="0088426A"/>
    <w:rsid w:val="008852BA"/>
    <w:rsid w:val="00890108"/>
    <w:rsid w:val="00893412"/>
    <w:rsid w:val="008937EC"/>
    <w:rsid w:val="00893877"/>
    <w:rsid w:val="00894B90"/>
    <w:rsid w:val="0089532C"/>
    <w:rsid w:val="00896165"/>
    <w:rsid w:val="00896681"/>
    <w:rsid w:val="008A2749"/>
    <w:rsid w:val="008A3A90"/>
    <w:rsid w:val="008A481B"/>
    <w:rsid w:val="008A6EA0"/>
    <w:rsid w:val="008B06D4"/>
    <w:rsid w:val="008B1790"/>
    <w:rsid w:val="008B4F20"/>
    <w:rsid w:val="008B5FC6"/>
    <w:rsid w:val="008B7FFD"/>
    <w:rsid w:val="008C2920"/>
    <w:rsid w:val="008C3C3E"/>
    <w:rsid w:val="008C4307"/>
    <w:rsid w:val="008D23DF"/>
    <w:rsid w:val="008D73BF"/>
    <w:rsid w:val="008D7F09"/>
    <w:rsid w:val="008E5B64"/>
    <w:rsid w:val="008E61F0"/>
    <w:rsid w:val="008E7DAA"/>
    <w:rsid w:val="008F0094"/>
    <w:rsid w:val="008F03EF"/>
    <w:rsid w:val="008F340F"/>
    <w:rsid w:val="008F3B7E"/>
    <w:rsid w:val="00903523"/>
    <w:rsid w:val="00906281"/>
    <w:rsid w:val="0090659A"/>
    <w:rsid w:val="00906A11"/>
    <w:rsid w:val="0090755A"/>
    <w:rsid w:val="00910920"/>
    <w:rsid w:val="00911080"/>
    <w:rsid w:val="0091350B"/>
    <w:rsid w:val="00915986"/>
    <w:rsid w:val="00917624"/>
    <w:rsid w:val="009244DC"/>
    <w:rsid w:val="00926797"/>
    <w:rsid w:val="00926CB2"/>
    <w:rsid w:val="00930386"/>
    <w:rsid w:val="009309F5"/>
    <w:rsid w:val="009324B0"/>
    <w:rsid w:val="00933237"/>
    <w:rsid w:val="00933F28"/>
    <w:rsid w:val="009476C0"/>
    <w:rsid w:val="009501CA"/>
    <w:rsid w:val="00953820"/>
    <w:rsid w:val="0096360D"/>
    <w:rsid w:val="00963E34"/>
    <w:rsid w:val="00964DFA"/>
    <w:rsid w:val="00966EEC"/>
    <w:rsid w:val="00973D7D"/>
    <w:rsid w:val="00977B8E"/>
    <w:rsid w:val="0098155C"/>
    <w:rsid w:val="00983B77"/>
    <w:rsid w:val="009871EF"/>
    <w:rsid w:val="00993681"/>
    <w:rsid w:val="00996053"/>
    <w:rsid w:val="009A0B2F"/>
    <w:rsid w:val="009A1CF4"/>
    <w:rsid w:val="009A37D7"/>
    <w:rsid w:val="009A4E17"/>
    <w:rsid w:val="009A561F"/>
    <w:rsid w:val="009A5D16"/>
    <w:rsid w:val="009A65F2"/>
    <w:rsid w:val="009A6955"/>
    <w:rsid w:val="009A79CD"/>
    <w:rsid w:val="009A7B1E"/>
    <w:rsid w:val="009B341C"/>
    <w:rsid w:val="009B5747"/>
    <w:rsid w:val="009B766A"/>
    <w:rsid w:val="009D2C27"/>
    <w:rsid w:val="009D6DA8"/>
    <w:rsid w:val="009E2309"/>
    <w:rsid w:val="009E42B9"/>
    <w:rsid w:val="009E44D4"/>
    <w:rsid w:val="009E4E17"/>
    <w:rsid w:val="009F1771"/>
    <w:rsid w:val="009F4C2E"/>
    <w:rsid w:val="00A014A3"/>
    <w:rsid w:val="00A027CC"/>
    <w:rsid w:val="00A0412D"/>
    <w:rsid w:val="00A11A5E"/>
    <w:rsid w:val="00A13CD5"/>
    <w:rsid w:val="00A21211"/>
    <w:rsid w:val="00A261CC"/>
    <w:rsid w:val="00A26412"/>
    <w:rsid w:val="00A27B37"/>
    <w:rsid w:val="00A30F8A"/>
    <w:rsid w:val="00A34E7F"/>
    <w:rsid w:val="00A35157"/>
    <w:rsid w:val="00A4077B"/>
    <w:rsid w:val="00A464FB"/>
    <w:rsid w:val="00A46F0A"/>
    <w:rsid w:val="00A46F25"/>
    <w:rsid w:val="00A47CC2"/>
    <w:rsid w:val="00A502BA"/>
    <w:rsid w:val="00A6010A"/>
    <w:rsid w:val="00A60146"/>
    <w:rsid w:val="00A601A9"/>
    <w:rsid w:val="00A617B9"/>
    <w:rsid w:val="00A622C4"/>
    <w:rsid w:val="00A6283D"/>
    <w:rsid w:val="00A676FF"/>
    <w:rsid w:val="00A70F1B"/>
    <w:rsid w:val="00A72ADD"/>
    <w:rsid w:val="00A73EBA"/>
    <w:rsid w:val="00A754B4"/>
    <w:rsid w:val="00A807C1"/>
    <w:rsid w:val="00A82658"/>
    <w:rsid w:val="00A83374"/>
    <w:rsid w:val="00A83C3D"/>
    <w:rsid w:val="00A901D5"/>
    <w:rsid w:val="00A96172"/>
    <w:rsid w:val="00A97C5F"/>
    <w:rsid w:val="00AA36FE"/>
    <w:rsid w:val="00AB0D6A"/>
    <w:rsid w:val="00AB43B3"/>
    <w:rsid w:val="00AB49B9"/>
    <w:rsid w:val="00AB501D"/>
    <w:rsid w:val="00AB756D"/>
    <w:rsid w:val="00AB758A"/>
    <w:rsid w:val="00AC027E"/>
    <w:rsid w:val="00AC1E7E"/>
    <w:rsid w:val="00AC507D"/>
    <w:rsid w:val="00AC5BE4"/>
    <w:rsid w:val="00AC66E4"/>
    <w:rsid w:val="00AD04F2"/>
    <w:rsid w:val="00AD0788"/>
    <w:rsid w:val="00AD4578"/>
    <w:rsid w:val="00AD68E9"/>
    <w:rsid w:val="00AE0883"/>
    <w:rsid w:val="00AE2276"/>
    <w:rsid w:val="00AE4294"/>
    <w:rsid w:val="00AE56C0"/>
    <w:rsid w:val="00AF316E"/>
    <w:rsid w:val="00B00914"/>
    <w:rsid w:val="00B02A8E"/>
    <w:rsid w:val="00B052EE"/>
    <w:rsid w:val="00B1081F"/>
    <w:rsid w:val="00B16785"/>
    <w:rsid w:val="00B2496B"/>
    <w:rsid w:val="00B2671C"/>
    <w:rsid w:val="00B27051"/>
    <w:rsid w:val="00B27499"/>
    <w:rsid w:val="00B3010D"/>
    <w:rsid w:val="00B35151"/>
    <w:rsid w:val="00B42C0C"/>
    <w:rsid w:val="00B42CEC"/>
    <w:rsid w:val="00B433F2"/>
    <w:rsid w:val="00B43EE8"/>
    <w:rsid w:val="00B44136"/>
    <w:rsid w:val="00B44276"/>
    <w:rsid w:val="00B458E8"/>
    <w:rsid w:val="00B5397B"/>
    <w:rsid w:val="00B53EE9"/>
    <w:rsid w:val="00B6183E"/>
    <w:rsid w:val="00B619E4"/>
    <w:rsid w:val="00B62809"/>
    <w:rsid w:val="00B7675A"/>
    <w:rsid w:val="00B76E70"/>
    <w:rsid w:val="00B81898"/>
    <w:rsid w:val="00B81F93"/>
    <w:rsid w:val="00B82DED"/>
    <w:rsid w:val="00B8606B"/>
    <w:rsid w:val="00B878E7"/>
    <w:rsid w:val="00B879CC"/>
    <w:rsid w:val="00B91C49"/>
    <w:rsid w:val="00B9529F"/>
    <w:rsid w:val="00B9663F"/>
    <w:rsid w:val="00B97278"/>
    <w:rsid w:val="00B97943"/>
    <w:rsid w:val="00BA1D0B"/>
    <w:rsid w:val="00BA6972"/>
    <w:rsid w:val="00BB1E0D"/>
    <w:rsid w:val="00BB26C8"/>
    <w:rsid w:val="00BB4D9B"/>
    <w:rsid w:val="00BB73FF"/>
    <w:rsid w:val="00BB7688"/>
    <w:rsid w:val="00BC3FF3"/>
    <w:rsid w:val="00BC7423"/>
    <w:rsid w:val="00BC7640"/>
    <w:rsid w:val="00BC7CAC"/>
    <w:rsid w:val="00BD0D17"/>
    <w:rsid w:val="00BD6D76"/>
    <w:rsid w:val="00BE15CC"/>
    <w:rsid w:val="00BE56B3"/>
    <w:rsid w:val="00BE676D"/>
    <w:rsid w:val="00BE6FA5"/>
    <w:rsid w:val="00BF04E8"/>
    <w:rsid w:val="00BF16BF"/>
    <w:rsid w:val="00BF4D1F"/>
    <w:rsid w:val="00BF76BE"/>
    <w:rsid w:val="00C02A73"/>
    <w:rsid w:val="00C063D2"/>
    <w:rsid w:val="00C07FD9"/>
    <w:rsid w:val="00C10955"/>
    <w:rsid w:val="00C11C4D"/>
    <w:rsid w:val="00C1712C"/>
    <w:rsid w:val="00C22421"/>
    <w:rsid w:val="00C23E16"/>
    <w:rsid w:val="00C27E37"/>
    <w:rsid w:val="00C30ACA"/>
    <w:rsid w:val="00C32713"/>
    <w:rsid w:val="00C351B8"/>
    <w:rsid w:val="00C3752E"/>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0C1E"/>
    <w:rsid w:val="00C73E03"/>
    <w:rsid w:val="00C8718B"/>
    <w:rsid w:val="00C872E4"/>
    <w:rsid w:val="00C90311"/>
    <w:rsid w:val="00C91C26"/>
    <w:rsid w:val="00CA1F0A"/>
    <w:rsid w:val="00CA73D5"/>
    <w:rsid w:val="00CB5068"/>
    <w:rsid w:val="00CB7C80"/>
    <w:rsid w:val="00CC1C87"/>
    <w:rsid w:val="00CC3000"/>
    <w:rsid w:val="00CC4859"/>
    <w:rsid w:val="00CC7A35"/>
    <w:rsid w:val="00CC7F68"/>
    <w:rsid w:val="00CD072A"/>
    <w:rsid w:val="00CD53DA"/>
    <w:rsid w:val="00CD7F73"/>
    <w:rsid w:val="00CE26C5"/>
    <w:rsid w:val="00CE36AF"/>
    <w:rsid w:val="00CE47F3"/>
    <w:rsid w:val="00CE54DD"/>
    <w:rsid w:val="00CE64DB"/>
    <w:rsid w:val="00CF0DA5"/>
    <w:rsid w:val="00CF5D31"/>
    <w:rsid w:val="00CF5F3B"/>
    <w:rsid w:val="00CF791A"/>
    <w:rsid w:val="00D00513"/>
    <w:rsid w:val="00D00D7D"/>
    <w:rsid w:val="00D11141"/>
    <w:rsid w:val="00D139C8"/>
    <w:rsid w:val="00D17F81"/>
    <w:rsid w:val="00D20C26"/>
    <w:rsid w:val="00D2758C"/>
    <w:rsid w:val="00D275CA"/>
    <w:rsid w:val="00D2789B"/>
    <w:rsid w:val="00D32BDD"/>
    <w:rsid w:val="00D34544"/>
    <w:rsid w:val="00D345AB"/>
    <w:rsid w:val="00D36C12"/>
    <w:rsid w:val="00D41566"/>
    <w:rsid w:val="00D458EC"/>
    <w:rsid w:val="00D501B0"/>
    <w:rsid w:val="00D52582"/>
    <w:rsid w:val="00D56A0E"/>
    <w:rsid w:val="00D57AD3"/>
    <w:rsid w:val="00D62814"/>
    <w:rsid w:val="00D62F25"/>
    <w:rsid w:val="00D6311A"/>
    <w:rsid w:val="00D635FE"/>
    <w:rsid w:val="00D647E6"/>
    <w:rsid w:val="00D65AD3"/>
    <w:rsid w:val="00D66A7B"/>
    <w:rsid w:val="00D729DE"/>
    <w:rsid w:val="00D75B6A"/>
    <w:rsid w:val="00D84BDA"/>
    <w:rsid w:val="00D86D9E"/>
    <w:rsid w:val="00D87013"/>
    <w:rsid w:val="00D876A8"/>
    <w:rsid w:val="00D87A57"/>
    <w:rsid w:val="00D87F26"/>
    <w:rsid w:val="00D913F0"/>
    <w:rsid w:val="00D9228A"/>
    <w:rsid w:val="00D93063"/>
    <w:rsid w:val="00D933B0"/>
    <w:rsid w:val="00D93CF5"/>
    <w:rsid w:val="00D951FC"/>
    <w:rsid w:val="00D977E8"/>
    <w:rsid w:val="00D97B16"/>
    <w:rsid w:val="00DA5BBC"/>
    <w:rsid w:val="00DB1C89"/>
    <w:rsid w:val="00DB3763"/>
    <w:rsid w:val="00DB4029"/>
    <w:rsid w:val="00DB5F4D"/>
    <w:rsid w:val="00DB66F2"/>
    <w:rsid w:val="00DB6DA5"/>
    <w:rsid w:val="00DC076B"/>
    <w:rsid w:val="00DC186F"/>
    <w:rsid w:val="00DC252F"/>
    <w:rsid w:val="00DC2533"/>
    <w:rsid w:val="00DC38BE"/>
    <w:rsid w:val="00DC6050"/>
    <w:rsid w:val="00DD17B1"/>
    <w:rsid w:val="00DD3CB6"/>
    <w:rsid w:val="00DD43EA"/>
    <w:rsid w:val="00DE6F44"/>
    <w:rsid w:val="00DE7033"/>
    <w:rsid w:val="00DF1B58"/>
    <w:rsid w:val="00DF3C21"/>
    <w:rsid w:val="00DF7D8C"/>
    <w:rsid w:val="00E009DA"/>
    <w:rsid w:val="00E01816"/>
    <w:rsid w:val="00E037D9"/>
    <w:rsid w:val="00E04927"/>
    <w:rsid w:val="00E10068"/>
    <w:rsid w:val="00E11A48"/>
    <w:rsid w:val="00E130EB"/>
    <w:rsid w:val="00E139AF"/>
    <w:rsid w:val="00E162CD"/>
    <w:rsid w:val="00E17FA5"/>
    <w:rsid w:val="00E21BFE"/>
    <w:rsid w:val="00E26930"/>
    <w:rsid w:val="00E27257"/>
    <w:rsid w:val="00E27F4F"/>
    <w:rsid w:val="00E33EE4"/>
    <w:rsid w:val="00E355D9"/>
    <w:rsid w:val="00E449D0"/>
    <w:rsid w:val="00E44A34"/>
    <w:rsid w:val="00E4506A"/>
    <w:rsid w:val="00E47826"/>
    <w:rsid w:val="00E53F99"/>
    <w:rsid w:val="00E56510"/>
    <w:rsid w:val="00E56CA9"/>
    <w:rsid w:val="00E62EA8"/>
    <w:rsid w:val="00E67429"/>
    <w:rsid w:val="00E67A6E"/>
    <w:rsid w:val="00E71B43"/>
    <w:rsid w:val="00E81612"/>
    <w:rsid w:val="00E861FB"/>
    <w:rsid w:val="00E876B6"/>
    <w:rsid w:val="00E87D18"/>
    <w:rsid w:val="00E87D62"/>
    <w:rsid w:val="00E9223C"/>
    <w:rsid w:val="00E946E0"/>
    <w:rsid w:val="00E94FC9"/>
    <w:rsid w:val="00E97333"/>
    <w:rsid w:val="00EA00D5"/>
    <w:rsid w:val="00EA486E"/>
    <w:rsid w:val="00EA4FA3"/>
    <w:rsid w:val="00EB001B"/>
    <w:rsid w:val="00EB3082"/>
    <w:rsid w:val="00EB6AEE"/>
    <w:rsid w:val="00EB6C33"/>
    <w:rsid w:val="00ED22AE"/>
    <w:rsid w:val="00ED2538"/>
    <w:rsid w:val="00ED6019"/>
    <w:rsid w:val="00ED7830"/>
    <w:rsid w:val="00EE26FA"/>
    <w:rsid w:val="00EE3909"/>
    <w:rsid w:val="00EF3C84"/>
    <w:rsid w:val="00EF4205"/>
    <w:rsid w:val="00EF5939"/>
    <w:rsid w:val="00EF655D"/>
    <w:rsid w:val="00F01714"/>
    <w:rsid w:val="00F01DA3"/>
    <w:rsid w:val="00F0258F"/>
    <w:rsid w:val="00F02D06"/>
    <w:rsid w:val="00F056E5"/>
    <w:rsid w:val="00F06FDD"/>
    <w:rsid w:val="00F10400"/>
    <w:rsid w:val="00F10819"/>
    <w:rsid w:val="00F11140"/>
    <w:rsid w:val="00F11219"/>
    <w:rsid w:val="00F11566"/>
    <w:rsid w:val="00F1480B"/>
    <w:rsid w:val="00F16F35"/>
    <w:rsid w:val="00F17559"/>
    <w:rsid w:val="00F2229D"/>
    <w:rsid w:val="00F25ABB"/>
    <w:rsid w:val="00F27963"/>
    <w:rsid w:val="00F30103"/>
    <w:rsid w:val="00F30446"/>
    <w:rsid w:val="00F321BB"/>
    <w:rsid w:val="00F4135D"/>
    <w:rsid w:val="00F419EC"/>
    <w:rsid w:val="00F41F1B"/>
    <w:rsid w:val="00F46BD9"/>
    <w:rsid w:val="00F54BC4"/>
    <w:rsid w:val="00F55329"/>
    <w:rsid w:val="00F60BE0"/>
    <w:rsid w:val="00F6280E"/>
    <w:rsid w:val="00F64095"/>
    <w:rsid w:val="00F7050A"/>
    <w:rsid w:val="00F73765"/>
    <w:rsid w:val="00F75533"/>
    <w:rsid w:val="00F77941"/>
    <w:rsid w:val="00F8036D"/>
    <w:rsid w:val="00F809DC"/>
    <w:rsid w:val="00F84326"/>
    <w:rsid w:val="00F865E5"/>
    <w:rsid w:val="00F86EB0"/>
    <w:rsid w:val="00F90578"/>
    <w:rsid w:val="00FA3811"/>
    <w:rsid w:val="00FA3B9F"/>
    <w:rsid w:val="00FA3F06"/>
    <w:rsid w:val="00FA4A26"/>
    <w:rsid w:val="00FA7084"/>
    <w:rsid w:val="00FA7BEF"/>
    <w:rsid w:val="00FB0A8E"/>
    <w:rsid w:val="00FB1105"/>
    <w:rsid w:val="00FB1929"/>
    <w:rsid w:val="00FB5FD9"/>
    <w:rsid w:val="00FB74EE"/>
    <w:rsid w:val="00FD33AB"/>
    <w:rsid w:val="00FD4724"/>
    <w:rsid w:val="00FD4A68"/>
    <w:rsid w:val="00FD68ED"/>
    <w:rsid w:val="00FE1BA7"/>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EAC993E"/>
  <w15:docId w15:val="{EDD9B367-E2E9-4DDF-BC2C-EEFEBADF3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0" w:unhideWhenUsed="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261CC"/>
    <w:pPr>
      <w:spacing w:before="60" w:after="60" w:line="276" w:lineRule="auto"/>
    </w:pPr>
    <w:rPr>
      <w:sz w:val="22"/>
      <w:szCs w:val="22"/>
    </w:rPr>
  </w:style>
  <w:style w:type="paragraph" w:styleId="Heading1">
    <w:name w:val="heading 1"/>
    <w:basedOn w:val="Normal"/>
    <w:next w:val="Normal"/>
    <w:link w:val="Heading1Char"/>
    <w:autoRedefine/>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semiHidden/>
    <w:rsid w:val="00D32BDD"/>
    <w:rPr>
      <w:rFonts w:ascii="Cambria" w:eastAsia="Times New Roman" w:hAnsi="Cambria"/>
      <w:b/>
      <w:bCs/>
      <w:color w:val="365F91"/>
      <w:sz w:val="28"/>
      <w:szCs w:val="28"/>
    </w:rPr>
  </w:style>
  <w:style w:type="character" w:customStyle="1" w:styleId="Heading2Char">
    <w:name w:val="Heading 2 Char"/>
    <w:link w:val="Heading2"/>
    <w:semiHidden/>
    <w:rsid w:val="00D32BDD"/>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3055B5"/>
    <w:pPr>
      <w:numPr>
        <w:ilvl w:val="2"/>
        <w:numId w:val="2"/>
      </w:numPr>
      <w:spacing w:after="120"/>
    </w:pPr>
    <w:rPr>
      <w:sz w:val="22"/>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link w:val="Header"/>
    <w:semiHidden/>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A261CC"/>
    <w:pPr>
      <w:numPr>
        <w:numId w:val="2"/>
      </w:numPr>
      <w:spacing w:before="240"/>
    </w:pPr>
    <w:rPr>
      <w:rFonts w:ascii="Arial" w:hAnsi="Arial"/>
      <w:color w:val="auto"/>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customStyle="1" w:styleId="CMDRed">
    <w:name w:val="CMD Red"/>
    <w:basedOn w:val="CMD"/>
    <w:qFormat/>
    <w:rsid w:val="002B5A05"/>
    <w:rPr>
      <w:color w:val="FF0000"/>
    </w:rPr>
  </w:style>
  <w:style w:type="paragraph" w:styleId="CommentSubject">
    <w:name w:val="annotation subject"/>
    <w:basedOn w:val="Normal"/>
    <w:next w:val="CMDRed"/>
    <w:link w:val="CommentSubjectChar"/>
    <w:uiPriority w:val="99"/>
    <w:semiHidden/>
    <w:unhideWhenUsed/>
    <w:rsid w:val="009F1771"/>
    <w:rPr>
      <w:b/>
      <w:bCs/>
      <w:sz w:val="20"/>
      <w:szCs w:val="20"/>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qFormat/>
    <w:rsid w:val="00A261CC"/>
    <w:pPr>
      <w:numPr>
        <w:ilvl w:val="1"/>
      </w:numPr>
    </w:pPr>
    <w:rPr>
      <w:rFonts w:ascii="Arial" w:hAnsi="Arial"/>
      <w:color w:val="auto"/>
      <w:sz w:val="24"/>
    </w:rPr>
  </w:style>
  <w:style w:type="character" w:customStyle="1" w:styleId="Heading4Char">
    <w:name w:val="Heading 4 Char"/>
    <w:link w:val="Heading4"/>
    <w:semiHidden/>
    <w:rsid w:val="00D32BDD"/>
    <w:rPr>
      <w:rFonts w:eastAsia="Times New Roman"/>
      <w:b/>
      <w:bCs/>
      <w:sz w:val="28"/>
      <w:szCs w:val="28"/>
    </w:rPr>
  </w:style>
  <w:style w:type="character" w:customStyle="1" w:styleId="Heading5Char">
    <w:name w:val="Heading 5 Char"/>
    <w:link w:val="Heading5"/>
    <w:semiHidden/>
    <w:rsid w:val="00D32BDD"/>
    <w:rPr>
      <w:rFonts w:eastAsia="Times New Roman"/>
      <w:b/>
      <w:bCs/>
      <w:i/>
      <w:iCs/>
      <w:sz w:val="26"/>
      <w:szCs w:val="26"/>
    </w:rPr>
  </w:style>
  <w:style w:type="character" w:customStyle="1" w:styleId="Heading6Char">
    <w:name w:val="Heading 6 Char"/>
    <w:link w:val="Heading6"/>
    <w:semiHidden/>
    <w:rsid w:val="00D32BDD"/>
    <w:rPr>
      <w:rFonts w:eastAsia="Times New Roman"/>
      <w:b/>
      <w:bCs/>
      <w:sz w:val="22"/>
      <w:szCs w:val="22"/>
    </w:rPr>
  </w:style>
  <w:style w:type="character" w:customStyle="1" w:styleId="Heading7Char">
    <w:name w:val="Heading 7 Char"/>
    <w:link w:val="Heading7"/>
    <w:semiHidden/>
    <w:rsid w:val="00D32BDD"/>
    <w:rPr>
      <w:rFonts w:eastAsia="Times New Roman"/>
      <w:szCs w:val="24"/>
    </w:rPr>
  </w:style>
  <w:style w:type="character" w:customStyle="1" w:styleId="Heading8Char">
    <w:name w:val="Heading 8 Char"/>
    <w:link w:val="Heading8"/>
    <w:semiHidden/>
    <w:rsid w:val="00D32BDD"/>
    <w:rPr>
      <w:rFonts w:eastAsia="Times New Roman"/>
      <w:i/>
      <w:iCs/>
      <w:szCs w:val="24"/>
    </w:rPr>
  </w:style>
  <w:style w:type="character" w:customStyle="1" w:styleId="Heading9Char">
    <w:name w:val="Heading 9 Char"/>
    <w:link w:val="Heading9"/>
    <w:semiHidden/>
    <w:rsid w:val="00D32BDD"/>
    <w:rPr>
      <w:rFonts w:eastAsia="Times New Roman" w:cs="Arial"/>
      <w:sz w:val="22"/>
      <w:szCs w:val="22"/>
    </w:rPr>
  </w:style>
  <w:style w:type="character" w:customStyle="1" w:styleId="Heading3Char">
    <w:name w:val="Heading 3 Char"/>
    <w:link w:val="Heading3"/>
    <w:semiHidden/>
    <w:rsid w:val="00D32BDD"/>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styleId="FollowedHyperlink">
    <w:name w:val="FollowedHyperlink"/>
    <w:basedOn w:val="DefaultParagraphFont"/>
    <w:semiHidden/>
    <w:unhideWhenUsed/>
    <w:rsid w:val="000967EE"/>
    <w:rPr>
      <w:color w:val="800080" w:themeColor="followedHyperlink"/>
      <w:u w:val="single"/>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link w:val="CMD"/>
    <w:rsid w:val="00C73E03"/>
    <w:rPr>
      <w:rFonts w:ascii="Courier New" w:hAnsi="Courier New"/>
      <w:szCs w:val="22"/>
    </w:rPr>
  </w:style>
  <w:style w:type="character" w:customStyle="1" w:styleId="CMDBoldChar">
    <w:name w:val="CMD Bold Char"/>
    <w:link w:val="CMDBold"/>
    <w:rsid w:val="00C73E03"/>
    <w:rPr>
      <w:rFonts w:ascii="Courier New" w:hAnsi="Courier New"/>
      <w:b/>
      <w:szCs w:val="22"/>
    </w:rPr>
  </w:style>
  <w:style w:type="character" w:customStyle="1" w:styleId="BodyTextBoldChar">
    <w:name w:val="Body Text Bold Char"/>
    <w:link w:val="BodyTextBold"/>
    <w:rsid w:val="00C73E03"/>
    <w:rPr>
      <w:rFonts w:eastAsia="Times New Roman" w:cs="Arial"/>
      <w:b/>
      <w:szCs w:val="24"/>
    </w:rPr>
  </w:style>
  <w:style w:type="paragraph" w:customStyle="1" w:styleId="Default">
    <w:name w:val="Default"/>
    <w:rsid w:val="002E34AB"/>
    <w:pPr>
      <w:autoSpaceDE w:val="0"/>
      <w:autoSpaceDN w:val="0"/>
      <w:adjustRightInd w:val="0"/>
    </w:pPr>
    <w:rPr>
      <w:rFonts w:ascii="IDAJEB+Arial,Bold" w:eastAsia="Times New Roman" w:hAnsi="IDAJEB+Arial,Bold" w:cs="IDAJEB+Arial,Bold"/>
      <w:color w:val="000000"/>
      <w:sz w:val="24"/>
      <w:szCs w:val="24"/>
      <w:lang w:eastAsia="ko-KR"/>
    </w:rPr>
  </w:style>
  <w:style w:type="character" w:styleId="Hyperlink">
    <w:name w:val="Hyperlink"/>
    <w:unhideWhenUsed/>
    <w:rsid w:val="006D7E4B"/>
    <w:rPr>
      <w:color w:val="0000FF"/>
      <w:u w:val="single"/>
    </w:rPr>
  </w:style>
  <w:style w:type="paragraph" w:styleId="NormalWeb">
    <w:name w:val="Normal (Web)"/>
    <w:basedOn w:val="Normal"/>
    <w:uiPriority w:val="99"/>
    <w:semiHidden/>
    <w:unhideWhenUsed/>
    <w:rsid w:val="00EE26FA"/>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D62814"/>
    <w:rPr>
      <w:sz w:val="22"/>
      <w:szCs w:val="22"/>
    </w:rPr>
  </w:style>
  <w:style w:type="paragraph" w:styleId="CommentText">
    <w:name w:val="annotation text"/>
    <w:basedOn w:val="Normal"/>
    <w:link w:val="CommentTextChar"/>
    <w:semiHidden/>
    <w:unhideWhenUsed/>
    <w:rsid w:val="00674E02"/>
    <w:pPr>
      <w:spacing w:line="240" w:lineRule="auto"/>
    </w:pPr>
    <w:rPr>
      <w:sz w:val="20"/>
      <w:szCs w:val="20"/>
    </w:rPr>
  </w:style>
  <w:style w:type="character" w:customStyle="1" w:styleId="CommentTextChar">
    <w:name w:val="Comment Text Char"/>
    <w:basedOn w:val="DefaultParagraphFont"/>
    <w:link w:val="CommentText"/>
    <w:semiHidden/>
    <w:rsid w:val="00674E02"/>
  </w:style>
  <w:style w:type="character" w:styleId="Emphasis">
    <w:name w:val="Emphasis"/>
    <w:basedOn w:val="DefaultParagraphFont"/>
    <w:uiPriority w:val="20"/>
    <w:qFormat/>
    <w:rsid w:val="00A617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767912">
      <w:bodyDiv w:val="1"/>
      <w:marLeft w:val="0"/>
      <w:marRight w:val="0"/>
      <w:marTop w:val="0"/>
      <w:marBottom w:val="0"/>
      <w:divBdr>
        <w:top w:val="none" w:sz="0" w:space="0" w:color="auto"/>
        <w:left w:val="none" w:sz="0" w:space="0" w:color="auto"/>
        <w:bottom w:val="none" w:sz="0" w:space="0" w:color="auto"/>
        <w:right w:val="none" w:sz="0" w:space="0" w:color="auto"/>
      </w:divBdr>
    </w:div>
    <w:div w:id="444347701">
      <w:bodyDiv w:val="1"/>
      <w:marLeft w:val="0"/>
      <w:marRight w:val="0"/>
      <w:marTop w:val="0"/>
      <w:marBottom w:val="0"/>
      <w:divBdr>
        <w:top w:val="none" w:sz="0" w:space="0" w:color="auto"/>
        <w:left w:val="none" w:sz="0" w:space="0" w:color="auto"/>
        <w:bottom w:val="none" w:sz="0" w:space="0" w:color="auto"/>
        <w:right w:val="none" w:sz="0" w:space="0" w:color="auto"/>
      </w:divBdr>
    </w:div>
    <w:div w:id="702634720">
      <w:bodyDiv w:val="1"/>
      <w:marLeft w:val="0"/>
      <w:marRight w:val="0"/>
      <w:marTop w:val="0"/>
      <w:marBottom w:val="0"/>
      <w:divBdr>
        <w:top w:val="none" w:sz="0" w:space="0" w:color="auto"/>
        <w:left w:val="none" w:sz="0" w:space="0" w:color="auto"/>
        <w:bottom w:val="none" w:sz="0" w:space="0" w:color="auto"/>
        <w:right w:val="none" w:sz="0" w:space="0" w:color="auto"/>
      </w:divBdr>
    </w:div>
    <w:div w:id="773553616">
      <w:bodyDiv w:val="1"/>
      <w:marLeft w:val="0"/>
      <w:marRight w:val="0"/>
      <w:marTop w:val="0"/>
      <w:marBottom w:val="0"/>
      <w:divBdr>
        <w:top w:val="none" w:sz="0" w:space="0" w:color="auto"/>
        <w:left w:val="none" w:sz="0" w:space="0" w:color="auto"/>
        <w:bottom w:val="none" w:sz="0" w:space="0" w:color="auto"/>
        <w:right w:val="none" w:sz="0" w:space="0" w:color="auto"/>
      </w:divBdr>
    </w:div>
    <w:div w:id="824973108">
      <w:bodyDiv w:val="1"/>
      <w:marLeft w:val="0"/>
      <w:marRight w:val="0"/>
      <w:marTop w:val="0"/>
      <w:marBottom w:val="0"/>
      <w:divBdr>
        <w:top w:val="none" w:sz="0" w:space="0" w:color="auto"/>
        <w:left w:val="none" w:sz="0" w:space="0" w:color="auto"/>
        <w:bottom w:val="none" w:sz="0" w:space="0" w:color="auto"/>
        <w:right w:val="none" w:sz="0" w:space="0" w:color="auto"/>
      </w:divBdr>
    </w:div>
    <w:div w:id="923876157">
      <w:bodyDiv w:val="1"/>
      <w:marLeft w:val="0"/>
      <w:marRight w:val="0"/>
      <w:marTop w:val="0"/>
      <w:marBottom w:val="0"/>
      <w:divBdr>
        <w:top w:val="none" w:sz="0" w:space="0" w:color="auto"/>
        <w:left w:val="none" w:sz="0" w:space="0" w:color="auto"/>
        <w:bottom w:val="none" w:sz="0" w:space="0" w:color="auto"/>
        <w:right w:val="none" w:sz="0" w:space="0" w:color="auto"/>
      </w:divBdr>
    </w:div>
    <w:div w:id="1046567611">
      <w:bodyDiv w:val="1"/>
      <w:marLeft w:val="0"/>
      <w:marRight w:val="0"/>
      <w:marTop w:val="0"/>
      <w:marBottom w:val="0"/>
      <w:divBdr>
        <w:top w:val="none" w:sz="0" w:space="0" w:color="auto"/>
        <w:left w:val="none" w:sz="0" w:space="0" w:color="auto"/>
        <w:bottom w:val="none" w:sz="0" w:space="0" w:color="auto"/>
        <w:right w:val="none" w:sz="0" w:space="0" w:color="auto"/>
      </w:divBdr>
    </w:div>
    <w:div w:id="1287275694">
      <w:bodyDiv w:val="1"/>
      <w:marLeft w:val="0"/>
      <w:marRight w:val="0"/>
      <w:marTop w:val="0"/>
      <w:marBottom w:val="0"/>
      <w:divBdr>
        <w:top w:val="none" w:sz="0" w:space="0" w:color="auto"/>
        <w:left w:val="none" w:sz="0" w:space="0" w:color="auto"/>
        <w:bottom w:val="none" w:sz="0" w:space="0" w:color="auto"/>
        <w:right w:val="none" w:sz="0" w:space="0" w:color="auto"/>
      </w:divBdr>
    </w:div>
    <w:div w:id="12963767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Documents\SVN%20CCNA%20Security%20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C326E503579449C14921CDE210A07" ma:contentTypeVersion="13" ma:contentTypeDescription="Create a new document." ma:contentTypeScope="" ma:versionID="f4eca869c587d5d428b3fce6ed37e0e3">
  <xsd:schema xmlns:xsd="http://www.w3.org/2001/XMLSchema" xmlns:xs="http://www.w3.org/2001/XMLSchema" xmlns:p="http://schemas.microsoft.com/office/2006/metadata/properties" xmlns:ns3="d964251a-72b0-443e-9582-0a8c0f74b1f7" xmlns:ns4="db5185d4-c4c2-4b38-86b1-75c128f4745c" targetNamespace="http://schemas.microsoft.com/office/2006/metadata/properties" ma:root="true" ma:fieldsID="5f4fa9871473e2202934f3e7395da435" ns3:_="" ns4:_="">
    <xsd:import namespace="d964251a-72b0-443e-9582-0a8c0f74b1f7"/>
    <xsd:import namespace="db5185d4-c4c2-4b38-86b1-75c128f474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64251a-72b0-443e-9582-0a8c0f74b1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5185d4-c4c2-4b38-86b1-75c128f474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0B5B8-87AF-4D4A-93DC-7018C40D08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64251a-72b0-443e-9582-0a8c0f74b1f7"/>
    <ds:schemaRef ds:uri="db5185d4-c4c2-4b38-86b1-75c128f47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892D5-0304-4F53-9163-471DFC0681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FD970A-4F08-42E4-A699-44D87A101C35}">
  <ds:schemaRefs>
    <ds:schemaRef ds:uri="http://schemas.openxmlformats.org/officeDocument/2006/bibliography"/>
  </ds:schemaRefs>
</ds:datastoreItem>
</file>

<file path=customXml/itemProps4.xml><?xml version="1.0" encoding="utf-8"?>
<ds:datastoreItem xmlns:ds="http://schemas.openxmlformats.org/officeDocument/2006/customXml" ds:itemID="{65E00076-39A4-421F-9806-1951E112F2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216</TotalTime>
  <Pages>19</Pages>
  <Words>6015</Words>
  <Characters>34292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28</cp:revision>
  <cp:lastPrinted>2020-04-28T06:36:00Z</cp:lastPrinted>
  <dcterms:created xsi:type="dcterms:W3CDTF">2020-04-28T06:35:00Z</dcterms:created>
  <dcterms:modified xsi:type="dcterms:W3CDTF">2020-10-07T06:52:00Z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0x010100EBAC326E503579449C14921CDE210A07</vt:lpwstr>
  </property>
</Properties>
</file>